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679" w:rsidRDefault="00603D76" w:rsidP="00CF4993">
      <w:pPr>
        <w:pStyle w:val="Title"/>
        <w:jc w:val="center"/>
      </w:pPr>
      <w:r>
        <w:t xml:space="preserve">Personal </w:t>
      </w:r>
      <w:r w:rsidR="00F45067">
        <w:t xml:space="preserve">Library Inventory </w:t>
      </w:r>
      <w:r w:rsidR="00DE1826">
        <w:t>Application Business</w:t>
      </w:r>
      <w:r w:rsidR="00F45067">
        <w:t xml:space="preserve"> Requirements</w:t>
      </w:r>
    </w:p>
    <w:p w:rsidR="00D07EA5" w:rsidRDefault="00D07EA5" w:rsidP="00D07EA5"/>
    <w:p w:rsidR="00544718" w:rsidRDefault="00323990" w:rsidP="00693811">
      <w:pPr>
        <w:pStyle w:val="NoSpacing"/>
        <w:jc w:val="center"/>
      </w:pPr>
      <w:r>
        <w:t>Revision 0.2</w:t>
      </w:r>
    </w:p>
    <w:p w:rsidR="00D07EA5" w:rsidRDefault="00C625A4" w:rsidP="00693811">
      <w:pPr>
        <w:pStyle w:val="NoSpacing"/>
        <w:jc w:val="center"/>
      </w:pPr>
      <w:r>
        <w:t>December 26</w:t>
      </w:r>
      <w:r w:rsidR="00D07EA5">
        <w:t>, 2018</w:t>
      </w:r>
    </w:p>
    <w:p w:rsidR="00D07EA5" w:rsidRDefault="002311CE" w:rsidP="00693811">
      <w:pPr>
        <w:pStyle w:val="NoSpacing"/>
        <w:jc w:val="center"/>
      </w:pPr>
      <w:r>
        <w:t>Paul Chernick</w:t>
      </w:r>
    </w:p>
    <w:p w:rsidR="00D07EA5" w:rsidRDefault="00D07EA5" w:rsidP="00D07EA5">
      <w:pPr>
        <w:jc w:val="center"/>
      </w:pPr>
    </w:p>
    <w:p w:rsidR="00D07EA5" w:rsidRDefault="00D07EA5" w:rsidP="00D07EA5">
      <w:pPr>
        <w:jc w:val="center"/>
      </w:pPr>
    </w:p>
    <w:p w:rsidR="00D07EA5" w:rsidRPr="000C2BA1" w:rsidRDefault="00D07EA5" w:rsidP="00D07EA5">
      <w:pPr>
        <w:jc w:val="center"/>
        <w:rPr>
          <w:sz w:val="28"/>
          <w:szCs w:val="28"/>
        </w:rPr>
      </w:pPr>
      <w:r w:rsidRPr="000C2BA1">
        <w:rPr>
          <w:b/>
          <w:sz w:val="28"/>
          <w:szCs w:val="28"/>
        </w:rPr>
        <w:t>Approvers</w:t>
      </w:r>
    </w:p>
    <w:tbl>
      <w:tblPr>
        <w:tblStyle w:val="TableGrid"/>
        <w:tblW w:w="6933" w:type="dxa"/>
        <w:tblInd w:w="805" w:type="dxa"/>
        <w:tblLook w:val="04A0" w:firstRow="1" w:lastRow="0" w:firstColumn="1" w:lastColumn="0" w:noHBand="0" w:noVBand="1"/>
      </w:tblPr>
      <w:tblGrid>
        <w:gridCol w:w="2311"/>
        <w:gridCol w:w="2819"/>
        <w:gridCol w:w="1803"/>
      </w:tblGrid>
      <w:tr w:rsidR="00D07EA5" w:rsidTr="00D07EA5">
        <w:tc>
          <w:tcPr>
            <w:tcW w:w="2311" w:type="dxa"/>
          </w:tcPr>
          <w:p w:rsidR="00D07EA5" w:rsidRPr="00A65743" w:rsidRDefault="00D07EA5" w:rsidP="00D07EA5">
            <w:pPr>
              <w:jc w:val="center"/>
              <w:rPr>
                <w:b/>
              </w:rPr>
            </w:pPr>
            <w:r w:rsidRPr="00A65743">
              <w:rPr>
                <w:b/>
              </w:rPr>
              <w:t>Name</w:t>
            </w:r>
          </w:p>
        </w:tc>
        <w:tc>
          <w:tcPr>
            <w:tcW w:w="2819" w:type="dxa"/>
          </w:tcPr>
          <w:p w:rsidR="00D07EA5" w:rsidRPr="00A65743" w:rsidRDefault="00D07EA5" w:rsidP="00D07EA5">
            <w:pPr>
              <w:jc w:val="center"/>
              <w:rPr>
                <w:b/>
              </w:rPr>
            </w:pPr>
            <w:r w:rsidRPr="00A65743">
              <w:rPr>
                <w:b/>
              </w:rPr>
              <w:t>Functional Area</w:t>
            </w:r>
          </w:p>
        </w:tc>
        <w:tc>
          <w:tcPr>
            <w:tcW w:w="1803" w:type="dxa"/>
          </w:tcPr>
          <w:p w:rsidR="00D07EA5" w:rsidRPr="00A65743" w:rsidRDefault="00D07EA5" w:rsidP="00D07EA5">
            <w:pPr>
              <w:jc w:val="center"/>
              <w:rPr>
                <w:b/>
              </w:rPr>
            </w:pPr>
            <w:r w:rsidRPr="00A65743">
              <w:rPr>
                <w:b/>
              </w:rPr>
              <w:t>Approval Date</w:t>
            </w:r>
          </w:p>
        </w:tc>
      </w:tr>
      <w:tr w:rsidR="00204060" w:rsidTr="00D07EA5">
        <w:tc>
          <w:tcPr>
            <w:tcW w:w="2311" w:type="dxa"/>
          </w:tcPr>
          <w:p w:rsidR="00204060" w:rsidRDefault="00D854FA" w:rsidP="00D07EA5">
            <w:r>
              <w:t>Paul Chernick</w:t>
            </w:r>
          </w:p>
        </w:tc>
        <w:tc>
          <w:tcPr>
            <w:tcW w:w="2819" w:type="dxa"/>
          </w:tcPr>
          <w:p w:rsidR="00204060" w:rsidRDefault="00D261BE" w:rsidP="00D07EA5">
            <w:r>
              <w:t>Primary User</w:t>
            </w:r>
          </w:p>
        </w:tc>
        <w:tc>
          <w:tcPr>
            <w:tcW w:w="1803" w:type="dxa"/>
          </w:tcPr>
          <w:p w:rsidR="00204060" w:rsidRDefault="00204060" w:rsidP="00D07EA5"/>
        </w:tc>
      </w:tr>
    </w:tbl>
    <w:p w:rsidR="00D07EA5" w:rsidRDefault="00D07EA5" w:rsidP="00D07EA5">
      <w:pPr>
        <w:jc w:val="center"/>
      </w:pPr>
    </w:p>
    <w:p w:rsidR="00D07EA5" w:rsidRPr="00D07EA5" w:rsidRDefault="00D07EA5" w:rsidP="00D07EA5">
      <w:pPr>
        <w:jc w:val="center"/>
      </w:pPr>
    </w:p>
    <w:p w:rsidR="00D07EA5" w:rsidRPr="000C2BA1" w:rsidRDefault="00D07EA5" w:rsidP="00D07EA5">
      <w:pPr>
        <w:jc w:val="center"/>
        <w:rPr>
          <w:b/>
          <w:sz w:val="28"/>
          <w:szCs w:val="28"/>
        </w:rPr>
      </w:pPr>
      <w:r w:rsidRPr="000C2BA1">
        <w:rPr>
          <w:b/>
          <w:sz w:val="28"/>
          <w:szCs w:val="28"/>
        </w:rPr>
        <w:t>Change History</w:t>
      </w:r>
    </w:p>
    <w:tbl>
      <w:tblPr>
        <w:tblStyle w:val="TableGrid"/>
        <w:tblW w:w="0" w:type="auto"/>
        <w:tblLook w:val="04A0" w:firstRow="1" w:lastRow="0" w:firstColumn="1" w:lastColumn="0" w:noHBand="0" w:noVBand="1"/>
      </w:tblPr>
      <w:tblGrid>
        <w:gridCol w:w="1165"/>
        <w:gridCol w:w="1375"/>
        <w:gridCol w:w="5375"/>
        <w:gridCol w:w="1435"/>
      </w:tblGrid>
      <w:tr w:rsidR="00D07EA5" w:rsidTr="00603D76">
        <w:tc>
          <w:tcPr>
            <w:tcW w:w="1165" w:type="dxa"/>
          </w:tcPr>
          <w:p w:rsidR="00D07EA5" w:rsidRDefault="00D07EA5" w:rsidP="00603D76">
            <w:pPr>
              <w:jc w:val="center"/>
              <w:rPr>
                <w:b/>
              </w:rPr>
            </w:pPr>
            <w:r>
              <w:rPr>
                <w:b/>
              </w:rPr>
              <w:t>Revision</w:t>
            </w:r>
          </w:p>
        </w:tc>
        <w:tc>
          <w:tcPr>
            <w:tcW w:w="1375" w:type="dxa"/>
          </w:tcPr>
          <w:p w:rsidR="00D07EA5" w:rsidRDefault="00D07EA5" w:rsidP="00603D76">
            <w:pPr>
              <w:jc w:val="center"/>
              <w:rPr>
                <w:b/>
              </w:rPr>
            </w:pPr>
            <w:r>
              <w:rPr>
                <w:b/>
              </w:rPr>
              <w:t>Date</w:t>
            </w:r>
          </w:p>
        </w:tc>
        <w:tc>
          <w:tcPr>
            <w:tcW w:w="5375" w:type="dxa"/>
          </w:tcPr>
          <w:p w:rsidR="00D07EA5" w:rsidRDefault="004069D4" w:rsidP="00603D76">
            <w:pPr>
              <w:jc w:val="center"/>
              <w:rPr>
                <w:b/>
              </w:rPr>
            </w:pPr>
            <w:r>
              <w:rPr>
                <w:b/>
              </w:rPr>
              <w:t xml:space="preserve">Description / </w:t>
            </w:r>
            <w:r w:rsidR="00D07EA5">
              <w:rPr>
                <w:b/>
              </w:rPr>
              <w:t>Comments</w:t>
            </w:r>
          </w:p>
        </w:tc>
        <w:tc>
          <w:tcPr>
            <w:tcW w:w="1435" w:type="dxa"/>
          </w:tcPr>
          <w:p w:rsidR="00D07EA5" w:rsidRDefault="00D07EA5" w:rsidP="00603D76">
            <w:pPr>
              <w:jc w:val="center"/>
              <w:rPr>
                <w:b/>
              </w:rPr>
            </w:pPr>
            <w:r>
              <w:rPr>
                <w:b/>
              </w:rPr>
              <w:t>Approved / Draft</w:t>
            </w:r>
          </w:p>
        </w:tc>
      </w:tr>
      <w:tr w:rsidR="00B02809" w:rsidTr="00603D76">
        <w:tc>
          <w:tcPr>
            <w:tcW w:w="1165" w:type="dxa"/>
          </w:tcPr>
          <w:p w:rsidR="00B02809" w:rsidRDefault="00B02809" w:rsidP="00603D76">
            <w:pPr>
              <w:jc w:val="center"/>
            </w:pPr>
            <w:r>
              <w:t>0.0</w:t>
            </w:r>
          </w:p>
        </w:tc>
        <w:tc>
          <w:tcPr>
            <w:tcW w:w="1375" w:type="dxa"/>
          </w:tcPr>
          <w:p w:rsidR="00B02809" w:rsidRDefault="00D854FA" w:rsidP="00F45067">
            <w:pPr>
              <w:jc w:val="center"/>
            </w:pPr>
            <w:r>
              <w:t>12/</w:t>
            </w:r>
            <w:r w:rsidR="00F45067">
              <w:t>20</w:t>
            </w:r>
            <w:r>
              <w:t>/2018</w:t>
            </w:r>
          </w:p>
        </w:tc>
        <w:tc>
          <w:tcPr>
            <w:tcW w:w="5375" w:type="dxa"/>
          </w:tcPr>
          <w:p w:rsidR="00B02809" w:rsidRDefault="00DE1826" w:rsidP="00603D76">
            <w:r>
              <w:t>Created Document</w:t>
            </w:r>
            <w:r w:rsidR="007B42F5">
              <w:t>. Added initial list of high level requirements. Formatted use case section. Use cases are not complete and the details are all wrong.</w:t>
            </w:r>
            <w:r w:rsidR="00E01208">
              <w:t xml:space="preserve"> This version is primarily boiler plate.</w:t>
            </w:r>
          </w:p>
        </w:tc>
        <w:tc>
          <w:tcPr>
            <w:tcW w:w="1435" w:type="dxa"/>
          </w:tcPr>
          <w:p w:rsidR="00B02809" w:rsidRDefault="00D854FA" w:rsidP="00603D76">
            <w:pPr>
              <w:jc w:val="center"/>
            </w:pPr>
            <w:r>
              <w:t>Draft</w:t>
            </w:r>
          </w:p>
        </w:tc>
      </w:tr>
      <w:tr w:rsidR="00D07EA5" w:rsidTr="00603D76">
        <w:tc>
          <w:tcPr>
            <w:tcW w:w="1165" w:type="dxa"/>
          </w:tcPr>
          <w:p w:rsidR="00D07EA5" w:rsidRDefault="002311CE" w:rsidP="00603D76">
            <w:pPr>
              <w:jc w:val="center"/>
            </w:pPr>
            <w:r>
              <w:t>0.1</w:t>
            </w:r>
          </w:p>
        </w:tc>
        <w:tc>
          <w:tcPr>
            <w:tcW w:w="1375" w:type="dxa"/>
          </w:tcPr>
          <w:p w:rsidR="00D07EA5" w:rsidRDefault="0021173D" w:rsidP="00603D76">
            <w:pPr>
              <w:jc w:val="center"/>
            </w:pPr>
            <w:r>
              <w:t>12/24</w:t>
            </w:r>
            <w:r w:rsidR="00E4288F">
              <w:t>/2018</w:t>
            </w:r>
          </w:p>
        </w:tc>
        <w:tc>
          <w:tcPr>
            <w:tcW w:w="5375" w:type="dxa"/>
          </w:tcPr>
          <w:p w:rsidR="00D07EA5" w:rsidRDefault="00E4288F" w:rsidP="00603D76">
            <w:r>
              <w:t>Added an acknowledgement. Provided definitions of the terms in the glossary.</w:t>
            </w:r>
          </w:p>
        </w:tc>
        <w:tc>
          <w:tcPr>
            <w:tcW w:w="1435" w:type="dxa"/>
          </w:tcPr>
          <w:p w:rsidR="00D07EA5" w:rsidRDefault="00E4288F" w:rsidP="00603D76">
            <w:pPr>
              <w:jc w:val="center"/>
            </w:pPr>
            <w:r>
              <w:t>Draft</w:t>
            </w:r>
          </w:p>
        </w:tc>
      </w:tr>
      <w:tr w:rsidR="0021173D" w:rsidTr="00603D76">
        <w:tc>
          <w:tcPr>
            <w:tcW w:w="1165" w:type="dxa"/>
          </w:tcPr>
          <w:p w:rsidR="0021173D" w:rsidRDefault="0021173D" w:rsidP="00603D76">
            <w:pPr>
              <w:jc w:val="center"/>
            </w:pPr>
            <w:r>
              <w:t>0.2</w:t>
            </w:r>
          </w:p>
        </w:tc>
        <w:tc>
          <w:tcPr>
            <w:tcW w:w="1375" w:type="dxa"/>
          </w:tcPr>
          <w:p w:rsidR="0021173D" w:rsidRDefault="00C625A4" w:rsidP="00603D76">
            <w:pPr>
              <w:jc w:val="center"/>
            </w:pPr>
            <w:r>
              <w:t>12/26</w:t>
            </w:r>
            <w:r w:rsidR="00323990">
              <w:t>/2018</w:t>
            </w:r>
          </w:p>
        </w:tc>
        <w:tc>
          <w:tcPr>
            <w:tcW w:w="5375" w:type="dxa"/>
          </w:tcPr>
          <w:p w:rsidR="0021173D" w:rsidRDefault="0021173D" w:rsidP="00603D76"/>
        </w:tc>
        <w:tc>
          <w:tcPr>
            <w:tcW w:w="1435" w:type="dxa"/>
          </w:tcPr>
          <w:p w:rsidR="0021173D" w:rsidRDefault="00323990" w:rsidP="00603D76">
            <w:pPr>
              <w:jc w:val="center"/>
            </w:pPr>
            <w:r>
              <w:t>Draft</w:t>
            </w:r>
          </w:p>
        </w:tc>
      </w:tr>
    </w:tbl>
    <w:p w:rsidR="00B311AD" w:rsidRDefault="00B311AD"/>
    <w:p w:rsidR="001B5A9A" w:rsidRDefault="001B5A9A" w:rsidP="00F728BF">
      <w:r>
        <w:br w:type="page"/>
      </w:r>
    </w:p>
    <w:p w:rsidR="00204060" w:rsidRDefault="00204060"/>
    <w:sdt>
      <w:sdtPr>
        <w:rPr>
          <w:rFonts w:asciiTheme="minorHAnsi" w:eastAsiaTheme="minorHAnsi" w:hAnsiTheme="minorHAnsi" w:cstheme="minorBidi"/>
          <w:b w:val="0"/>
          <w:sz w:val="22"/>
          <w:szCs w:val="22"/>
        </w:rPr>
        <w:id w:val="-464581287"/>
        <w:docPartObj>
          <w:docPartGallery w:val="Table of Contents"/>
          <w:docPartUnique/>
        </w:docPartObj>
      </w:sdtPr>
      <w:sdtEndPr>
        <w:rPr>
          <w:bCs/>
          <w:noProof/>
        </w:rPr>
      </w:sdtEndPr>
      <w:sdtContent>
        <w:p w:rsidR="001B5A9A" w:rsidRPr="001B5A9A" w:rsidRDefault="001B5A9A">
          <w:pPr>
            <w:pStyle w:val="TOCHeading"/>
            <w:rPr>
              <w:rFonts w:cs="Arial"/>
              <w:b w:val="0"/>
            </w:rPr>
          </w:pPr>
          <w:r>
            <w:rPr>
              <w:rFonts w:cs="Arial"/>
            </w:rPr>
            <w:t>Table of C</w:t>
          </w:r>
          <w:r w:rsidRPr="001B5A9A">
            <w:rPr>
              <w:rFonts w:cs="Arial"/>
            </w:rPr>
            <w:t>ontents</w:t>
          </w:r>
        </w:p>
        <w:p w:rsidR="0084758B" w:rsidRDefault="00986174">
          <w:pPr>
            <w:pStyle w:val="TOC1"/>
            <w:rPr>
              <w:rFonts w:eastAsiaTheme="minorEastAsia"/>
              <w:b w:val="0"/>
              <w:noProof/>
            </w:rPr>
          </w:pPr>
          <w:r>
            <w:fldChar w:fldCharType="begin"/>
          </w:r>
          <w:r>
            <w:instrText xml:space="preserve"> TOC \o "1-6" \h \z \u </w:instrText>
          </w:r>
          <w:r>
            <w:fldChar w:fldCharType="separate"/>
          </w:r>
          <w:hyperlink w:anchor="_Toc533567052" w:history="1">
            <w:r w:rsidR="0084758B" w:rsidRPr="0035517E">
              <w:rPr>
                <w:rStyle w:val="Hyperlink"/>
                <w:noProof/>
              </w:rPr>
              <w:t>Introduction</w:t>
            </w:r>
            <w:r w:rsidR="0084758B">
              <w:rPr>
                <w:noProof/>
                <w:webHidden/>
              </w:rPr>
              <w:tab/>
            </w:r>
            <w:r w:rsidR="0084758B">
              <w:rPr>
                <w:noProof/>
                <w:webHidden/>
              </w:rPr>
              <w:fldChar w:fldCharType="begin"/>
            </w:r>
            <w:r w:rsidR="0084758B">
              <w:rPr>
                <w:noProof/>
                <w:webHidden/>
              </w:rPr>
              <w:instrText xml:space="preserve"> PAGEREF _Toc533567052 \h </w:instrText>
            </w:r>
            <w:r w:rsidR="0084758B">
              <w:rPr>
                <w:noProof/>
                <w:webHidden/>
              </w:rPr>
            </w:r>
            <w:r w:rsidR="0084758B">
              <w:rPr>
                <w:noProof/>
                <w:webHidden/>
              </w:rPr>
              <w:fldChar w:fldCharType="separate"/>
            </w:r>
            <w:r w:rsidR="0084758B">
              <w:rPr>
                <w:noProof/>
                <w:webHidden/>
              </w:rPr>
              <w:t>4</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53" w:history="1">
            <w:r w:rsidR="0084758B" w:rsidRPr="0035517E">
              <w:rPr>
                <w:rStyle w:val="Hyperlink"/>
                <w:noProof/>
              </w:rPr>
              <w:t>Abstract</w:t>
            </w:r>
            <w:r w:rsidR="0084758B">
              <w:rPr>
                <w:noProof/>
                <w:webHidden/>
              </w:rPr>
              <w:tab/>
            </w:r>
            <w:r w:rsidR="0084758B">
              <w:rPr>
                <w:noProof/>
                <w:webHidden/>
              </w:rPr>
              <w:fldChar w:fldCharType="begin"/>
            </w:r>
            <w:r w:rsidR="0084758B">
              <w:rPr>
                <w:noProof/>
                <w:webHidden/>
              </w:rPr>
              <w:instrText xml:space="preserve"> PAGEREF _Toc533567053 \h </w:instrText>
            </w:r>
            <w:r w:rsidR="0084758B">
              <w:rPr>
                <w:noProof/>
                <w:webHidden/>
              </w:rPr>
            </w:r>
            <w:r w:rsidR="0084758B">
              <w:rPr>
                <w:noProof/>
                <w:webHidden/>
              </w:rPr>
              <w:fldChar w:fldCharType="separate"/>
            </w:r>
            <w:r w:rsidR="0084758B">
              <w:rPr>
                <w:noProof/>
                <w:webHidden/>
              </w:rPr>
              <w:t>4</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54" w:history="1">
            <w:r w:rsidR="0084758B" w:rsidRPr="0035517E">
              <w:rPr>
                <w:rStyle w:val="Hyperlink"/>
                <w:noProof/>
              </w:rPr>
              <w:t>References</w:t>
            </w:r>
            <w:r w:rsidR="0084758B">
              <w:rPr>
                <w:noProof/>
                <w:webHidden/>
              </w:rPr>
              <w:tab/>
            </w:r>
            <w:r w:rsidR="0084758B">
              <w:rPr>
                <w:noProof/>
                <w:webHidden/>
              </w:rPr>
              <w:fldChar w:fldCharType="begin"/>
            </w:r>
            <w:r w:rsidR="0084758B">
              <w:rPr>
                <w:noProof/>
                <w:webHidden/>
              </w:rPr>
              <w:instrText xml:space="preserve"> PAGEREF _Toc533567054 \h </w:instrText>
            </w:r>
            <w:r w:rsidR="0084758B">
              <w:rPr>
                <w:noProof/>
                <w:webHidden/>
              </w:rPr>
            </w:r>
            <w:r w:rsidR="0084758B">
              <w:rPr>
                <w:noProof/>
                <w:webHidden/>
              </w:rPr>
              <w:fldChar w:fldCharType="separate"/>
            </w:r>
            <w:r w:rsidR="0084758B">
              <w:rPr>
                <w:noProof/>
                <w:webHidden/>
              </w:rPr>
              <w:t>4</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55" w:history="1">
            <w:r w:rsidR="0084758B" w:rsidRPr="0035517E">
              <w:rPr>
                <w:rStyle w:val="Hyperlink"/>
                <w:noProof/>
              </w:rPr>
              <w:t>Glossary</w:t>
            </w:r>
            <w:r w:rsidR="0084758B">
              <w:rPr>
                <w:noProof/>
                <w:webHidden/>
              </w:rPr>
              <w:tab/>
            </w:r>
            <w:r w:rsidR="0084758B">
              <w:rPr>
                <w:noProof/>
                <w:webHidden/>
              </w:rPr>
              <w:fldChar w:fldCharType="begin"/>
            </w:r>
            <w:r w:rsidR="0084758B">
              <w:rPr>
                <w:noProof/>
                <w:webHidden/>
              </w:rPr>
              <w:instrText xml:space="preserve"> PAGEREF _Toc533567055 \h </w:instrText>
            </w:r>
            <w:r w:rsidR="0084758B">
              <w:rPr>
                <w:noProof/>
                <w:webHidden/>
              </w:rPr>
            </w:r>
            <w:r w:rsidR="0084758B">
              <w:rPr>
                <w:noProof/>
                <w:webHidden/>
              </w:rPr>
              <w:fldChar w:fldCharType="separate"/>
            </w:r>
            <w:r w:rsidR="0084758B">
              <w:rPr>
                <w:noProof/>
                <w:webHidden/>
              </w:rPr>
              <w:t>4</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56" w:history="1">
            <w:r w:rsidR="0084758B" w:rsidRPr="0035517E">
              <w:rPr>
                <w:rStyle w:val="Hyperlink"/>
                <w:noProof/>
              </w:rPr>
              <w:t>Open Issues</w:t>
            </w:r>
            <w:r w:rsidR="0084758B">
              <w:rPr>
                <w:noProof/>
                <w:webHidden/>
              </w:rPr>
              <w:tab/>
            </w:r>
            <w:r w:rsidR="0084758B">
              <w:rPr>
                <w:noProof/>
                <w:webHidden/>
              </w:rPr>
              <w:fldChar w:fldCharType="begin"/>
            </w:r>
            <w:r w:rsidR="0084758B">
              <w:rPr>
                <w:noProof/>
                <w:webHidden/>
              </w:rPr>
              <w:instrText xml:space="preserve"> PAGEREF _Toc533567056 \h </w:instrText>
            </w:r>
            <w:r w:rsidR="0084758B">
              <w:rPr>
                <w:noProof/>
                <w:webHidden/>
              </w:rPr>
            </w:r>
            <w:r w:rsidR="0084758B">
              <w:rPr>
                <w:noProof/>
                <w:webHidden/>
              </w:rPr>
              <w:fldChar w:fldCharType="separate"/>
            </w:r>
            <w:r w:rsidR="0084758B">
              <w:rPr>
                <w:noProof/>
                <w:webHidden/>
              </w:rPr>
              <w:t>6</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57" w:history="1">
            <w:r w:rsidR="0084758B" w:rsidRPr="0035517E">
              <w:rPr>
                <w:rStyle w:val="Hyperlink"/>
                <w:noProof/>
              </w:rPr>
              <w:t>Compatibility</w:t>
            </w:r>
            <w:r w:rsidR="0084758B">
              <w:rPr>
                <w:noProof/>
                <w:webHidden/>
              </w:rPr>
              <w:tab/>
            </w:r>
            <w:r w:rsidR="0084758B">
              <w:rPr>
                <w:noProof/>
                <w:webHidden/>
              </w:rPr>
              <w:fldChar w:fldCharType="begin"/>
            </w:r>
            <w:r w:rsidR="0084758B">
              <w:rPr>
                <w:noProof/>
                <w:webHidden/>
              </w:rPr>
              <w:instrText xml:space="preserve"> PAGEREF _Toc533567057 \h </w:instrText>
            </w:r>
            <w:r w:rsidR="0084758B">
              <w:rPr>
                <w:noProof/>
                <w:webHidden/>
              </w:rPr>
            </w:r>
            <w:r w:rsidR="0084758B">
              <w:rPr>
                <w:noProof/>
                <w:webHidden/>
              </w:rPr>
              <w:fldChar w:fldCharType="separate"/>
            </w:r>
            <w:r w:rsidR="0084758B">
              <w:rPr>
                <w:noProof/>
                <w:webHidden/>
              </w:rPr>
              <w:t>6</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58" w:history="1">
            <w:r w:rsidR="0084758B" w:rsidRPr="0035517E">
              <w:rPr>
                <w:rStyle w:val="Hyperlink"/>
                <w:noProof/>
              </w:rPr>
              <w:t>Business Drivers</w:t>
            </w:r>
            <w:r w:rsidR="0084758B">
              <w:rPr>
                <w:noProof/>
                <w:webHidden/>
              </w:rPr>
              <w:tab/>
            </w:r>
            <w:r w:rsidR="0084758B">
              <w:rPr>
                <w:noProof/>
                <w:webHidden/>
              </w:rPr>
              <w:fldChar w:fldCharType="begin"/>
            </w:r>
            <w:r w:rsidR="0084758B">
              <w:rPr>
                <w:noProof/>
                <w:webHidden/>
              </w:rPr>
              <w:instrText xml:space="preserve"> PAGEREF _Toc533567058 \h </w:instrText>
            </w:r>
            <w:r w:rsidR="0084758B">
              <w:rPr>
                <w:noProof/>
                <w:webHidden/>
              </w:rPr>
            </w:r>
            <w:r w:rsidR="0084758B">
              <w:rPr>
                <w:noProof/>
                <w:webHidden/>
              </w:rPr>
              <w:fldChar w:fldCharType="separate"/>
            </w:r>
            <w:r w:rsidR="0084758B">
              <w:rPr>
                <w:noProof/>
                <w:webHidden/>
              </w:rPr>
              <w:t>6</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59" w:history="1">
            <w:r w:rsidR="0084758B" w:rsidRPr="0035517E">
              <w:rPr>
                <w:rStyle w:val="Hyperlink"/>
                <w:noProof/>
              </w:rPr>
              <w:t>Acknowledgements</w:t>
            </w:r>
            <w:r w:rsidR="0084758B">
              <w:rPr>
                <w:noProof/>
                <w:webHidden/>
              </w:rPr>
              <w:tab/>
            </w:r>
            <w:r w:rsidR="0084758B">
              <w:rPr>
                <w:noProof/>
                <w:webHidden/>
              </w:rPr>
              <w:fldChar w:fldCharType="begin"/>
            </w:r>
            <w:r w:rsidR="0084758B">
              <w:rPr>
                <w:noProof/>
                <w:webHidden/>
              </w:rPr>
              <w:instrText xml:space="preserve"> PAGEREF _Toc533567059 \h </w:instrText>
            </w:r>
            <w:r w:rsidR="0084758B">
              <w:rPr>
                <w:noProof/>
                <w:webHidden/>
              </w:rPr>
            </w:r>
            <w:r w:rsidR="0084758B">
              <w:rPr>
                <w:noProof/>
                <w:webHidden/>
              </w:rPr>
              <w:fldChar w:fldCharType="separate"/>
            </w:r>
            <w:r w:rsidR="0084758B">
              <w:rPr>
                <w:noProof/>
                <w:webHidden/>
              </w:rPr>
              <w:t>6</w:t>
            </w:r>
            <w:r w:rsidR="0084758B">
              <w:rPr>
                <w:noProof/>
                <w:webHidden/>
              </w:rPr>
              <w:fldChar w:fldCharType="end"/>
            </w:r>
          </w:hyperlink>
        </w:p>
        <w:p w:rsidR="0084758B" w:rsidRDefault="001A305C">
          <w:pPr>
            <w:pStyle w:val="TOC1"/>
            <w:rPr>
              <w:rFonts w:eastAsiaTheme="minorEastAsia"/>
              <w:b w:val="0"/>
              <w:noProof/>
            </w:rPr>
          </w:pPr>
          <w:hyperlink w:anchor="_Toc533567060" w:history="1">
            <w:r w:rsidR="0084758B" w:rsidRPr="0035517E">
              <w:rPr>
                <w:rStyle w:val="Hyperlink"/>
                <w:noProof/>
              </w:rPr>
              <w:t>Overall Description</w:t>
            </w:r>
            <w:r w:rsidR="0084758B">
              <w:rPr>
                <w:noProof/>
                <w:webHidden/>
              </w:rPr>
              <w:tab/>
            </w:r>
            <w:r w:rsidR="0084758B">
              <w:rPr>
                <w:noProof/>
                <w:webHidden/>
              </w:rPr>
              <w:fldChar w:fldCharType="begin"/>
            </w:r>
            <w:r w:rsidR="0084758B">
              <w:rPr>
                <w:noProof/>
                <w:webHidden/>
              </w:rPr>
              <w:instrText xml:space="preserve"> PAGEREF _Toc533567060 \h </w:instrText>
            </w:r>
            <w:r w:rsidR="0084758B">
              <w:rPr>
                <w:noProof/>
                <w:webHidden/>
              </w:rPr>
            </w:r>
            <w:r w:rsidR="0084758B">
              <w:rPr>
                <w:noProof/>
                <w:webHidden/>
              </w:rPr>
              <w:fldChar w:fldCharType="separate"/>
            </w:r>
            <w:r w:rsidR="0084758B">
              <w:rPr>
                <w:noProof/>
                <w:webHidden/>
              </w:rPr>
              <w:t>6</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61" w:history="1">
            <w:r w:rsidR="0084758B" w:rsidRPr="0035517E">
              <w:rPr>
                <w:rStyle w:val="Hyperlink"/>
                <w:noProof/>
              </w:rPr>
              <w:t>Product Context</w:t>
            </w:r>
            <w:r w:rsidR="0084758B">
              <w:rPr>
                <w:noProof/>
                <w:webHidden/>
              </w:rPr>
              <w:tab/>
            </w:r>
            <w:r w:rsidR="0084758B">
              <w:rPr>
                <w:noProof/>
                <w:webHidden/>
              </w:rPr>
              <w:fldChar w:fldCharType="begin"/>
            </w:r>
            <w:r w:rsidR="0084758B">
              <w:rPr>
                <w:noProof/>
                <w:webHidden/>
              </w:rPr>
              <w:instrText xml:space="preserve"> PAGEREF _Toc533567061 \h </w:instrText>
            </w:r>
            <w:r w:rsidR="0084758B">
              <w:rPr>
                <w:noProof/>
                <w:webHidden/>
              </w:rPr>
            </w:r>
            <w:r w:rsidR="0084758B">
              <w:rPr>
                <w:noProof/>
                <w:webHidden/>
              </w:rPr>
              <w:fldChar w:fldCharType="separate"/>
            </w:r>
            <w:r w:rsidR="0084758B">
              <w:rPr>
                <w:noProof/>
                <w:webHidden/>
              </w:rPr>
              <w:t>6</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62" w:history="1">
            <w:r w:rsidR="0084758B" w:rsidRPr="0035517E">
              <w:rPr>
                <w:rStyle w:val="Hyperlink"/>
                <w:noProof/>
              </w:rPr>
              <w:t>System Context</w:t>
            </w:r>
            <w:r w:rsidR="0084758B">
              <w:rPr>
                <w:noProof/>
                <w:webHidden/>
              </w:rPr>
              <w:tab/>
            </w:r>
            <w:r w:rsidR="0084758B">
              <w:rPr>
                <w:noProof/>
                <w:webHidden/>
              </w:rPr>
              <w:fldChar w:fldCharType="begin"/>
            </w:r>
            <w:r w:rsidR="0084758B">
              <w:rPr>
                <w:noProof/>
                <w:webHidden/>
              </w:rPr>
              <w:instrText xml:space="preserve"> PAGEREF _Toc533567062 \h </w:instrText>
            </w:r>
            <w:r w:rsidR="0084758B">
              <w:rPr>
                <w:noProof/>
                <w:webHidden/>
              </w:rPr>
            </w:r>
            <w:r w:rsidR="0084758B">
              <w:rPr>
                <w:noProof/>
                <w:webHidden/>
              </w:rPr>
              <w:fldChar w:fldCharType="separate"/>
            </w:r>
            <w:r w:rsidR="0084758B">
              <w:rPr>
                <w:noProof/>
                <w:webHidden/>
              </w:rPr>
              <w:t>6</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63" w:history="1">
            <w:r w:rsidR="0084758B" w:rsidRPr="0035517E">
              <w:rPr>
                <w:rStyle w:val="Hyperlink"/>
                <w:noProof/>
              </w:rPr>
              <w:t>Assumptions and Dependencies</w:t>
            </w:r>
            <w:r w:rsidR="0084758B">
              <w:rPr>
                <w:noProof/>
                <w:webHidden/>
              </w:rPr>
              <w:tab/>
            </w:r>
            <w:r w:rsidR="0084758B">
              <w:rPr>
                <w:noProof/>
                <w:webHidden/>
              </w:rPr>
              <w:fldChar w:fldCharType="begin"/>
            </w:r>
            <w:r w:rsidR="0084758B">
              <w:rPr>
                <w:noProof/>
                <w:webHidden/>
              </w:rPr>
              <w:instrText xml:space="preserve"> PAGEREF _Toc533567063 \h </w:instrText>
            </w:r>
            <w:r w:rsidR="0084758B">
              <w:rPr>
                <w:noProof/>
                <w:webHidden/>
              </w:rPr>
            </w:r>
            <w:r w:rsidR="0084758B">
              <w:rPr>
                <w:noProof/>
                <w:webHidden/>
              </w:rPr>
              <w:fldChar w:fldCharType="separate"/>
            </w:r>
            <w:r w:rsidR="0084758B">
              <w:rPr>
                <w:noProof/>
                <w:webHidden/>
              </w:rPr>
              <w:t>7</w:t>
            </w:r>
            <w:r w:rsidR="0084758B">
              <w:rPr>
                <w:noProof/>
                <w:webHidden/>
              </w:rPr>
              <w:fldChar w:fldCharType="end"/>
            </w:r>
          </w:hyperlink>
        </w:p>
        <w:p w:rsidR="0084758B" w:rsidRDefault="001A305C">
          <w:pPr>
            <w:pStyle w:val="TOC1"/>
            <w:rPr>
              <w:rFonts w:eastAsiaTheme="minorEastAsia"/>
              <w:b w:val="0"/>
              <w:noProof/>
            </w:rPr>
          </w:pPr>
          <w:hyperlink w:anchor="_Toc533567064" w:history="1">
            <w:r w:rsidR="0084758B" w:rsidRPr="0035517E">
              <w:rPr>
                <w:rStyle w:val="Hyperlink"/>
                <w:noProof/>
              </w:rPr>
              <w:t>Use Cases</w:t>
            </w:r>
            <w:r w:rsidR="0084758B">
              <w:rPr>
                <w:noProof/>
                <w:webHidden/>
              </w:rPr>
              <w:tab/>
            </w:r>
            <w:r w:rsidR="0084758B">
              <w:rPr>
                <w:noProof/>
                <w:webHidden/>
              </w:rPr>
              <w:fldChar w:fldCharType="begin"/>
            </w:r>
            <w:r w:rsidR="0084758B">
              <w:rPr>
                <w:noProof/>
                <w:webHidden/>
              </w:rPr>
              <w:instrText xml:space="preserve"> PAGEREF _Toc533567064 \h </w:instrText>
            </w:r>
            <w:r w:rsidR="0084758B">
              <w:rPr>
                <w:noProof/>
                <w:webHidden/>
              </w:rPr>
            </w:r>
            <w:r w:rsidR="0084758B">
              <w:rPr>
                <w:noProof/>
                <w:webHidden/>
              </w:rPr>
              <w:fldChar w:fldCharType="separate"/>
            </w:r>
            <w:r w:rsidR="0084758B">
              <w:rPr>
                <w:noProof/>
                <w:webHidden/>
              </w:rPr>
              <w:t>7</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65" w:history="1">
            <w:r w:rsidR="0084758B" w:rsidRPr="0035517E">
              <w:rPr>
                <w:rStyle w:val="Hyperlink"/>
                <w:noProof/>
              </w:rPr>
              <w:t>Add Author</w:t>
            </w:r>
            <w:r w:rsidR="0084758B">
              <w:rPr>
                <w:noProof/>
                <w:webHidden/>
              </w:rPr>
              <w:tab/>
            </w:r>
            <w:r w:rsidR="0084758B">
              <w:rPr>
                <w:noProof/>
                <w:webHidden/>
              </w:rPr>
              <w:fldChar w:fldCharType="begin"/>
            </w:r>
            <w:r w:rsidR="0084758B">
              <w:rPr>
                <w:noProof/>
                <w:webHidden/>
              </w:rPr>
              <w:instrText xml:space="preserve"> PAGEREF _Toc533567065 \h </w:instrText>
            </w:r>
            <w:r w:rsidR="0084758B">
              <w:rPr>
                <w:noProof/>
                <w:webHidden/>
              </w:rPr>
            </w:r>
            <w:r w:rsidR="0084758B">
              <w:rPr>
                <w:noProof/>
                <w:webHidden/>
              </w:rPr>
              <w:fldChar w:fldCharType="separate"/>
            </w:r>
            <w:r w:rsidR="0084758B">
              <w:rPr>
                <w:noProof/>
                <w:webHidden/>
              </w:rPr>
              <w:t>7</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66" w:history="1">
            <w:r w:rsidR="0084758B" w:rsidRPr="0035517E">
              <w:rPr>
                <w:rStyle w:val="Hyperlink"/>
                <w:noProof/>
              </w:rPr>
              <w:t>Add Author Series</w:t>
            </w:r>
            <w:r w:rsidR="0084758B">
              <w:rPr>
                <w:noProof/>
                <w:webHidden/>
              </w:rPr>
              <w:tab/>
            </w:r>
            <w:r w:rsidR="0084758B">
              <w:rPr>
                <w:noProof/>
                <w:webHidden/>
              </w:rPr>
              <w:fldChar w:fldCharType="begin"/>
            </w:r>
            <w:r w:rsidR="0084758B">
              <w:rPr>
                <w:noProof/>
                <w:webHidden/>
              </w:rPr>
              <w:instrText xml:space="preserve"> PAGEREF _Toc533567066 \h </w:instrText>
            </w:r>
            <w:r w:rsidR="0084758B">
              <w:rPr>
                <w:noProof/>
                <w:webHidden/>
              </w:rPr>
            </w:r>
            <w:r w:rsidR="0084758B">
              <w:rPr>
                <w:noProof/>
                <w:webHidden/>
              </w:rPr>
              <w:fldChar w:fldCharType="separate"/>
            </w:r>
            <w:r w:rsidR="0084758B">
              <w:rPr>
                <w:noProof/>
                <w:webHidden/>
              </w:rPr>
              <w:t>7</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67" w:history="1">
            <w:r w:rsidR="0084758B" w:rsidRPr="0035517E">
              <w:rPr>
                <w:rStyle w:val="Hyperlink"/>
                <w:noProof/>
              </w:rPr>
              <w:t>Add Book</w:t>
            </w:r>
            <w:r w:rsidR="0084758B">
              <w:rPr>
                <w:noProof/>
                <w:webHidden/>
              </w:rPr>
              <w:tab/>
            </w:r>
            <w:r w:rsidR="0084758B">
              <w:rPr>
                <w:noProof/>
                <w:webHidden/>
              </w:rPr>
              <w:fldChar w:fldCharType="begin"/>
            </w:r>
            <w:r w:rsidR="0084758B">
              <w:rPr>
                <w:noProof/>
                <w:webHidden/>
              </w:rPr>
              <w:instrText xml:space="preserve"> PAGEREF _Toc533567067 \h </w:instrText>
            </w:r>
            <w:r w:rsidR="0084758B">
              <w:rPr>
                <w:noProof/>
                <w:webHidden/>
              </w:rPr>
            </w:r>
            <w:r w:rsidR="0084758B">
              <w:rPr>
                <w:noProof/>
                <w:webHidden/>
              </w:rPr>
              <w:fldChar w:fldCharType="separate"/>
            </w:r>
            <w:r w:rsidR="0084758B">
              <w:rPr>
                <w:noProof/>
                <w:webHidden/>
              </w:rPr>
              <w:t>8</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68" w:history="1">
            <w:r w:rsidR="0084758B" w:rsidRPr="0035517E">
              <w:rPr>
                <w:rStyle w:val="Hyperlink"/>
                <w:noProof/>
              </w:rPr>
              <w:t>Buy Book</w:t>
            </w:r>
            <w:r w:rsidR="0084758B">
              <w:rPr>
                <w:noProof/>
                <w:webHidden/>
              </w:rPr>
              <w:tab/>
            </w:r>
            <w:r w:rsidR="0084758B">
              <w:rPr>
                <w:noProof/>
                <w:webHidden/>
              </w:rPr>
              <w:fldChar w:fldCharType="begin"/>
            </w:r>
            <w:r w:rsidR="0084758B">
              <w:rPr>
                <w:noProof/>
                <w:webHidden/>
              </w:rPr>
              <w:instrText xml:space="preserve"> PAGEREF _Toc533567068 \h </w:instrText>
            </w:r>
            <w:r w:rsidR="0084758B">
              <w:rPr>
                <w:noProof/>
                <w:webHidden/>
              </w:rPr>
            </w:r>
            <w:r w:rsidR="0084758B">
              <w:rPr>
                <w:noProof/>
                <w:webHidden/>
              </w:rPr>
              <w:fldChar w:fldCharType="separate"/>
            </w:r>
            <w:r w:rsidR="0084758B">
              <w:rPr>
                <w:noProof/>
                <w:webHidden/>
              </w:rPr>
              <w:t>8</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69" w:history="1">
            <w:r w:rsidR="0084758B" w:rsidRPr="0035517E">
              <w:rPr>
                <w:rStyle w:val="Hyperlink"/>
                <w:noProof/>
              </w:rPr>
              <w:t>Rate Book</w:t>
            </w:r>
            <w:r w:rsidR="0084758B">
              <w:rPr>
                <w:noProof/>
                <w:webHidden/>
              </w:rPr>
              <w:tab/>
            </w:r>
            <w:r w:rsidR="0084758B">
              <w:rPr>
                <w:noProof/>
                <w:webHidden/>
              </w:rPr>
              <w:fldChar w:fldCharType="begin"/>
            </w:r>
            <w:r w:rsidR="0084758B">
              <w:rPr>
                <w:noProof/>
                <w:webHidden/>
              </w:rPr>
              <w:instrText xml:space="preserve"> PAGEREF _Toc533567069 \h </w:instrText>
            </w:r>
            <w:r w:rsidR="0084758B">
              <w:rPr>
                <w:noProof/>
                <w:webHidden/>
              </w:rPr>
            </w:r>
            <w:r w:rsidR="0084758B">
              <w:rPr>
                <w:noProof/>
                <w:webHidden/>
              </w:rPr>
              <w:fldChar w:fldCharType="separate"/>
            </w:r>
            <w:r w:rsidR="0084758B">
              <w:rPr>
                <w:noProof/>
                <w:webHidden/>
              </w:rPr>
              <w:t>8</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70" w:history="1">
            <w:r w:rsidR="0084758B" w:rsidRPr="0035517E">
              <w:rPr>
                <w:rStyle w:val="Hyperlink"/>
                <w:noProof/>
              </w:rPr>
              <w:t>Find Book</w:t>
            </w:r>
            <w:r w:rsidR="0084758B">
              <w:rPr>
                <w:noProof/>
                <w:webHidden/>
              </w:rPr>
              <w:tab/>
            </w:r>
            <w:r w:rsidR="0084758B">
              <w:rPr>
                <w:noProof/>
                <w:webHidden/>
              </w:rPr>
              <w:fldChar w:fldCharType="begin"/>
            </w:r>
            <w:r w:rsidR="0084758B">
              <w:rPr>
                <w:noProof/>
                <w:webHidden/>
              </w:rPr>
              <w:instrText xml:space="preserve"> PAGEREF _Toc533567070 \h </w:instrText>
            </w:r>
            <w:r w:rsidR="0084758B">
              <w:rPr>
                <w:noProof/>
                <w:webHidden/>
              </w:rPr>
            </w:r>
            <w:r w:rsidR="0084758B">
              <w:rPr>
                <w:noProof/>
                <w:webHidden/>
              </w:rPr>
              <w:fldChar w:fldCharType="separate"/>
            </w:r>
            <w:r w:rsidR="0084758B">
              <w:rPr>
                <w:noProof/>
                <w:webHidden/>
              </w:rPr>
              <w:t>9</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71" w:history="1">
            <w:r w:rsidR="0084758B" w:rsidRPr="0035517E">
              <w:rPr>
                <w:rStyle w:val="Hyperlink"/>
                <w:noProof/>
              </w:rPr>
              <w:t>Find Author</w:t>
            </w:r>
            <w:r w:rsidR="0084758B">
              <w:rPr>
                <w:noProof/>
                <w:webHidden/>
              </w:rPr>
              <w:tab/>
            </w:r>
            <w:r w:rsidR="0084758B">
              <w:rPr>
                <w:noProof/>
                <w:webHidden/>
              </w:rPr>
              <w:fldChar w:fldCharType="begin"/>
            </w:r>
            <w:r w:rsidR="0084758B">
              <w:rPr>
                <w:noProof/>
                <w:webHidden/>
              </w:rPr>
              <w:instrText xml:space="preserve"> PAGEREF _Toc533567071 \h </w:instrText>
            </w:r>
            <w:r w:rsidR="0084758B">
              <w:rPr>
                <w:noProof/>
                <w:webHidden/>
              </w:rPr>
            </w:r>
            <w:r w:rsidR="0084758B">
              <w:rPr>
                <w:noProof/>
                <w:webHidden/>
              </w:rPr>
              <w:fldChar w:fldCharType="separate"/>
            </w:r>
            <w:r w:rsidR="0084758B">
              <w:rPr>
                <w:noProof/>
                <w:webHidden/>
              </w:rPr>
              <w:t>9</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72" w:history="1">
            <w:r w:rsidR="0084758B" w:rsidRPr="0035517E">
              <w:rPr>
                <w:rStyle w:val="Hyperlink"/>
                <w:noProof/>
              </w:rPr>
              <w:t>Put Book Up for Sale</w:t>
            </w:r>
            <w:r w:rsidR="0084758B">
              <w:rPr>
                <w:noProof/>
                <w:webHidden/>
              </w:rPr>
              <w:tab/>
            </w:r>
            <w:r w:rsidR="0084758B">
              <w:rPr>
                <w:noProof/>
                <w:webHidden/>
              </w:rPr>
              <w:fldChar w:fldCharType="begin"/>
            </w:r>
            <w:r w:rsidR="0084758B">
              <w:rPr>
                <w:noProof/>
                <w:webHidden/>
              </w:rPr>
              <w:instrText xml:space="preserve"> PAGEREF _Toc533567072 \h </w:instrText>
            </w:r>
            <w:r w:rsidR="0084758B">
              <w:rPr>
                <w:noProof/>
                <w:webHidden/>
              </w:rPr>
            </w:r>
            <w:r w:rsidR="0084758B">
              <w:rPr>
                <w:noProof/>
                <w:webHidden/>
              </w:rPr>
              <w:fldChar w:fldCharType="separate"/>
            </w:r>
            <w:r w:rsidR="0084758B">
              <w:rPr>
                <w:noProof/>
                <w:webHidden/>
              </w:rPr>
              <w:t>9</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73" w:history="1">
            <w:r w:rsidR="0084758B" w:rsidRPr="0035517E">
              <w:rPr>
                <w:rStyle w:val="Hyperlink"/>
                <w:noProof/>
              </w:rPr>
              <w:t>Sell Book</w:t>
            </w:r>
            <w:r w:rsidR="0084758B">
              <w:rPr>
                <w:noProof/>
                <w:webHidden/>
              </w:rPr>
              <w:tab/>
            </w:r>
            <w:r w:rsidR="0084758B">
              <w:rPr>
                <w:noProof/>
                <w:webHidden/>
              </w:rPr>
              <w:fldChar w:fldCharType="begin"/>
            </w:r>
            <w:r w:rsidR="0084758B">
              <w:rPr>
                <w:noProof/>
                <w:webHidden/>
              </w:rPr>
              <w:instrText xml:space="preserve"> PAGEREF _Toc533567073 \h </w:instrText>
            </w:r>
            <w:r w:rsidR="0084758B">
              <w:rPr>
                <w:noProof/>
                <w:webHidden/>
              </w:rPr>
            </w:r>
            <w:r w:rsidR="0084758B">
              <w:rPr>
                <w:noProof/>
                <w:webHidden/>
              </w:rPr>
              <w:fldChar w:fldCharType="separate"/>
            </w:r>
            <w:r w:rsidR="0084758B">
              <w:rPr>
                <w:noProof/>
                <w:webHidden/>
              </w:rPr>
              <w:t>10</w:t>
            </w:r>
            <w:r w:rsidR="0084758B">
              <w:rPr>
                <w:noProof/>
                <w:webHidden/>
              </w:rPr>
              <w:fldChar w:fldCharType="end"/>
            </w:r>
          </w:hyperlink>
        </w:p>
        <w:p w:rsidR="0084758B" w:rsidRDefault="001A305C">
          <w:pPr>
            <w:pStyle w:val="TOC1"/>
            <w:rPr>
              <w:rFonts w:eastAsiaTheme="minorEastAsia"/>
              <w:b w:val="0"/>
              <w:noProof/>
            </w:rPr>
          </w:pPr>
          <w:hyperlink w:anchor="_Toc533567074" w:history="1">
            <w:r w:rsidR="0084758B" w:rsidRPr="0035517E">
              <w:rPr>
                <w:rStyle w:val="Hyperlink"/>
                <w:noProof/>
              </w:rPr>
              <w:t>Requirements</w:t>
            </w:r>
            <w:r w:rsidR="0084758B">
              <w:rPr>
                <w:noProof/>
                <w:webHidden/>
              </w:rPr>
              <w:tab/>
            </w:r>
            <w:r w:rsidR="0084758B">
              <w:rPr>
                <w:noProof/>
                <w:webHidden/>
              </w:rPr>
              <w:fldChar w:fldCharType="begin"/>
            </w:r>
            <w:r w:rsidR="0084758B">
              <w:rPr>
                <w:noProof/>
                <w:webHidden/>
              </w:rPr>
              <w:instrText xml:space="preserve"> PAGEREF _Toc533567074 \h </w:instrText>
            </w:r>
            <w:r w:rsidR="0084758B">
              <w:rPr>
                <w:noProof/>
                <w:webHidden/>
              </w:rPr>
            </w:r>
            <w:r w:rsidR="0084758B">
              <w:rPr>
                <w:noProof/>
                <w:webHidden/>
              </w:rPr>
              <w:fldChar w:fldCharType="separate"/>
            </w:r>
            <w:r w:rsidR="0084758B">
              <w:rPr>
                <w:noProof/>
                <w:webHidden/>
              </w:rPr>
              <w:t>10</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75" w:history="1">
            <w:r w:rsidR="0084758B" w:rsidRPr="0035517E">
              <w:rPr>
                <w:rStyle w:val="Hyperlink"/>
                <w:noProof/>
              </w:rPr>
              <w:t>1 Users Can Track Book Information in the Library</w:t>
            </w:r>
            <w:r w:rsidR="0084758B">
              <w:rPr>
                <w:noProof/>
                <w:webHidden/>
              </w:rPr>
              <w:tab/>
            </w:r>
            <w:r w:rsidR="0084758B">
              <w:rPr>
                <w:noProof/>
                <w:webHidden/>
              </w:rPr>
              <w:fldChar w:fldCharType="begin"/>
            </w:r>
            <w:r w:rsidR="0084758B">
              <w:rPr>
                <w:noProof/>
                <w:webHidden/>
              </w:rPr>
              <w:instrText xml:space="preserve"> PAGEREF _Toc533567075 \h </w:instrText>
            </w:r>
            <w:r w:rsidR="0084758B">
              <w:rPr>
                <w:noProof/>
                <w:webHidden/>
              </w:rPr>
            </w:r>
            <w:r w:rsidR="0084758B">
              <w:rPr>
                <w:noProof/>
                <w:webHidden/>
              </w:rPr>
              <w:fldChar w:fldCharType="separate"/>
            </w:r>
            <w:r w:rsidR="0084758B">
              <w:rPr>
                <w:noProof/>
                <w:webHidden/>
              </w:rPr>
              <w:t>10</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076" w:history="1">
            <w:r w:rsidR="0084758B" w:rsidRPr="0035517E">
              <w:rPr>
                <w:rStyle w:val="Hyperlink"/>
                <w:noProof/>
              </w:rPr>
              <w:t>1.1 Users Can Track the Physical Form of Books</w:t>
            </w:r>
            <w:r w:rsidR="0084758B">
              <w:rPr>
                <w:noProof/>
                <w:webHidden/>
              </w:rPr>
              <w:tab/>
            </w:r>
            <w:r w:rsidR="0084758B">
              <w:rPr>
                <w:noProof/>
                <w:webHidden/>
              </w:rPr>
              <w:fldChar w:fldCharType="begin"/>
            </w:r>
            <w:r w:rsidR="0084758B">
              <w:rPr>
                <w:noProof/>
                <w:webHidden/>
              </w:rPr>
              <w:instrText xml:space="preserve"> PAGEREF _Toc533567076 \h </w:instrText>
            </w:r>
            <w:r w:rsidR="0084758B">
              <w:rPr>
                <w:noProof/>
                <w:webHidden/>
              </w:rPr>
            </w:r>
            <w:r w:rsidR="0084758B">
              <w:rPr>
                <w:noProof/>
                <w:webHidden/>
              </w:rPr>
              <w:fldChar w:fldCharType="separate"/>
            </w:r>
            <w:r w:rsidR="0084758B">
              <w:rPr>
                <w:noProof/>
                <w:webHidden/>
              </w:rPr>
              <w:t>10</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077" w:history="1">
            <w:r w:rsidR="0084758B" w:rsidRPr="0035517E">
              <w:rPr>
                <w:rStyle w:val="Hyperlink"/>
                <w:noProof/>
              </w:rPr>
              <w:t>1.2 Users Can Track the Genres of the Books</w:t>
            </w:r>
            <w:r w:rsidR="0084758B">
              <w:rPr>
                <w:noProof/>
                <w:webHidden/>
              </w:rPr>
              <w:tab/>
            </w:r>
            <w:r w:rsidR="0084758B">
              <w:rPr>
                <w:noProof/>
                <w:webHidden/>
              </w:rPr>
              <w:fldChar w:fldCharType="begin"/>
            </w:r>
            <w:r w:rsidR="0084758B">
              <w:rPr>
                <w:noProof/>
                <w:webHidden/>
              </w:rPr>
              <w:instrText xml:space="preserve"> PAGEREF _Toc533567077 \h </w:instrText>
            </w:r>
            <w:r w:rsidR="0084758B">
              <w:rPr>
                <w:noProof/>
                <w:webHidden/>
              </w:rPr>
            </w:r>
            <w:r w:rsidR="0084758B">
              <w:rPr>
                <w:noProof/>
                <w:webHidden/>
              </w:rPr>
              <w:fldChar w:fldCharType="separate"/>
            </w:r>
            <w:r w:rsidR="0084758B">
              <w:rPr>
                <w:noProof/>
                <w:webHidden/>
              </w:rPr>
              <w:t>11</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078" w:history="1">
            <w:r w:rsidR="0084758B" w:rsidRPr="0035517E">
              <w:rPr>
                <w:rStyle w:val="Hyperlink"/>
                <w:noProof/>
              </w:rPr>
              <w:t>1.3 Users Can Track the Physical Condition of the Books</w:t>
            </w:r>
            <w:r w:rsidR="0084758B">
              <w:rPr>
                <w:noProof/>
                <w:webHidden/>
              </w:rPr>
              <w:tab/>
            </w:r>
            <w:r w:rsidR="0084758B">
              <w:rPr>
                <w:noProof/>
                <w:webHidden/>
              </w:rPr>
              <w:fldChar w:fldCharType="begin"/>
            </w:r>
            <w:r w:rsidR="0084758B">
              <w:rPr>
                <w:noProof/>
                <w:webHidden/>
              </w:rPr>
              <w:instrText xml:space="preserve"> PAGEREF _Toc533567078 \h </w:instrText>
            </w:r>
            <w:r w:rsidR="0084758B">
              <w:rPr>
                <w:noProof/>
                <w:webHidden/>
              </w:rPr>
            </w:r>
            <w:r w:rsidR="0084758B">
              <w:rPr>
                <w:noProof/>
                <w:webHidden/>
              </w:rPr>
              <w:fldChar w:fldCharType="separate"/>
            </w:r>
            <w:r w:rsidR="0084758B">
              <w:rPr>
                <w:noProof/>
                <w:webHidden/>
              </w:rPr>
              <w:t>11</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079" w:history="1">
            <w:r w:rsidR="0084758B" w:rsidRPr="0035517E">
              <w:rPr>
                <w:rStyle w:val="Hyperlink"/>
                <w:noProof/>
              </w:rPr>
              <w:t>1.4 Users Can Track the Publishing Information of the Books</w:t>
            </w:r>
            <w:r w:rsidR="0084758B">
              <w:rPr>
                <w:noProof/>
                <w:webHidden/>
              </w:rPr>
              <w:tab/>
            </w:r>
            <w:r w:rsidR="0084758B">
              <w:rPr>
                <w:noProof/>
                <w:webHidden/>
              </w:rPr>
              <w:fldChar w:fldCharType="begin"/>
            </w:r>
            <w:r w:rsidR="0084758B">
              <w:rPr>
                <w:noProof/>
                <w:webHidden/>
              </w:rPr>
              <w:instrText xml:space="preserve"> PAGEREF _Toc533567079 \h </w:instrText>
            </w:r>
            <w:r w:rsidR="0084758B">
              <w:rPr>
                <w:noProof/>
                <w:webHidden/>
              </w:rPr>
            </w:r>
            <w:r w:rsidR="0084758B">
              <w:rPr>
                <w:noProof/>
                <w:webHidden/>
              </w:rPr>
              <w:fldChar w:fldCharType="separate"/>
            </w:r>
            <w:r w:rsidR="0084758B">
              <w:rPr>
                <w:noProof/>
                <w:webHidden/>
              </w:rPr>
              <w:t>11</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080" w:history="1">
            <w:r w:rsidR="0084758B" w:rsidRPr="0035517E">
              <w:rPr>
                <w:rStyle w:val="Hyperlink"/>
                <w:noProof/>
              </w:rPr>
              <w:t>1.5 Books Shall Be Identified By Author and Title</w:t>
            </w:r>
            <w:r w:rsidR="0084758B">
              <w:rPr>
                <w:noProof/>
                <w:webHidden/>
              </w:rPr>
              <w:tab/>
            </w:r>
            <w:r w:rsidR="0084758B">
              <w:rPr>
                <w:noProof/>
                <w:webHidden/>
              </w:rPr>
              <w:fldChar w:fldCharType="begin"/>
            </w:r>
            <w:r w:rsidR="0084758B">
              <w:rPr>
                <w:noProof/>
                <w:webHidden/>
              </w:rPr>
              <w:instrText xml:space="preserve"> PAGEREF _Toc533567080 \h </w:instrText>
            </w:r>
            <w:r w:rsidR="0084758B">
              <w:rPr>
                <w:noProof/>
                <w:webHidden/>
              </w:rPr>
            </w:r>
            <w:r w:rsidR="0084758B">
              <w:rPr>
                <w:noProof/>
                <w:webHidden/>
              </w:rPr>
              <w:fldChar w:fldCharType="separate"/>
            </w:r>
            <w:r w:rsidR="0084758B">
              <w:rPr>
                <w:noProof/>
                <w:webHidden/>
              </w:rPr>
              <w:t>11</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81" w:history="1">
            <w:r w:rsidR="0084758B" w:rsidRPr="0035517E">
              <w:rPr>
                <w:rStyle w:val="Hyperlink"/>
                <w:noProof/>
              </w:rPr>
              <w:t>2 Users Can Track Author Information in the Library</w:t>
            </w:r>
            <w:r w:rsidR="0084758B">
              <w:rPr>
                <w:noProof/>
                <w:webHidden/>
              </w:rPr>
              <w:tab/>
            </w:r>
            <w:r w:rsidR="0084758B">
              <w:rPr>
                <w:noProof/>
                <w:webHidden/>
              </w:rPr>
              <w:fldChar w:fldCharType="begin"/>
            </w:r>
            <w:r w:rsidR="0084758B">
              <w:rPr>
                <w:noProof/>
                <w:webHidden/>
              </w:rPr>
              <w:instrText xml:space="preserve"> PAGEREF _Toc533567081 \h </w:instrText>
            </w:r>
            <w:r w:rsidR="0084758B">
              <w:rPr>
                <w:noProof/>
                <w:webHidden/>
              </w:rPr>
            </w:r>
            <w:r w:rsidR="0084758B">
              <w:rPr>
                <w:noProof/>
                <w:webHidden/>
              </w:rPr>
              <w:fldChar w:fldCharType="separate"/>
            </w:r>
            <w:r w:rsidR="0084758B">
              <w:rPr>
                <w:noProof/>
                <w:webHidden/>
              </w:rPr>
              <w:t>11</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082" w:history="1">
            <w:r w:rsidR="0084758B" w:rsidRPr="0035517E">
              <w:rPr>
                <w:rStyle w:val="Hyperlink"/>
                <w:noProof/>
              </w:rPr>
              <w:t>2.1 The Authors Last Name is Required</w:t>
            </w:r>
            <w:r w:rsidR="0084758B">
              <w:rPr>
                <w:noProof/>
                <w:webHidden/>
              </w:rPr>
              <w:tab/>
            </w:r>
            <w:r w:rsidR="0084758B">
              <w:rPr>
                <w:noProof/>
                <w:webHidden/>
              </w:rPr>
              <w:fldChar w:fldCharType="begin"/>
            </w:r>
            <w:r w:rsidR="0084758B">
              <w:rPr>
                <w:noProof/>
                <w:webHidden/>
              </w:rPr>
              <w:instrText xml:space="preserve"> PAGEREF _Toc533567082 \h </w:instrText>
            </w:r>
            <w:r w:rsidR="0084758B">
              <w:rPr>
                <w:noProof/>
                <w:webHidden/>
              </w:rPr>
            </w:r>
            <w:r w:rsidR="0084758B">
              <w:rPr>
                <w:noProof/>
                <w:webHidden/>
              </w:rPr>
              <w:fldChar w:fldCharType="separate"/>
            </w:r>
            <w:r w:rsidR="0084758B">
              <w:rPr>
                <w:noProof/>
                <w:webHidden/>
              </w:rPr>
              <w:t>11</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083" w:history="1">
            <w:r w:rsidR="0084758B" w:rsidRPr="0035517E">
              <w:rPr>
                <w:rStyle w:val="Hyperlink"/>
                <w:noProof/>
              </w:rPr>
              <w:t>2.2 The Authors First Name is Required</w:t>
            </w:r>
            <w:r w:rsidR="0084758B">
              <w:rPr>
                <w:noProof/>
                <w:webHidden/>
              </w:rPr>
              <w:tab/>
            </w:r>
            <w:r w:rsidR="0084758B">
              <w:rPr>
                <w:noProof/>
                <w:webHidden/>
              </w:rPr>
              <w:fldChar w:fldCharType="begin"/>
            </w:r>
            <w:r w:rsidR="0084758B">
              <w:rPr>
                <w:noProof/>
                <w:webHidden/>
              </w:rPr>
              <w:instrText xml:space="preserve"> PAGEREF _Toc533567083 \h </w:instrText>
            </w:r>
            <w:r w:rsidR="0084758B">
              <w:rPr>
                <w:noProof/>
                <w:webHidden/>
              </w:rPr>
            </w:r>
            <w:r w:rsidR="0084758B">
              <w:rPr>
                <w:noProof/>
                <w:webHidden/>
              </w:rPr>
              <w:fldChar w:fldCharType="separate"/>
            </w:r>
            <w:r w:rsidR="0084758B">
              <w:rPr>
                <w:noProof/>
                <w:webHidden/>
              </w:rPr>
              <w:t>12</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84" w:history="1">
            <w:r w:rsidR="0084758B" w:rsidRPr="0035517E">
              <w:rPr>
                <w:rStyle w:val="Hyperlink"/>
                <w:noProof/>
              </w:rPr>
              <w:t>3 Users Can Track Collections and Series of Books</w:t>
            </w:r>
            <w:r w:rsidR="0084758B">
              <w:rPr>
                <w:noProof/>
                <w:webHidden/>
              </w:rPr>
              <w:tab/>
            </w:r>
            <w:r w:rsidR="0084758B">
              <w:rPr>
                <w:noProof/>
                <w:webHidden/>
              </w:rPr>
              <w:fldChar w:fldCharType="begin"/>
            </w:r>
            <w:r w:rsidR="0084758B">
              <w:rPr>
                <w:noProof/>
                <w:webHidden/>
              </w:rPr>
              <w:instrText xml:space="preserve"> PAGEREF _Toc533567084 \h </w:instrText>
            </w:r>
            <w:r w:rsidR="0084758B">
              <w:rPr>
                <w:noProof/>
                <w:webHidden/>
              </w:rPr>
            </w:r>
            <w:r w:rsidR="0084758B">
              <w:rPr>
                <w:noProof/>
                <w:webHidden/>
              </w:rPr>
              <w:fldChar w:fldCharType="separate"/>
            </w:r>
            <w:r w:rsidR="0084758B">
              <w:rPr>
                <w:noProof/>
                <w:webHidden/>
              </w:rPr>
              <w:t>12</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85" w:history="1">
            <w:r w:rsidR="0084758B" w:rsidRPr="0035517E">
              <w:rPr>
                <w:rStyle w:val="Hyperlink"/>
                <w:noProof/>
              </w:rPr>
              <w:t>4 Users Can Track Books Not Physically in the Library</w:t>
            </w:r>
            <w:r w:rsidR="0084758B">
              <w:rPr>
                <w:noProof/>
                <w:webHidden/>
              </w:rPr>
              <w:tab/>
            </w:r>
            <w:r w:rsidR="0084758B">
              <w:rPr>
                <w:noProof/>
                <w:webHidden/>
              </w:rPr>
              <w:fldChar w:fldCharType="begin"/>
            </w:r>
            <w:r w:rsidR="0084758B">
              <w:rPr>
                <w:noProof/>
                <w:webHidden/>
              </w:rPr>
              <w:instrText xml:space="preserve"> PAGEREF _Toc533567085 \h </w:instrText>
            </w:r>
            <w:r w:rsidR="0084758B">
              <w:rPr>
                <w:noProof/>
                <w:webHidden/>
              </w:rPr>
            </w:r>
            <w:r w:rsidR="0084758B">
              <w:rPr>
                <w:noProof/>
                <w:webHidden/>
              </w:rPr>
              <w:fldChar w:fldCharType="separate"/>
            </w:r>
            <w:r w:rsidR="0084758B">
              <w:rPr>
                <w:noProof/>
                <w:webHidden/>
              </w:rPr>
              <w:t>12</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086" w:history="1">
            <w:r w:rsidR="0084758B" w:rsidRPr="0035517E">
              <w:rPr>
                <w:rStyle w:val="Hyperlink"/>
                <w:noProof/>
              </w:rPr>
              <w:t>4.1 Users Can Track Borrowed Books</w:t>
            </w:r>
            <w:r w:rsidR="0084758B">
              <w:rPr>
                <w:noProof/>
                <w:webHidden/>
              </w:rPr>
              <w:tab/>
            </w:r>
            <w:r w:rsidR="0084758B">
              <w:rPr>
                <w:noProof/>
                <w:webHidden/>
              </w:rPr>
              <w:fldChar w:fldCharType="begin"/>
            </w:r>
            <w:r w:rsidR="0084758B">
              <w:rPr>
                <w:noProof/>
                <w:webHidden/>
              </w:rPr>
              <w:instrText xml:space="preserve"> PAGEREF _Toc533567086 \h </w:instrText>
            </w:r>
            <w:r w:rsidR="0084758B">
              <w:rPr>
                <w:noProof/>
                <w:webHidden/>
              </w:rPr>
            </w:r>
            <w:r w:rsidR="0084758B">
              <w:rPr>
                <w:noProof/>
                <w:webHidden/>
              </w:rPr>
              <w:fldChar w:fldCharType="separate"/>
            </w:r>
            <w:r w:rsidR="0084758B">
              <w:rPr>
                <w:noProof/>
                <w:webHidden/>
              </w:rPr>
              <w:t>12</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087" w:history="1">
            <w:r w:rsidR="0084758B" w:rsidRPr="0035517E">
              <w:rPr>
                <w:rStyle w:val="Hyperlink"/>
                <w:noProof/>
              </w:rPr>
              <w:t>4.2 Users Can Track Books to be Acquired</w:t>
            </w:r>
            <w:r w:rsidR="0084758B">
              <w:rPr>
                <w:noProof/>
                <w:webHidden/>
              </w:rPr>
              <w:tab/>
            </w:r>
            <w:r w:rsidR="0084758B">
              <w:rPr>
                <w:noProof/>
                <w:webHidden/>
              </w:rPr>
              <w:fldChar w:fldCharType="begin"/>
            </w:r>
            <w:r w:rsidR="0084758B">
              <w:rPr>
                <w:noProof/>
                <w:webHidden/>
              </w:rPr>
              <w:instrText xml:space="preserve"> PAGEREF _Toc533567087 \h </w:instrText>
            </w:r>
            <w:r w:rsidR="0084758B">
              <w:rPr>
                <w:noProof/>
                <w:webHidden/>
              </w:rPr>
            </w:r>
            <w:r w:rsidR="0084758B">
              <w:rPr>
                <w:noProof/>
                <w:webHidden/>
              </w:rPr>
              <w:fldChar w:fldCharType="separate"/>
            </w:r>
            <w:r w:rsidR="0084758B">
              <w:rPr>
                <w:noProof/>
                <w:webHidden/>
              </w:rPr>
              <w:t>12</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88" w:history="1">
            <w:r w:rsidR="0084758B" w:rsidRPr="0035517E">
              <w:rPr>
                <w:rStyle w:val="Hyperlink"/>
                <w:noProof/>
              </w:rPr>
              <w:t>5 Users Can Query the Library Inventory Remotely Using Mobile Devices</w:t>
            </w:r>
            <w:r w:rsidR="0084758B">
              <w:rPr>
                <w:noProof/>
                <w:webHidden/>
              </w:rPr>
              <w:tab/>
            </w:r>
            <w:r w:rsidR="0084758B">
              <w:rPr>
                <w:noProof/>
                <w:webHidden/>
              </w:rPr>
              <w:fldChar w:fldCharType="begin"/>
            </w:r>
            <w:r w:rsidR="0084758B">
              <w:rPr>
                <w:noProof/>
                <w:webHidden/>
              </w:rPr>
              <w:instrText xml:space="preserve"> PAGEREF _Toc533567088 \h </w:instrText>
            </w:r>
            <w:r w:rsidR="0084758B">
              <w:rPr>
                <w:noProof/>
                <w:webHidden/>
              </w:rPr>
            </w:r>
            <w:r w:rsidR="0084758B">
              <w:rPr>
                <w:noProof/>
                <w:webHidden/>
              </w:rPr>
              <w:fldChar w:fldCharType="separate"/>
            </w:r>
            <w:r w:rsidR="0084758B">
              <w:rPr>
                <w:noProof/>
                <w:webHidden/>
              </w:rPr>
              <w:t>12</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89" w:history="1">
            <w:r w:rsidR="0084758B" w:rsidRPr="0035517E">
              <w:rPr>
                <w:rStyle w:val="Hyperlink"/>
                <w:noProof/>
              </w:rPr>
              <w:t>6 Users Can Share Information With Friends</w:t>
            </w:r>
            <w:r w:rsidR="0084758B">
              <w:rPr>
                <w:noProof/>
                <w:webHidden/>
              </w:rPr>
              <w:tab/>
            </w:r>
            <w:r w:rsidR="0084758B">
              <w:rPr>
                <w:noProof/>
                <w:webHidden/>
              </w:rPr>
              <w:fldChar w:fldCharType="begin"/>
            </w:r>
            <w:r w:rsidR="0084758B">
              <w:rPr>
                <w:noProof/>
                <w:webHidden/>
              </w:rPr>
              <w:instrText xml:space="preserve"> PAGEREF _Toc533567089 \h </w:instrText>
            </w:r>
            <w:r w:rsidR="0084758B">
              <w:rPr>
                <w:noProof/>
                <w:webHidden/>
              </w:rPr>
            </w:r>
            <w:r w:rsidR="0084758B">
              <w:rPr>
                <w:noProof/>
                <w:webHidden/>
              </w:rPr>
              <w:fldChar w:fldCharType="separate"/>
            </w:r>
            <w:r w:rsidR="0084758B">
              <w:rPr>
                <w:noProof/>
                <w:webHidden/>
              </w:rPr>
              <w:t>12</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90" w:history="1">
            <w:r w:rsidR="0084758B" w:rsidRPr="0035517E">
              <w:rPr>
                <w:rStyle w:val="Hyperlink"/>
                <w:noProof/>
              </w:rPr>
              <w:t>7 Users Can Determine Whether the Data is Stored Locally or On the Internet</w:t>
            </w:r>
            <w:r w:rsidR="0084758B">
              <w:rPr>
                <w:noProof/>
                <w:webHidden/>
              </w:rPr>
              <w:tab/>
            </w:r>
            <w:r w:rsidR="0084758B">
              <w:rPr>
                <w:noProof/>
                <w:webHidden/>
              </w:rPr>
              <w:fldChar w:fldCharType="begin"/>
            </w:r>
            <w:r w:rsidR="0084758B">
              <w:rPr>
                <w:noProof/>
                <w:webHidden/>
              </w:rPr>
              <w:instrText xml:space="preserve"> PAGEREF _Toc533567090 \h </w:instrText>
            </w:r>
            <w:r w:rsidR="0084758B">
              <w:rPr>
                <w:noProof/>
                <w:webHidden/>
              </w:rPr>
            </w:r>
            <w:r w:rsidR="0084758B">
              <w:rPr>
                <w:noProof/>
                <w:webHidden/>
              </w:rPr>
              <w:fldChar w:fldCharType="separate"/>
            </w:r>
            <w:r w:rsidR="0084758B">
              <w:rPr>
                <w:noProof/>
                <w:webHidden/>
              </w:rPr>
              <w:t>13</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091" w:history="1">
            <w:r w:rsidR="0084758B" w:rsidRPr="0035517E">
              <w:rPr>
                <w:rStyle w:val="Hyperlink"/>
                <w:noProof/>
              </w:rPr>
              <w:t>8 The Tool Shall be Easy to Use and User Friendly</w:t>
            </w:r>
            <w:r w:rsidR="0084758B">
              <w:rPr>
                <w:noProof/>
                <w:webHidden/>
              </w:rPr>
              <w:tab/>
            </w:r>
            <w:r w:rsidR="0084758B">
              <w:rPr>
                <w:noProof/>
                <w:webHidden/>
              </w:rPr>
              <w:fldChar w:fldCharType="begin"/>
            </w:r>
            <w:r w:rsidR="0084758B">
              <w:rPr>
                <w:noProof/>
                <w:webHidden/>
              </w:rPr>
              <w:instrText xml:space="preserve"> PAGEREF _Toc533567091 \h </w:instrText>
            </w:r>
            <w:r w:rsidR="0084758B">
              <w:rPr>
                <w:noProof/>
                <w:webHidden/>
              </w:rPr>
            </w:r>
            <w:r w:rsidR="0084758B">
              <w:rPr>
                <w:noProof/>
                <w:webHidden/>
              </w:rPr>
              <w:fldChar w:fldCharType="separate"/>
            </w:r>
            <w:r w:rsidR="0084758B">
              <w:rPr>
                <w:noProof/>
                <w:webHidden/>
              </w:rPr>
              <w:t>13</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092" w:history="1">
            <w:r w:rsidR="0084758B" w:rsidRPr="0035517E">
              <w:rPr>
                <w:rStyle w:val="Hyperlink"/>
                <w:noProof/>
              </w:rPr>
              <w:t>8.1 Users Can Define Preferences</w:t>
            </w:r>
            <w:r w:rsidR="0084758B">
              <w:rPr>
                <w:noProof/>
                <w:webHidden/>
              </w:rPr>
              <w:tab/>
            </w:r>
            <w:r w:rsidR="0084758B">
              <w:rPr>
                <w:noProof/>
                <w:webHidden/>
              </w:rPr>
              <w:fldChar w:fldCharType="begin"/>
            </w:r>
            <w:r w:rsidR="0084758B">
              <w:rPr>
                <w:noProof/>
                <w:webHidden/>
              </w:rPr>
              <w:instrText xml:space="preserve"> PAGEREF _Toc533567092 \h </w:instrText>
            </w:r>
            <w:r w:rsidR="0084758B">
              <w:rPr>
                <w:noProof/>
                <w:webHidden/>
              </w:rPr>
            </w:r>
            <w:r w:rsidR="0084758B">
              <w:rPr>
                <w:noProof/>
                <w:webHidden/>
              </w:rPr>
              <w:fldChar w:fldCharType="separate"/>
            </w:r>
            <w:r w:rsidR="0084758B">
              <w:rPr>
                <w:noProof/>
                <w:webHidden/>
              </w:rPr>
              <w:t>13</w:t>
            </w:r>
            <w:r w:rsidR="0084758B">
              <w:rPr>
                <w:noProof/>
                <w:webHidden/>
              </w:rPr>
              <w:fldChar w:fldCharType="end"/>
            </w:r>
          </w:hyperlink>
        </w:p>
        <w:p w:rsidR="0084758B" w:rsidRDefault="001A305C">
          <w:pPr>
            <w:pStyle w:val="TOC4"/>
            <w:tabs>
              <w:tab w:val="right" w:leader="dot" w:pos="9350"/>
            </w:tabs>
            <w:rPr>
              <w:rFonts w:eastAsiaTheme="minorEastAsia"/>
              <w:noProof/>
            </w:rPr>
          </w:pPr>
          <w:hyperlink w:anchor="_Toc533567093" w:history="1">
            <w:r w:rsidR="0084758B" w:rsidRPr="0035517E">
              <w:rPr>
                <w:rStyle w:val="Hyperlink"/>
                <w:noProof/>
              </w:rPr>
              <w:t>8.1.1 Users Can Select What to Track</w:t>
            </w:r>
            <w:r w:rsidR="0084758B">
              <w:rPr>
                <w:noProof/>
                <w:webHidden/>
              </w:rPr>
              <w:tab/>
            </w:r>
            <w:r w:rsidR="0084758B">
              <w:rPr>
                <w:noProof/>
                <w:webHidden/>
              </w:rPr>
              <w:fldChar w:fldCharType="begin"/>
            </w:r>
            <w:r w:rsidR="0084758B">
              <w:rPr>
                <w:noProof/>
                <w:webHidden/>
              </w:rPr>
              <w:instrText xml:space="preserve"> PAGEREF _Toc533567093 \h </w:instrText>
            </w:r>
            <w:r w:rsidR="0084758B">
              <w:rPr>
                <w:noProof/>
                <w:webHidden/>
              </w:rPr>
            </w:r>
            <w:r w:rsidR="0084758B">
              <w:rPr>
                <w:noProof/>
                <w:webHidden/>
              </w:rPr>
              <w:fldChar w:fldCharType="separate"/>
            </w:r>
            <w:r w:rsidR="0084758B">
              <w:rPr>
                <w:noProof/>
                <w:webHidden/>
              </w:rPr>
              <w:t>13</w:t>
            </w:r>
            <w:r w:rsidR="0084758B">
              <w:rPr>
                <w:noProof/>
                <w:webHidden/>
              </w:rPr>
              <w:fldChar w:fldCharType="end"/>
            </w:r>
          </w:hyperlink>
        </w:p>
        <w:p w:rsidR="0084758B" w:rsidRDefault="001A305C">
          <w:pPr>
            <w:pStyle w:val="TOC4"/>
            <w:tabs>
              <w:tab w:val="right" w:leader="dot" w:pos="9350"/>
            </w:tabs>
            <w:rPr>
              <w:rFonts w:eastAsiaTheme="minorEastAsia"/>
              <w:noProof/>
            </w:rPr>
          </w:pPr>
          <w:hyperlink w:anchor="_Toc533567094" w:history="1">
            <w:r w:rsidR="0084758B" w:rsidRPr="0035517E">
              <w:rPr>
                <w:rStyle w:val="Hyperlink"/>
                <w:noProof/>
              </w:rPr>
              <w:t>8.1.2 Users Can Hide Information Fields They Aren’t Tracking</w:t>
            </w:r>
            <w:r w:rsidR="0084758B">
              <w:rPr>
                <w:noProof/>
                <w:webHidden/>
              </w:rPr>
              <w:tab/>
            </w:r>
            <w:r w:rsidR="0084758B">
              <w:rPr>
                <w:noProof/>
                <w:webHidden/>
              </w:rPr>
              <w:fldChar w:fldCharType="begin"/>
            </w:r>
            <w:r w:rsidR="0084758B">
              <w:rPr>
                <w:noProof/>
                <w:webHidden/>
              </w:rPr>
              <w:instrText xml:space="preserve"> PAGEREF _Toc533567094 \h </w:instrText>
            </w:r>
            <w:r w:rsidR="0084758B">
              <w:rPr>
                <w:noProof/>
                <w:webHidden/>
              </w:rPr>
            </w:r>
            <w:r w:rsidR="0084758B">
              <w:rPr>
                <w:noProof/>
                <w:webHidden/>
              </w:rPr>
              <w:fldChar w:fldCharType="separate"/>
            </w:r>
            <w:r w:rsidR="0084758B">
              <w:rPr>
                <w:noProof/>
                <w:webHidden/>
              </w:rPr>
              <w:t>13</w:t>
            </w:r>
            <w:r w:rsidR="0084758B">
              <w:rPr>
                <w:noProof/>
                <w:webHidden/>
              </w:rPr>
              <w:fldChar w:fldCharType="end"/>
            </w:r>
          </w:hyperlink>
        </w:p>
        <w:p w:rsidR="0084758B" w:rsidRDefault="001A305C">
          <w:pPr>
            <w:pStyle w:val="TOC4"/>
            <w:tabs>
              <w:tab w:val="right" w:leader="dot" w:pos="9350"/>
            </w:tabs>
            <w:rPr>
              <w:rFonts w:eastAsiaTheme="minorEastAsia"/>
              <w:noProof/>
            </w:rPr>
          </w:pPr>
          <w:hyperlink w:anchor="_Toc533567095" w:history="1">
            <w:r w:rsidR="0084758B" w:rsidRPr="0035517E">
              <w:rPr>
                <w:rStyle w:val="Hyperlink"/>
                <w:noProof/>
              </w:rPr>
              <w:t>8.1.3 Users Can Select Font, Font Size and Font Weight</w:t>
            </w:r>
            <w:r w:rsidR="0084758B">
              <w:rPr>
                <w:noProof/>
                <w:webHidden/>
              </w:rPr>
              <w:tab/>
            </w:r>
            <w:r w:rsidR="0084758B">
              <w:rPr>
                <w:noProof/>
                <w:webHidden/>
              </w:rPr>
              <w:fldChar w:fldCharType="begin"/>
            </w:r>
            <w:r w:rsidR="0084758B">
              <w:rPr>
                <w:noProof/>
                <w:webHidden/>
              </w:rPr>
              <w:instrText xml:space="preserve"> PAGEREF _Toc533567095 \h </w:instrText>
            </w:r>
            <w:r w:rsidR="0084758B">
              <w:rPr>
                <w:noProof/>
                <w:webHidden/>
              </w:rPr>
            </w:r>
            <w:r w:rsidR="0084758B">
              <w:rPr>
                <w:noProof/>
                <w:webHidden/>
              </w:rPr>
              <w:fldChar w:fldCharType="separate"/>
            </w:r>
            <w:r w:rsidR="0084758B">
              <w:rPr>
                <w:noProof/>
                <w:webHidden/>
              </w:rPr>
              <w:t>13</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096" w:history="1">
            <w:r w:rsidR="0084758B" w:rsidRPr="0035517E">
              <w:rPr>
                <w:rStyle w:val="Hyperlink"/>
                <w:noProof/>
              </w:rPr>
              <w:t>8.2 A User Help Function Shall Be Provided</w:t>
            </w:r>
            <w:r w:rsidR="0084758B">
              <w:rPr>
                <w:noProof/>
                <w:webHidden/>
              </w:rPr>
              <w:tab/>
            </w:r>
            <w:r w:rsidR="0084758B">
              <w:rPr>
                <w:noProof/>
                <w:webHidden/>
              </w:rPr>
              <w:fldChar w:fldCharType="begin"/>
            </w:r>
            <w:r w:rsidR="0084758B">
              <w:rPr>
                <w:noProof/>
                <w:webHidden/>
              </w:rPr>
              <w:instrText xml:space="preserve"> PAGEREF _Toc533567096 \h </w:instrText>
            </w:r>
            <w:r w:rsidR="0084758B">
              <w:rPr>
                <w:noProof/>
                <w:webHidden/>
              </w:rPr>
            </w:r>
            <w:r w:rsidR="0084758B">
              <w:rPr>
                <w:noProof/>
                <w:webHidden/>
              </w:rPr>
              <w:fldChar w:fldCharType="separate"/>
            </w:r>
            <w:r w:rsidR="0084758B">
              <w:rPr>
                <w:noProof/>
                <w:webHidden/>
              </w:rPr>
              <w:t>14</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097" w:history="1">
            <w:r w:rsidR="0084758B" w:rsidRPr="0035517E">
              <w:rPr>
                <w:rStyle w:val="Hyperlink"/>
                <w:noProof/>
              </w:rPr>
              <w:t>8.3 A User Manual Shall Be Available</w:t>
            </w:r>
            <w:r w:rsidR="0084758B">
              <w:rPr>
                <w:noProof/>
                <w:webHidden/>
              </w:rPr>
              <w:tab/>
            </w:r>
            <w:r w:rsidR="0084758B">
              <w:rPr>
                <w:noProof/>
                <w:webHidden/>
              </w:rPr>
              <w:fldChar w:fldCharType="begin"/>
            </w:r>
            <w:r w:rsidR="0084758B">
              <w:rPr>
                <w:noProof/>
                <w:webHidden/>
              </w:rPr>
              <w:instrText xml:space="preserve"> PAGEREF _Toc533567097 \h </w:instrText>
            </w:r>
            <w:r w:rsidR="0084758B">
              <w:rPr>
                <w:noProof/>
                <w:webHidden/>
              </w:rPr>
            </w:r>
            <w:r w:rsidR="0084758B">
              <w:rPr>
                <w:noProof/>
                <w:webHidden/>
              </w:rPr>
              <w:fldChar w:fldCharType="separate"/>
            </w:r>
            <w:r w:rsidR="0084758B">
              <w:rPr>
                <w:noProof/>
                <w:webHidden/>
              </w:rPr>
              <w:t>14</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098" w:history="1">
            <w:r w:rsidR="0084758B" w:rsidRPr="0035517E">
              <w:rPr>
                <w:rStyle w:val="Hyperlink"/>
                <w:noProof/>
              </w:rPr>
              <w:t>8.4 Software Installation Should Not Require Support</w:t>
            </w:r>
            <w:r w:rsidR="0084758B">
              <w:rPr>
                <w:noProof/>
                <w:webHidden/>
              </w:rPr>
              <w:tab/>
            </w:r>
            <w:r w:rsidR="0084758B">
              <w:rPr>
                <w:noProof/>
                <w:webHidden/>
              </w:rPr>
              <w:fldChar w:fldCharType="begin"/>
            </w:r>
            <w:r w:rsidR="0084758B">
              <w:rPr>
                <w:noProof/>
                <w:webHidden/>
              </w:rPr>
              <w:instrText xml:space="preserve"> PAGEREF _Toc533567098 \h </w:instrText>
            </w:r>
            <w:r w:rsidR="0084758B">
              <w:rPr>
                <w:noProof/>
                <w:webHidden/>
              </w:rPr>
            </w:r>
            <w:r w:rsidR="0084758B">
              <w:rPr>
                <w:noProof/>
                <w:webHidden/>
              </w:rPr>
              <w:fldChar w:fldCharType="separate"/>
            </w:r>
            <w:r w:rsidR="0084758B">
              <w:rPr>
                <w:noProof/>
                <w:webHidden/>
              </w:rPr>
              <w:t>14</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099" w:history="1">
            <w:r w:rsidR="0084758B" w:rsidRPr="0035517E">
              <w:rPr>
                <w:rStyle w:val="Hyperlink"/>
                <w:noProof/>
              </w:rPr>
              <w:t>8.5 Users Can Add Genres</w:t>
            </w:r>
            <w:r w:rsidR="0084758B">
              <w:rPr>
                <w:noProof/>
                <w:webHidden/>
              </w:rPr>
              <w:tab/>
            </w:r>
            <w:r w:rsidR="0084758B">
              <w:rPr>
                <w:noProof/>
                <w:webHidden/>
              </w:rPr>
              <w:fldChar w:fldCharType="begin"/>
            </w:r>
            <w:r w:rsidR="0084758B">
              <w:rPr>
                <w:noProof/>
                <w:webHidden/>
              </w:rPr>
              <w:instrText xml:space="preserve"> PAGEREF _Toc533567099 \h </w:instrText>
            </w:r>
            <w:r w:rsidR="0084758B">
              <w:rPr>
                <w:noProof/>
                <w:webHidden/>
              </w:rPr>
            </w:r>
            <w:r w:rsidR="0084758B">
              <w:rPr>
                <w:noProof/>
                <w:webHidden/>
              </w:rPr>
              <w:fldChar w:fldCharType="separate"/>
            </w:r>
            <w:r w:rsidR="0084758B">
              <w:rPr>
                <w:noProof/>
                <w:webHidden/>
              </w:rPr>
              <w:t>14</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100" w:history="1">
            <w:r w:rsidR="0084758B" w:rsidRPr="0035517E">
              <w:rPr>
                <w:rStyle w:val="Hyperlink"/>
                <w:noProof/>
              </w:rPr>
              <w:t>8.6 Users Can Add Book Formats</w:t>
            </w:r>
            <w:r w:rsidR="0084758B">
              <w:rPr>
                <w:noProof/>
                <w:webHidden/>
              </w:rPr>
              <w:tab/>
            </w:r>
            <w:r w:rsidR="0084758B">
              <w:rPr>
                <w:noProof/>
                <w:webHidden/>
              </w:rPr>
              <w:fldChar w:fldCharType="begin"/>
            </w:r>
            <w:r w:rsidR="0084758B">
              <w:rPr>
                <w:noProof/>
                <w:webHidden/>
              </w:rPr>
              <w:instrText xml:space="preserve"> PAGEREF _Toc533567100 \h </w:instrText>
            </w:r>
            <w:r w:rsidR="0084758B">
              <w:rPr>
                <w:noProof/>
                <w:webHidden/>
              </w:rPr>
            </w:r>
            <w:r w:rsidR="0084758B">
              <w:rPr>
                <w:noProof/>
                <w:webHidden/>
              </w:rPr>
              <w:fldChar w:fldCharType="separate"/>
            </w:r>
            <w:r w:rsidR="0084758B">
              <w:rPr>
                <w:noProof/>
                <w:webHidden/>
              </w:rPr>
              <w:t>14</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101" w:history="1">
            <w:r w:rsidR="0084758B" w:rsidRPr="0035517E">
              <w:rPr>
                <w:rStyle w:val="Hyperlink"/>
                <w:noProof/>
              </w:rPr>
              <w:t>9 The Software Must Be Low Cost or Free</w:t>
            </w:r>
            <w:r w:rsidR="0084758B">
              <w:rPr>
                <w:noProof/>
                <w:webHidden/>
              </w:rPr>
              <w:tab/>
            </w:r>
            <w:r w:rsidR="0084758B">
              <w:rPr>
                <w:noProof/>
                <w:webHidden/>
              </w:rPr>
              <w:fldChar w:fldCharType="begin"/>
            </w:r>
            <w:r w:rsidR="0084758B">
              <w:rPr>
                <w:noProof/>
                <w:webHidden/>
              </w:rPr>
              <w:instrText xml:space="preserve"> PAGEREF _Toc533567101 \h </w:instrText>
            </w:r>
            <w:r w:rsidR="0084758B">
              <w:rPr>
                <w:noProof/>
                <w:webHidden/>
              </w:rPr>
            </w:r>
            <w:r w:rsidR="0084758B">
              <w:rPr>
                <w:noProof/>
                <w:webHidden/>
              </w:rPr>
              <w:fldChar w:fldCharType="separate"/>
            </w:r>
            <w:r w:rsidR="0084758B">
              <w:rPr>
                <w:noProof/>
                <w:webHidden/>
              </w:rPr>
              <w:t>14</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102" w:history="1">
            <w:r w:rsidR="0084758B" w:rsidRPr="0035517E">
              <w:rPr>
                <w:rStyle w:val="Hyperlink"/>
                <w:noProof/>
              </w:rPr>
              <w:t>9.1 Additional Licenses to Run the Software Must Not Be Required</w:t>
            </w:r>
            <w:r w:rsidR="0084758B">
              <w:rPr>
                <w:noProof/>
                <w:webHidden/>
              </w:rPr>
              <w:tab/>
            </w:r>
            <w:r w:rsidR="0084758B">
              <w:rPr>
                <w:noProof/>
                <w:webHidden/>
              </w:rPr>
              <w:fldChar w:fldCharType="begin"/>
            </w:r>
            <w:r w:rsidR="0084758B">
              <w:rPr>
                <w:noProof/>
                <w:webHidden/>
              </w:rPr>
              <w:instrText xml:space="preserve"> PAGEREF _Toc533567102 \h </w:instrText>
            </w:r>
            <w:r w:rsidR="0084758B">
              <w:rPr>
                <w:noProof/>
                <w:webHidden/>
              </w:rPr>
            </w:r>
            <w:r w:rsidR="0084758B">
              <w:rPr>
                <w:noProof/>
                <w:webHidden/>
              </w:rPr>
              <w:fldChar w:fldCharType="separate"/>
            </w:r>
            <w:r w:rsidR="0084758B">
              <w:rPr>
                <w:noProof/>
                <w:webHidden/>
              </w:rPr>
              <w:t>15</w:t>
            </w:r>
            <w:r w:rsidR="0084758B">
              <w:rPr>
                <w:noProof/>
                <w:webHidden/>
              </w:rPr>
              <w:fldChar w:fldCharType="end"/>
            </w:r>
          </w:hyperlink>
        </w:p>
        <w:p w:rsidR="0084758B" w:rsidRDefault="001A305C">
          <w:pPr>
            <w:pStyle w:val="TOC1"/>
            <w:rPr>
              <w:rFonts w:eastAsiaTheme="minorEastAsia"/>
              <w:b w:val="0"/>
              <w:noProof/>
            </w:rPr>
          </w:pPr>
          <w:hyperlink w:anchor="_Toc533567103" w:history="1">
            <w:r w:rsidR="0084758B" w:rsidRPr="0035517E">
              <w:rPr>
                <w:rStyle w:val="Hyperlink"/>
                <w:noProof/>
              </w:rPr>
              <w:t>Traceability</w:t>
            </w:r>
            <w:r w:rsidR="0084758B">
              <w:rPr>
                <w:noProof/>
                <w:webHidden/>
              </w:rPr>
              <w:tab/>
            </w:r>
            <w:r w:rsidR="0084758B">
              <w:rPr>
                <w:noProof/>
                <w:webHidden/>
              </w:rPr>
              <w:fldChar w:fldCharType="begin"/>
            </w:r>
            <w:r w:rsidR="0084758B">
              <w:rPr>
                <w:noProof/>
                <w:webHidden/>
              </w:rPr>
              <w:instrText xml:space="preserve"> PAGEREF _Toc533567103 \h </w:instrText>
            </w:r>
            <w:r w:rsidR="0084758B">
              <w:rPr>
                <w:noProof/>
                <w:webHidden/>
              </w:rPr>
            </w:r>
            <w:r w:rsidR="0084758B">
              <w:rPr>
                <w:noProof/>
                <w:webHidden/>
              </w:rPr>
              <w:fldChar w:fldCharType="separate"/>
            </w:r>
            <w:r w:rsidR="0084758B">
              <w:rPr>
                <w:noProof/>
                <w:webHidden/>
              </w:rPr>
              <w:t>15</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104" w:history="1">
            <w:r w:rsidR="0084758B" w:rsidRPr="0035517E">
              <w:rPr>
                <w:rStyle w:val="Hyperlink"/>
                <w:noProof/>
              </w:rPr>
              <w:t>Complying Requirements</w:t>
            </w:r>
            <w:r w:rsidR="0084758B">
              <w:rPr>
                <w:noProof/>
                <w:webHidden/>
              </w:rPr>
              <w:tab/>
            </w:r>
            <w:r w:rsidR="0084758B">
              <w:rPr>
                <w:noProof/>
                <w:webHidden/>
              </w:rPr>
              <w:fldChar w:fldCharType="begin"/>
            </w:r>
            <w:r w:rsidR="0084758B">
              <w:rPr>
                <w:noProof/>
                <w:webHidden/>
              </w:rPr>
              <w:instrText xml:space="preserve"> PAGEREF _Toc533567104 \h </w:instrText>
            </w:r>
            <w:r w:rsidR="0084758B">
              <w:rPr>
                <w:noProof/>
                <w:webHidden/>
              </w:rPr>
            </w:r>
            <w:r w:rsidR="0084758B">
              <w:rPr>
                <w:noProof/>
                <w:webHidden/>
              </w:rPr>
              <w:fldChar w:fldCharType="separate"/>
            </w:r>
            <w:r w:rsidR="0084758B">
              <w:rPr>
                <w:noProof/>
                <w:webHidden/>
              </w:rPr>
              <w:t>15</w:t>
            </w:r>
            <w:r w:rsidR="0084758B">
              <w:rPr>
                <w:noProof/>
                <w:webHidden/>
              </w:rPr>
              <w:fldChar w:fldCharType="end"/>
            </w:r>
          </w:hyperlink>
        </w:p>
        <w:p w:rsidR="0084758B" w:rsidRDefault="001A305C">
          <w:pPr>
            <w:pStyle w:val="TOC2"/>
            <w:tabs>
              <w:tab w:val="right" w:leader="dot" w:pos="9350"/>
            </w:tabs>
            <w:rPr>
              <w:rFonts w:eastAsiaTheme="minorEastAsia"/>
              <w:b w:val="0"/>
              <w:noProof/>
            </w:rPr>
          </w:pPr>
          <w:hyperlink w:anchor="_Toc533567105" w:history="1">
            <w:r w:rsidR="0084758B" w:rsidRPr="0035517E">
              <w:rPr>
                <w:rStyle w:val="Hyperlink"/>
                <w:noProof/>
              </w:rPr>
              <w:t>XXXXXXReq1 Level 1 Requirement</w:t>
            </w:r>
            <w:r w:rsidR="0084758B">
              <w:rPr>
                <w:noProof/>
                <w:webHidden/>
              </w:rPr>
              <w:tab/>
            </w:r>
            <w:r w:rsidR="0084758B">
              <w:rPr>
                <w:noProof/>
                <w:webHidden/>
              </w:rPr>
              <w:fldChar w:fldCharType="begin"/>
            </w:r>
            <w:r w:rsidR="0084758B">
              <w:rPr>
                <w:noProof/>
                <w:webHidden/>
              </w:rPr>
              <w:instrText xml:space="preserve"> PAGEREF _Toc533567105 \h </w:instrText>
            </w:r>
            <w:r w:rsidR="0084758B">
              <w:rPr>
                <w:noProof/>
                <w:webHidden/>
              </w:rPr>
            </w:r>
            <w:r w:rsidR="0084758B">
              <w:rPr>
                <w:noProof/>
                <w:webHidden/>
              </w:rPr>
              <w:fldChar w:fldCharType="separate"/>
            </w:r>
            <w:r w:rsidR="0084758B">
              <w:rPr>
                <w:noProof/>
                <w:webHidden/>
              </w:rPr>
              <w:t>15</w:t>
            </w:r>
            <w:r w:rsidR="0084758B">
              <w:rPr>
                <w:noProof/>
                <w:webHidden/>
              </w:rPr>
              <w:fldChar w:fldCharType="end"/>
            </w:r>
          </w:hyperlink>
        </w:p>
        <w:p w:rsidR="0084758B" w:rsidRDefault="001A305C">
          <w:pPr>
            <w:pStyle w:val="TOC3"/>
            <w:tabs>
              <w:tab w:val="right" w:leader="dot" w:pos="9350"/>
            </w:tabs>
            <w:rPr>
              <w:rFonts w:eastAsiaTheme="minorEastAsia"/>
              <w:b w:val="0"/>
              <w:noProof/>
            </w:rPr>
          </w:pPr>
          <w:hyperlink w:anchor="_Toc533567106" w:history="1">
            <w:r w:rsidR="0084758B" w:rsidRPr="0035517E">
              <w:rPr>
                <w:rStyle w:val="Hyperlink"/>
                <w:noProof/>
              </w:rPr>
              <w:t>XXXXXXReq1.1 Level 2 Requirement</w:t>
            </w:r>
            <w:r w:rsidR="0084758B">
              <w:rPr>
                <w:noProof/>
                <w:webHidden/>
              </w:rPr>
              <w:tab/>
            </w:r>
            <w:r w:rsidR="0084758B">
              <w:rPr>
                <w:noProof/>
                <w:webHidden/>
              </w:rPr>
              <w:fldChar w:fldCharType="begin"/>
            </w:r>
            <w:r w:rsidR="0084758B">
              <w:rPr>
                <w:noProof/>
                <w:webHidden/>
              </w:rPr>
              <w:instrText xml:space="preserve"> PAGEREF _Toc533567106 \h </w:instrText>
            </w:r>
            <w:r w:rsidR="0084758B">
              <w:rPr>
                <w:noProof/>
                <w:webHidden/>
              </w:rPr>
            </w:r>
            <w:r w:rsidR="0084758B">
              <w:rPr>
                <w:noProof/>
                <w:webHidden/>
              </w:rPr>
              <w:fldChar w:fldCharType="separate"/>
            </w:r>
            <w:r w:rsidR="0084758B">
              <w:rPr>
                <w:noProof/>
                <w:webHidden/>
              </w:rPr>
              <w:t>15</w:t>
            </w:r>
            <w:r w:rsidR="0084758B">
              <w:rPr>
                <w:noProof/>
                <w:webHidden/>
              </w:rPr>
              <w:fldChar w:fldCharType="end"/>
            </w:r>
          </w:hyperlink>
        </w:p>
        <w:p w:rsidR="0084758B" w:rsidRDefault="001A305C">
          <w:pPr>
            <w:pStyle w:val="TOC4"/>
            <w:tabs>
              <w:tab w:val="right" w:leader="dot" w:pos="9350"/>
            </w:tabs>
            <w:rPr>
              <w:rFonts w:eastAsiaTheme="minorEastAsia"/>
              <w:noProof/>
            </w:rPr>
          </w:pPr>
          <w:hyperlink w:anchor="_Toc533567107" w:history="1">
            <w:r w:rsidR="0084758B" w:rsidRPr="0035517E">
              <w:rPr>
                <w:rStyle w:val="Hyperlink"/>
                <w:noProof/>
              </w:rPr>
              <w:t>XXXXXXReq1.1.1 Level 3 Requirement</w:t>
            </w:r>
            <w:r w:rsidR="0084758B">
              <w:rPr>
                <w:noProof/>
                <w:webHidden/>
              </w:rPr>
              <w:tab/>
            </w:r>
            <w:r w:rsidR="0084758B">
              <w:rPr>
                <w:noProof/>
                <w:webHidden/>
              </w:rPr>
              <w:fldChar w:fldCharType="begin"/>
            </w:r>
            <w:r w:rsidR="0084758B">
              <w:rPr>
                <w:noProof/>
                <w:webHidden/>
              </w:rPr>
              <w:instrText xml:space="preserve"> PAGEREF _Toc533567107 \h </w:instrText>
            </w:r>
            <w:r w:rsidR="0084758B">
              <w:rPr>
                <w:noProof/>
                <w:webHidden/>
              </w:rPr>
            </w:r>
            <w:r w:rsidR="0084758B">
              <w:rPr>
                <w:noProof/>
                <w:webHidden/>
              </w:rPr>
              <w:fldChar w:fldCharType="separate"/>
            </w:r>
            <w:r w:rsidR="0084758B">
              <w:rPr>
                <w:noProof/>
                <w:webHidden/>
              </w:rPr>
              <w:t>15</w:t>
            </w:r>
            <w:r w:rsidR="0084758B">
              <w:rPr>
                <w:noProof/>
                <w:webHidden/>
              </w:rPr>
              <w:fldChar w:fldCharType="end"/>
            </w:r>
          </w:hyperlink>
        </w:p>
        <w:p w:rsidR="0084758B" w:rsidRDefault="001A305C">
          <w:pPr>
            <w:pStyle w:val="TOC4"/>
            <w:tabs>
              <w:tab w:val="right" w:leader="dot" w:pos="9350"/>
            </w:tabs>
            <w:rPr>
              <w:rFonts w:eastAsiaTheme="minorEastAsia"/>
              <w:noProof/>
            </w:rPr>
          </w:pPr>
          <w:hyperlink w:anchor="_Toc533567108" w:history="1">
            <w:r w:rsidR="0084758B" w:rsidRPr="0035517E">
              <w:rPr>
                <w:rStyle w:val="Hyperlink"/>
                <w:noProof/>
              </w:rPr>
              <w:t>XXXXXXReq1.1.1 Level 3 Requirement</w:t>
            </w:r>
            <w:r w:rsidR="0084758B">
              <w:rPr>
                <w:noProof/>
                <w:webHidden/>
              </w:rPr>
              <w:tab/>
            </w:r>
            <w:r w:rsidR="0084758B">
              <w:rPr>
                <w:noProof/>
                <w:webHidden/>
              </w:rPr>
              <w:fldChar w:fldCharType="begin"/>
            </w:r>
            <w:r w:rsidR="0084758B">
              <w:rPr>
                <w:noProof/>
                <w:webHidden/>
              </w:rPr>
              <w:instrText xml:space="preserve"> PAGEREF _Toc533567108 \h </w:instrText>
            </w:r>
            <w:r w:rsidR="0084758B">
              <w:rPr>
                <w:noProof/>
                <w:webHidden/>
              </w:rPr>
            </w:r>
            <w:r w:rsidR="0084758B">
              <w:rPr>
                <w:noProof/>
                <w:webHidden/>
              </w:rPr>
              <w:fldChar w:fldCharType="separate"/>
            </w:r>
            <w:r w:rsidR="0084758B">
              <w:rPr>
                <w:noProof/>
                <w:webHidden/>
              </w:rPr>
              <w:t>16</w:t>
            </w:r>
            <w:r w:rsidR="0084758B">
              <w:rPr>
                <w:noProof/>
                <w:webHidden/>
              </w:rPr>
              <w:fldChar w:fldCharType="end"/>
            </w:r>
          </w:hyperlink>
        </w:p>
        <w:p w:rsidR="0084758B" w:rsidRDefault="001A305C">
          <w:pPr>
            <w:pStyle w:val="TOC5"/>
            <w:tabs>
              <w:tab w:val="right" w:leader="dot" w:pos="9350"/>
            </w:tabs>
            <w:rPr>
              <w:rFonts w:eastAsiaTheme="minorEastAsia"/>
              <w:noProof/>
            </w:rPr>
          </w:pPr>
          <w:hyperlink w:anchor="_Toc533567109" w:history="1">
            <w:r w:rsidR="0084758B" w:rsidRPr="0035517E">
              <w:rPr>
                <w:rStyle w:val="Hyperlink"/>
                <w:noProof/>
              </w:rPr>
              <w:t>XXXXXXReq1.1.1.1 Level 4 Requirement</w:t>
            </w:r>
            <w:r w:rsidR="0084758B">
              <w:rPr>
                <w:noProof/>
                <w:webHidden/>
              </w:rPr>
              <w:tab/>
            </w:r>
            <w:r w:rsidR="0084758B">
              <w:rPr>
                <w:noProof/>
                <w:webHidden/>
              </w:rPr>
              <w:fldChar w:fldCharType="begin"/>
            </w:r>
            <w:r w:rsidR="0084758B">
              <w:rPr>
                <w:noProof/>
                <w:webHidden/>
              </w:rPr>
              <w:instrText xml:space="preserve"> PAGEREF _Toc533567109 \h </w:instrText>
            </w:r>
            <w:r w:rsidR="0084758B">
              <w:rPr>
                <w:noProof/>
                <w:webHidden/>
              </w:rPr>
            </w:r>
            <w:r w:rsidR="0084758B">
              <w:rPr>
                <w:noProof/>
                <w:webHidden/>
              </w:rPr>
              <w:fldChar w:fldCharType="separate"/>
            </w:r>
            <w:r w:rsidR="0084758B">
              <w:rPr>
                <w:noProof/>
                <w:webHidden/>
              </w:rPr>
              <w:t>16</w:t>
            </w:r>
            <w:r w:rsidR="0084758B">
              <w:rPr>
                <w:noProof/>
                <w:webHidden/>
              </w:rPr>
              <w:fldChar w:fldCharType="end"/>
            </w:r>
          </w:hyperlink>
        </w:p>
        <w:p w:rsidR="0084758B" w:rsidRDefault="001A305C">
          <w:pPr>
            <w:pStyle w:val="TOC6"/>
            <w:tabs>
              <w:tab w:val="right" w:leader="dot" w:pos="9350"/>
            </w:tabs>
            <w:rPr>
              <w:rFonts w:eastAsiaTheme="minorEastAsia"/>
              <w:noProof/>
            </w:rPr>
          </w:pPr>
          <w:hyperlink w:anchor="_Toc533567110" w:history="1">
            <w:r w:rsidR="0084758B" w:rsidRPr="0035517E">
              <w:rPr>
                <w:rStyle w:val="Hyperlink"/>
                <w:noProof/>
              </w:rPr>
              <w:t>XXXXXXReq1.1.1.1.1 Level 5 Requirement</w:t>
            </w:r>
            <w:r w:rsidR="0084758B">
              <w:rPr>
                <w:noProof/>
                <w:webHidden/>
              </w:rPr>
              <w:tab/>
            </w:r>
            <w:r w:rsidR="0084758B">
              <w:rPr>
                <w:noProof/>
                <w:webHidden/>
              </w:rPr>
              <w:fldChar w:fldCharType="begin"/>
            </w:r>
            <w:r w:rsidR="0084758B">
              <w:rPr>
                <w:noProof/>
                <w:webHidden/>
              </w:rPr>
              <w:instrText xml:space="preserve"> PAGEREF _Toc533567110 \h </w:instrText>
            </w:r>
            <w:r w:rsidR="0084758B">
              <w:rPr>
                <w:noProof/>
                <w:webHidden/>
              </w:rPr>
            </w:r>
            <w:r w:rsidR="0084758B">
              <w:rPr>
                <w:noProof/>
                <w:webHidden/>
              </w:rPr>
              <w:fldChar w:fldCharType="separate"/>
            </w:r>
            <w:r w:rsidR="0084758B">
              <w:rPr>
                <w:noProof/>
                <w:webHidden/>
              </w:rPr>
              <w:t>16</w:t>
            </w:r>
            <w:r w:rsidR="0084758B">
              <w:rPr>
                <w:noProof/>
                <w:webHidden/>
              </w:rPr>
              <w:fldChar w:fldCharType="end"/>
            </w:r>
          </w:hyperlink>
        </w:p>
        <w:p w:rsidR="001B5A9A" w:rsidRDefault="00986174">
          <w:r>
            <w:fldChar w:fldCharType="end"/>
          </w:r>
        </w:p>
      </w:sdtContent>
    </w:sdt>
    <w:p w:rsidR="00124791" w:rsidRDefault="00124791">
      <w:r>
        <w:t>A table of images can be placed here if necessary.</w:t>
      </w:r>
    </w:p>
    <w:p w:rsidR="00CE403B" w:rsidRDefault="00CE403B">
      <w:pPr>
        <w:spacing w:line="259" w:lineRule="auto"/>
        <w:rPr>
          <w:rFonts w:ascii="Arial" w:eastAsiaTheme="majorEastAsia" w:hAnsi="Arial" w:cstheme="majorBidi"/>
          <w:b/>
          <w:sz w:val="36"/>
          <w:szCs w:val="32"/>
        </w:rPr>
      </w:pPr>
      <w:r>
        <w:br w:type="page"/>
      </w:r>
    </w:p>
    <w:p w:rsidR="00914F59" w:rsidRDefault="00914F59" w:rsidP="00914F59">
      <w:pPr>
        <w:pStyle w:val="Heading1"/>
      </w:pPr>
      <w:bookmarkStart w:id="0" w:name="_Toc533567052"/>
      <w:r>
        <w:lastRenderedPageBreak/>
        <w:t>Introduction</w:t>
      </w:r>
      <w:bookmarkEnd w:id="0"/>
    </w:p>
    <w:p w:rsidR="00914F59" w:rsidRDefault="00914F59" w:rsidP="00914F59"/>
    <w:p w:rsidR="00914F59" w:rsidRDefault="00914F59" w:rsidP="00914F59">
      <w:pPr>
        <w:pStyle w:val="Heading2"/>
      </w:pPr>
      <w:bookmarkStart w:id="1" w:name="_Toc533567053"/>
      <w:r>
        <w:t>Abstract</w:t>
      </w:r>
      <w:bookmarkEnd w:id="1"/>
    </w:p>
    <w:p w:rsidR="00BB1C30" w:rsidRDefault="003D0958" w:rsidP="00A729A4">
      <w:r>
        <w:t xml:space="preserve">The client requires an inventory management system for their personal library to identify all books in the library, identify books that should be added and identify books that can be removed. </w:t>
      </w:r>
      <w:r w:rsidR="00BB1C30">
        <w:t xml:space="preserve">This document </w:t>
      </w:r>
      <w:r>
        <w:t>specifies</w:t>
      </w:r>
      <w:r w:rsidR="00BB1C30">
        <w:t xml:space="preserve"> the high level </w:t>
      </w:r>
      <w:r w:rsidR="000862BC">
        <w:t xml:space="preserve">or business </w:t>
      </w:r>
      <w:r w:rsidR="00BB1C30">
        <w:t xml:space="preserve">requirements for the Personal Library Inventory </w:t>
      </w:r>
      <w:r w:rsidR="000862BC">
        <w:t xml:space="preserve">Application. </w:t>
      </w:r>
      <w:r w:rsidR="0021173D">
        <w:t>Functional</w:t>
      </w:r>
      <w:r w:rsidR="000862BC">
        <w:t xml:space="preserve"> and </w:t>
      </w:r>
      <w:r w:rsidR="0021173D">
        <w:t>system</w:t>
      </w:r>
      <w:r w:rsidR="000862BC">
        <w:t xml:space="preserve"> requirement specifications are in other documents.</w:t>
      </w:r>
    </w:p>
    <w:p w:rsidR="00A729A4" w:rsidRDefault="00A729A4" w:rsidP="00914F59"/>
    <w:p w:rsidR="008C4325" w:rsidRDefault="00914F59" w:rsidP="00745D7E">
      <w:pPr>
        <w:pStyle w:val="Heading2"/>
      </w:pPr>
      <w:bookmarkStart w:id="2" w:name="_Toc533567054"/>
      <w:r>
        <w:t>References</w:t>
      </w:r>
      <w:bookmarkEnd w:id="2"/>
    </w:p>
    <w:tbl>
      <w:tblPr>
        <w:tblStyle w:val="TableGrid"/>
        <w:tblW w:w="0" w:type="auto"/>
        <w:tblLayout w:type="fixed"/>
        <w:tblLook w:val="04A0" w:firstRow="1" w:lastRow="0" w:firstColumn="1" w:lastColumn="0" w:noHBand="0" w:noVBand="1"/>
      </w:tblPr>
      <w:tblGrid>
        <w:gridCol w:w="445"/>
        <w:gridCol w:w="1263"/>
        <w:gridCol w:w="2787"/>
        <w:gridCol w:w="4855"/>
      </w:tblGrid>
      <w:tr w:rsidR="008C4325" w:rsidTr="00E4288F">
        <w:tc>
          <w:tcPr>
            <w:tcW w:w="445" w:type="dxa"/>
          </w:tcPr>
          <w:p w:rsidR="008C4325" w:rsidRPr="00330336" w:rsidRDefault="008C4325" w:rsidP="00603D76">
            <w:pPr>
              <w:jc w:val="center"/>
              <w:rPr>
                <w:b/>
                <w:lang w:eastAsia="ja-JP"/>
              </w:rPr>
            </w:pPr>
            <w:r w:rsidRPr="00330336">
              <w:rPr>
                <w:b/>
                <w:lang w:eastAsia="ja-JP"/>
              </w:rPr>
              <w:t>ID</w:t>
            </w:r>
          </w:p>
        </w:tc>
        <w:tc>
          <w:tcPr>
            <w:tcW w:w="1263" w:type="dxa"/>
          </w:tcPr>
          <w:p w:rsidR="008C4325" w:rsidRPr="00330336" w:rsidRDefault="008C4325" w:rsidP="00603D76">
            <w:pPr>
              <w:jc w:val="center"/>
              <w:rPr>
                <w:b/>
                <w:lang w:eastAsia="ja-JP"/>
              </w:rPr>
            </w:pPr>
            <w:r w:rsidRPr="00330336">
              <w:rPr>
                <w:b/>
                <w:lang w:eastAsia="ja-JP"/>
              </w:rPr>
              <w:t>Author</w:t>
            </w:r>
          </w:p>
        </w:tc>
        <w:tc>
          <w:tcPr>
            <w:tcW w:w="2787" w:type="dxa"/>
          </w:tcPr>
          <w:p w:rsidR="008C4325" w:rsidRPr="00330336" w:rsidRDefault="008C4325" w:rsidP="00603D76">
            <w:pPr>
              <w:jc w:val="center"/>
              <w:rPr>
                <w:b/>
                <w:lang w:eastAsia="ja-JP"/>
              </w:rPr>
            </w:pPr>
            <w:r w:rsidRPr="00330336">
              <w:rPr>
                <w:b/>
                <w:lang w:eastAsia="ja-JP"/>
              </w:rPr>
              <w:t>Title</w:t>
            </w:r>
          </w:p>
        </w:tc>
        <w:tc>
          <w:tcPr>
            <w:tcW w:w="4855" w:type="dxa"/>
          </w:tcPr>
          <w:p w:rsidR="008C4325" w:rsidRPr="00330336" w:rsidRDefault="008C4325" w:rsidP="00603D76">
            <w:pPr>
              <w:jc w:val="center"/>
              <w:rPr>
                <w:b/>
                <w:lang w:eastAsia="ja-JP"/>
              </w:rPr>
            </w:pPr>
            <w:r w:rsidRPr="00330336">
              <w:rPr>
                <w:b/>
                <w:lang w:eastAsia="ja-JP"/>
              </w:rPr>
              <w:t>Location in SharePoint or on Web</w:t>
            </w:r>
          </w:p>
        </w:tc>
      </w:tr>
      <w:tr w:rsidR="008C4325" w:rsidTr="00E4288F">
        <w:tc>
          <w:tcPr>
            <w:tcW w:w="445" w:type="dxa"/>
          </w:tcPr>
          <w:p w:rsidR="008C4325" w:rsidRDefault="008C4325" w:rsidP="00603D76">
            <w:pPr>
              <w:rPr>
                <w:lang w:eastAsia="ja-JP"/>
              </w:rPr>
            </w:pPr>
            <w:r>
              <w:rPr>
                <w:lang w:eastAsia="ja-JP"/>
              </w:rPr>
              <w:t>1</w:t>
            </w:r>
          </w:p>
        </w:tc>
        <w:tc>
          <w:tcPr>
            <w:tcW w:w="1263" w:type="dxa"/>
          </w:tcPr>
          <w:p w:rsidR="008C4325" w:rsidRDefault="00393503" w:rsidP="00603D76">
            <w:pPr>
              <w:rPr>
                <w:lang w:eastAsia="ja-JP"/>
              </w:rPr>
            </w:pPr>
            <w:r>
              <w:rPr>
                <w:lang w:eastAsia="ja-JP"/>
              </w:rPr>
              <w:t>ISBN International Agency</w:t>
            </w:r>
          </w:p>
        </w:tc>
        <w:tc>
          <w:tcPr>
            <w:tcW w:w="2787" w:type="dxa"/>
          </w:tcPr>
          <w:p w:rsidR="008C4325" w:rsidRDefault="00393503" w:rsidP="00603D76">
            <w:pPr>
              <w:rPr>
                <w:lang w:eastAsia="ja-JP"/>
              </w:rPr>
            </w:pPr>
            <w:r>
              <w:rPr>
                <w:lang w:eastAsia="ja-JP"/>
              </w:rPr>
              <w:t>What is an ISBN</w:t>
            </w:r>
          </w:p>
        </w:tc>
        <w:tc>
          <w:tcPr>
            <w:tcW w:w="4855" w:type="dxa"/>
          </w:tcPr>
          <w:p w:rsidR="008C4325" w:rsidRDefault="00393503" w:rsidP="00603D76">
            <w:pPr>
              <w:rPr>
                <w:lang w:eastAsia="ja-JP"/>
              </w:rPr>
            </w:pPr>
            <w:r w:rsidRPr="00393503">
              <w:rPr>
                <w:lang w:eastAsia="ja-JP"/>
              </w:rPr>
              <w:t>https://www.isbn-international.org/content/what-isbn</w:t>
            </w:r>
          </w:p>
        </w:tc>
      </w:tr>
      <w:tr w:rsidR="008C4325" w:rsidTr="00E4288F">
        <w:tc>
          <w:tcPr>
            <w:tcW w:w="445" w:type="dxa"/>
          </w:tcPr>
          <w:p w:rsidR="008C4325" w:rsidRDefault="008C4325" w:rsidP="00603D76">
            <w:pPr>
              <w:rPr>
                <w:lang w:eastAsia="ja-JP"/>
              </w:rPr>
            </w:pPr>
            <w:r>
              <w:rPr>
                <w:lang w:eastAsia="ja-JP"/>
              </w:rPr>
              <w:t>2</w:t>
            </w:r>
          </w:p>
        </w:tc>
        <w:tc>
          <w:tcPr>
            <w:tcW w:w="1263" w:type="dxa"/>
          </w:tcPr>
          <w:p w:rsidR="008C4325" w:rsidRDefault="00553600" w:rsidP="00603D76">
            <w:pPr>
              <w:rPr>
                <w:lang w:eastAsia="ja-JP"/>
              </w:rPr>
            </w:pPr>
            <w:r>
              <w:rPr>
                <w:lang w:eastAsia="ja-JP"/>
              </w:rPr>
              <w:t>New Media Rights</w:t>
            </w:r>
          </w:p>
        </w:tc>
        <w:tc>
          <w:tcPr>
            <w:tcW w:w="2787" w:type="dxa"/>
          </w:tcPr>
          <w:p w:rsidR="008C4325" w:rsidRDefault="00553600" w:rsidP="00603D76">
            <w:pPr>
              <w:rPr>
                <w:lang w:eastAsia="ja-JP"/>
              </w:rPr>
            </w:pPr>
            <w:r w:rsidRPr="00553600">
              <w:rPr>
                <w:lang w:eastAsia="ja-JP"/>
              </w:rPr>
              <w:t>Is a copyright date the same as a publication date?</w:t>
            </w:r>
          </w:p>
        </w:tc>
        <w:tc>
          <w:tcPr>
            <w:tcW w:w="4855" w:type="dxa"/>
          </w:tcPr>
          <w:p w:rsidR="008C4325" w:rsidRDefault="00553600" w:rsidP="00603D76">
            <w:pPr>
              <w:rPr>
                <w:lang w:eastAsia="ja-JP"/>
              </w:rPr>
            </w:pPr>
            <w:r w:rsidRPr="00553600">
              <w:rPr>
                <w:lang w:eastAsia="ja-JP"/>
              </w:rPr>
              <w:t>https://www.newmediarights.org/book/copyright_date_same_publication_date</w:t>
            </w:r>
          </w:p>
        </w:tc>
      </w:tr>
    </w:tbl>
    <w:p w:rsidR="00914F59" w:rsidRDefault="00914F59" w:rsidP="00914F59"/>
    <w:p w:rsidR="00B02809" w:rsidRPr="001C076B" w:rsidRDefault="00914F59" w:rsidP="00745D7E">
      <w:pPr>
        <w:pStyle w:val="Heading2"/>
      </w:pPr>
      <w:bookmarkStart w:id="3" w:name="_Toc533567055"/>
      <w:r>
        <w:t>Glossary</w:t>
      </w:r>
      <w:bookmarkEnd w:id="3"/>
    </w:p>
    <w:tbl>
      <w:tblPr>
        <w:tblStyle w:val="TableGrid"/>
        <w:tblW w:w="0" w:type="auto"/>
        <w:tblLook w:val="04A0" w:firstRow="1" w:lastRow="0" w:firstColumn="1" w:lastColumn="0" w:noHBand="0" w:noVBand="1"/>
      </w:tblPr>
      <w:tblGrid>
        <w:gridCol w:w="2425"/>
        <w:gridCol w:w="6925"/>
      </w:tblGrid>
      <w:tr w:rsidR="00B02809" w:rsidTr="00603D76">
        <w:tc>
          <w:tcPr>
            <w:tcW w:w="2425" w:type="dxa"/>
          </w:tcPr>
          <w:p w:rsidR="00B02809" w:rsidRPr="00627624" w:rsidRDefault="00B02809" w:rsidP="00603D76">
            <w:pPr>
              <w:jc w:val="center"/>
              <w:rPr>
                <w:b/>
                <w:lang w:eastAsia="ja-JP"/>
              </w:rPr>
            </w:pPr>
            <w:r w:rsidRPr="00627624">
              <w:rPr>
                <w:b/>
                <w:lang w:eastAsia="ja-JP"/>
              </w:rPr>
              <w:t>Term</w:t>
            </w:r>
          </w:p>
        </w:tc>
        <w:tc>
          <w:tcPr>
            <w:tcW w:w="6925" w:type="dxa"/>
          </w:tcPr>
          <w:p w:rsidR="00B02809" w:rsidRPr="00627624" w:rsidRDefault="00B02809" w:rsidP="00603D76">
            <w:pPr>
              <w:jc w:val="center"/>
              <w:rPr>
                <w:b/>
                <w:lang w:eastAsia="ja-JP"/>
              </w:rPr>
            </w:pPr>
            <w:r w:rsidRPr="00627624">
              <w:rPr>
                <w:b/>
                <w:lang w:eastAsia="ja-JP"/>
              </w:rPr>
              <w:t>Definition</w:t>
            </w:r>
          </w:p>
        </w:tc>
      </w:tr>
      <w:tr w:rsidR="00393503" w:rsidTr="00603D76">
        <w:tc>
          <w:tcPr>
            <w:tcW w:w="2425" w:type="dxa"/>
          </w:tcPr>
          <w:p w:rsidR="00393503" w:rsidRDefault="00393503" w:rsidP="00603D76">
            <w:pPr>
              <w:rPr>
                <w:lang w:eastAsia="ja-JP"/>
              </w:rPr>
            </w:pPr>
            <w:r>
              <w:rPr>
                <w:lang w:eastAsia="ja-JP"/>
              </w:rPr>
              <w:t>Author</w:t>
            </w:r>
          </w:p>
        </w:tc>
        <w:tc>
          <w:tcPr>
            <w:tcW w:w="6925" w:type="dxa"/>
          </w:tcPr>
          <w:p w:rsidR="00393503" w:rsidRDefault="00913201" w:rsidP="00603D76">
            <w:pPr>
              <w:rPr>
                <w:lang w:eastAsia="ja-JP"/>
              </w:rPr>
            </w:pPr>
            <w:r>
              <w:rPr>
                <w:lang w:eastAsia="ja-JP"/>
              </w:rPr>
              <w:t>The person</w:t>
            </w:r>
            <w:r w:rsidR="005146FD">
              <w:rPr>
                <w:lang w:eastAsia="ja-JP"/>
              </w:rPr>
              <w:t xml:space="preserve"> or persons</w:t>
            </w:r>
            <w:r>
              <w:rPr>
                <w:lang w:eastAsia="ja-JP"/>
              </w:rPr>
              <w:t xml:space="preserve"> that wrote the book. This is a key portion of the identification of the book.</w:t>
            </w:r>
          </w:p>
          <w:p w:rsidR="0017115E" w:rsidRDefault="0017115E" w:rsidP="00603D76">
            <w:pPr>
              <w:rPr>
                <w:lang w:eastAsia="ja-JP"/>
              </w:rPr>
            </w:pPr>
            <w:r>
              <w:rPr>
                <w:lang w:eastAsia="ja-JP"/>
              </w:rPr>
              <w:t>The author will have a first name and last name.</w:t>
            </w:r>
          </w:p>
          <w:p w:rsidR="0017115E" w:rsidRDefault="0017115E" w:rsidP="00603D76">
            <w:pPr>
              <w:rPr>
                <w:lang w:eastAsia="ja-JP"/>
              </w:rPr>
            </w:pPr>
            <w:r>
              <w:rPr>
                <w:lang w:eastAsia="ja-JP"/>
              </w:rPr>
              <w:t>The author can have a middle name.</w:t>
            </w:r>
          </w:p>
          <w:p w:rsidR="0017115E" w:rsidRDefault="0017115E" w:rsidP="00603D76">
            <w:pPr>
              <w:rPr>
                <w:lang w:eastAsia="ja-JP"/>
              </w:rPr>
            </w:pPr>
            <w:r>
              <w:rPr>
                <w:lang w:eastAsia="ja-JP"/>
              </w:rPr>
              <w:t>The author can have a year of birth and a year of death.</w:t>
            </w:r>
          </w:p>
        </w:tc>
      </w:tr>
      <w:tr w:rsidR="00B02809" w:rsidTr="00603D76">
        <w:tc>
          <w:tcPr>
            <w:tcW w:w="2425" w:type="dxa"/>
          </w:tcPr>
          <w:p w:rsidR="00B02809" w:rsidRDefault="00DE1826" w:rsidP="00603D76">
            <w:pPr>
              <w:rPr>
                <w:lang w:eastAsia="ja-JP"/>
              </w:rPr>
            </w:pPr>
            <w:r>
              <w:rPr>
                <w:lang w:eastAsia="ja-JP"/>
              </w:rPr>
              <w:t>Book</w:t>
            </w:r>
          </w:p>
        </w:tc>
        <w:tc>
          <w:tcPr>
            <w:tcW w:w="6925" w:type="dxa"/>
          </w:tcPr>
          <w:p w:rsidR="009E0BE5" w:rsidRDefault="009E0BE5" w:rsidP="00603D76">
            <w:pPr>
              <w:rPr>
                <w:lang w:eastAsia="ja-JP"/>
              </w:rPr>
            </w:pPr>
            <w:r>
              <w:rPr>
                <w:lang w:eastAsia="ja-JP"/>
              </w:rPr>
              <w:t>A book is a representation of a physical book in the library. It will have one or more authors and a title.</w:t>
            </w:r>
          </w:p>
          <w:p w:rsidR="00B02809" w:rsidRDefault="009E0BE5" w:rsidP="00603D76">
            <w:pPr>
              <w:rPr>
                <w:lang w:eastAsia="ja-JP"/>
              </w:rPr>
            </w:pPr>
            <w:r>
              <w:rPr>
                <w:lang w:eastAsia="ja-JP"/>
              </w:rPr>
              <w:t>The book can have a physical description</w:t>
            </w:r>
            <w:r w:rsidR="005146FD">
              <w:rPr>
                <w:lang w:eastAsia="ja-JP"/>
              </w:rPr>
              <w:t>.</w:t>
            </w:r>
          </w:p>
          <w:p w:rsidR="009E0BE5" w:rsidRDefault="009E0BE5" w:rsidP="00603D76">
            <w:pPr>
              <w:rPr>
                <w:lang w:eastAsia="ja-JP"/>
              </w:rPr>
            </w:pPr>
            <w:r>
              <w:rPr>
                <w:lang w:eastAsia="ja-JP"/>
              </w:rPr>
              <w:t>The book can be a volume in a series or collection by the author(s).</w:t>
            </w:r>
          </w:p>
          <w:p w:rsidR="009E0BE5" w:rsidRDefault="009E0BE5" w:rsidP="00603D76">
            <w:pPr>
              <w:rPr>
                <w:lang w:eastAsia="ja-JP"/>
              </w:rPr>
            </w:pPr>
            <w:r>
              <w:rPr>
                <w:lang w:eastAsia="ja-JP"/>
              </w:rPr>
              <w:t>The book can have publishing information including the copyright year, which edition of the book it is, which printing of that edition and an ISBN.</w:t>
            </w:r>
          </w:p>
          <w:p w:rsidR="009E0BE5" w:rsidRDefault="009E0BE5" w:rsidP="00603D76">
            <w:pPr>
              <w:rPr>
                <w:lang w:eastAsia="ja-JP"/>
              </w:rPr>
            </w:pPr>
            <w:r>
              <w:rPr>
                <w:lang w:eastAsia="ja-JP"/>
              </w:rPr>
              <w:t>The book can have a format such as Hard Cover, Paperback or eBook.</w:t>
            </w:r>
          </w:p>
          <w:p w:rsidR="001729D6" w:rsidRDefault="001729D6" w:rsidP="00603D76">
            <w:pPr>
              <w:rPr>
                <w:lang w:eastAsia="ja-JP"/>
              </w:rPr>
            </w:pPr>
            <w:r>
              <w:rPr>
                <w:lang w:eastAsia="ja-JP"/>
              </w:rPr>
              <w:t>The book can have a price paid for the book and an estimated value.</w:t>
            </w:r>
          </w:p>
          <w:p w:rsidR="001729D6" w:rsidRDefault="001729D6" w:rsidP="00603D76">
            <w:pPr>
              <w:rPr>
                <w:lang w:eastAsia="ja-JP"/>
              </w:rPr>
            </w:pPr>
            <w:r>
              <w:rPr>
                <w:lang w:eastAsia="ja-JP"/>
              </w:rPr>
              <w:t>The book can be bought or sold.</w:t>
            </w:r>
          </w:p>
        </w:tc>
      </w:tr>
      <w:tr w:rsidR="00B02809" w:rsidTr="00603D76">
        <w:tc>
          <w:tcPr>
            <w:tcW w:w="2425" w:type="dxa"/>
          </w:tcPr>
          <w:p w:rsidR="00B02809" w:rsidRDefault="00DE1826" w:rsidP="00603D76">
            <w:pPr>
              <w:rPr>
                <w:lang w:eastAsia="ja-JP"/>
              </w:rPr>
            </w:pPr>
            <w:r>
              <w:rPr>
                <w:lang w:eastAsia="ja-JP"/>
              </w:rPr>
              <w:t>Category</w:t>
            </w:r>
          </w:p>
        </w:tc>
        <w:tc>
          <w:tcPr>
            <w:tcW w:w="6925" w:type="dxa"/>
          </w:tcPr>
          <w:p w:rsidR="00B02809" w:rsidRDefault="00130A3E" w:rsidP="00603D76">
            <w:pPr>
              <w:rPr>
                <w:lang w:eastAsia="ja-JP"/>
              </w:rPr>
            </w:pPr>
            <w:r>
              <w:rPr>
                <w:lang w:eastAsia="ja-JP"/>
              </w:rPr>
              <w:t>See Genre</w:t>
            </w:r>
          </w:p>
        </w:tc>
      </w:tr>
      <w:tr w:rsidR="005146FD" w:rsidTr="00603D76">
        <w:tc>
          <w:tcPr>
            <w:tcW w:w="2425" w:type="dxa"/>
          </w:tcPr>
          <w:p w:rsidR="005146FD" w:rsidRDefault="005146FD" w:rsidP="00603D76">
            <w:pPr>
              <w:rPr>
                <w:lang w:eastAsia="ja-JP"/>
              </w:rPr>
            </w:pPr>
            <w:r>
              <w:rPr>
                <w:lang w:eastAsia="ja-JP"/>
              </w:rPr>
              <w:t>Collection</w:t>
            </w:r>
          </w:p>
        </w:tc>
        <w:tc>
          <w:tcPr>
            <w:tcW w:w="6925" w:type="dxa"/>
          </w:tcPr>
          <w:p w:rsidR="005146FD" w:rsidRDefault="002C62B4" w:rsidP="00603D76">
            <w:pPr>
              <w:rPr>
                <w:lang w:eastAsia="ja-JP"/>
              </w:rPr>
            </w:pPr>
            <w:r>
              <w:rPr>
                <w:lang w:eastAsia="ja-JP"/>
              </w:rPr>
              <w:t>A set of books by the same author that are related by subject matter</w:t>
            </w:r>
            <w:r w:rsidR="005146FD">
              <w:rPr>
                <w:lang w:eastAsia="ja-JP"/>
              </w:rPr>
              <w:t>. The books in a collection may have different titles and may be numbered as a volume within the collect. In fiction the collection may provide a complete story arc.</w:t>
            </w:r>
          </w:p>
        </w:tc>
      </w:tr>
      <w:tr w:rsidR="00DE1826" w:rsidTr="00603D76">
        <w:tc>
          <w:tcPr>
            <w:tcW w:w="2425" w:type="dxa"/>
          </w:tcPr>
          <w:p w:rsidR="00DE1826" w:rsidRDefault="00DE1826" w:rsidP="00603D76">
            <w:pPr>
              <w:rPr>
                <w:lang w:eastAsia="ja-JP"/>
              </w:rPr>
            </w:pPr>
            <w:r>
              <w:rPr>
                <w:lang w:eastAsia="ja-JP"/>
              </w:rPr>
              <w:t>Condition</w:t>
            </w:r>
          </w:p>
        </w:tc>
        <w:tc>
          <w:tcPr>
            <w:tcW w:w="6925" w:type="dxa"/>
          </w:tcPr>
          <w:p w:rsidR="00DE1826" w:rsidRDefault="005146FD" w:rsidP="00603D76">
            <w:pPr>
              <w:rPr>
                <w:lang w:eastAsia="ja-JP"/>
              </w:rPr>
            </w:pPr>
            <w:r>
              <w:rPr>
                <w:lang w:eastAsia="ja-JP"/>
              </w:rPr>
              <w:t>The physical condition of the book. The physical condition can include a rating of the condition, a text description of the physical condition, whether it is new or used, whether or not it has been read and whether it has been signed by the author.</w:t>
            </w:r>
          </w:p>
          <w:p w:rsidR="002C62B4" w:rsidRDefault="002C62B4" w:rsidP="00603D76">
            <w:pPr>
              <w:rPr>
                <w:lang w:eastAsia="ja-JP"/>
              </w:rPr>
            </w:pPr>
            <w:r>
              <w:rPr>
                <w:lang w:eastAsia="ja-JP"/>
              </w:rPr>
              <w:lastRenderedPageBreak/>
              <w:t>The rating system is Not In Library (no physical condition to report), Excellent, Good, Fair and Poor.</w:t>
            </w:r>
          </w:p>
        </w:tc>
      </w:tr>
      <w:tr w:rsidR="008F0563" w:rsidTr="00603D76">
        <w:tc>
          <w:tcPr>
            <w:tcW w:w="2425" w:type="dxa"/>
          </w:tcPr>
          <w:p w:rsidR="008F0563" w:rsidRDefault="008F0563" w:rsidP="00603D76">
            <w:pPr>
              <w:rPr>
                <w:lang w:eastAsia="ja-JP"/>
              </w:rPr>
            </w:pPr>
            <w:r>
              <w:rPr>
                <w:lang w:eastAsia="ja-JP"/>
              </w:rPr>
              <w:lastRenderedPageBreak/>
              <w:t>Copyright</w:t>
            </w:r>
          </w:p>
        </w:tc>
        <w:tc>
          <w:tcPr>
            <w:tcW w:w="6925" w:type="dxa"/>
          </w:tcPr>
          <w:p w:rsidR="00E4288F" w:rsidRDefault="00E4288F" w:rsidP="00553600">
            <w:pPr>
              <w:rPr>
                <w:lang w:eastAsia="ja-JP"/>
              </w:rPr>
            </w:pPr>
            <w:r>
              <w:rPr>
                <w:lang w:eastAsia="ja-JP"/>
              </w:rPr>
              <w:t>Within the context of the application this is the year the author claims as having written the book.</w:t>
            </w:r>
          </w:p>
          <w:p w:rsidR="00553600" w:rsidRDefault="00553600" w:rsidP="00553600">
            <w:pPr>
              <w:rPr>
                <w:lang w:eastAsia="ja-JP"/>
              </w:rPr>
            </w:pPr>
            <w:r>
              <w:rPr>
                <w:lang w:eastAsia="ja-JP"/>
              </w:rPr>
              <w:t xml:space="preserve">The author of a work has a copyright to the work as soon as it is created. All s/he has to do is “fix the original work in a tangible medium of expression,” meaning either putting pen to paper or just saving a word document. </w:t>
            </w:r>
          </w:p>
          <w:p w:rsidR="00BF278E" w:rsidRDefault="00553600" w:rsidP="00553600">
            <w:pPr>
              <w:rPr>
                <w:lang w:eastAsia="ja-JP"/>
              </w:rPr>
            </w:pPr>
            <w:r>
              <w:rPr>
                <w:lang w:eastAsia="ja-JP"/>
              </w:rPr>
              <w:t>An author can either retain their copyright, or assign it to a publishing company. If they assign the copyright, then the publishing company now is the owner of the copyright. The advantage of assigning the copyright is to have someone more experienced fund and manage your book career; the benefit of retaining the copyright yourself means that you can decide how your work is creatively expressed, such as if it’s adapted into a movie.</w:t>
            </w:r>
          </w:p>
        </w:tc>
      </w:tr>
      <w:tr w:rsidR="002769C0" w:rsidTr="00603D76">
        <w:tc>
          <w:tcPr>
            <w:tcW w:w="2425" w:type="dxa"/>
          </w:tcPr>
          <w:p w:rsidR="002769C0" w:rsidRDefault="002769C0" w:rsidP="00603D76">
            <w:pPr>
              <w:rPr>
                <w:lang w:eastAsia="ja-JP"/>
              </w:rPr>
            </w:pPr>
            <w:r>
              <w:rPr>
                <w:lang w:eastAsia="ja-JP"/>
              </w:rPr>
              <w:t>Edition</w:t>
            </w:r>
          </w:p>
        </w:tc>
        <w:tc>
          <w:tcPr>
            <w:tcW w:w="6925" w:type="dxa"/>
          </w:tcPr>
          <w:p w:rsidR="002769C0" w:rsidRDefault="00130A3E" w:rsidP="00603D76">
            <w:pPr>
              <w:rPr>
                <w:lang w:eastAsia="ja-JP"/>
              </w:rPr>
            </w:pPr>
            <w:r w:rsidRPr="00130A3E">
              <w:rPr>
                <w:lang w:eastAsia="ja-JP"/>
              </w:rPr>
              <w:t>The bibliographical definition of an edition includes all copies of a book printed “from substantially the same setting of type,” including all minor typographical variants. The numbering of book editions is a special case of the wider field of revision control.</w:t>
            </w:r>
            <w:r>
              <w:rPr>
                <w:lang w:eastAsia="ja-JP"/>
              </w:rPr>
              <w:t xml:space="preserve"> Editions are numbered 1,2,3 etc.</w:t>
            </w:r>
          </w:p>
        </w:tc>
      </w:tr>
      <w:tr w:rsidR="002769C0" w:rsidTr="00603D76">
        <w:tc>
          <w:tcPr>
            <w:tcW w:w="2425" w:type="dxa"/>
          </w:tcPr>
          <w:p w:rsidR="002769C0" w:rsidRDefault="002769C0" w:rsidP="00603D76">
            <w:pPr>
              <w:rPr>
                <w:lang w:eastAsia="ja-JP"/>
              </w:rPr>
            </w:pPr>
            <w:r>
              <w:rPr>
                <w:lang w:eastAsia="ja-JP"/>
              </w:rPr>
              <w:t>Estimated Value</w:t>
            </w:r>
          </w:p>
        </w:tc>
        <w:tc>
          <w:tcPr>
            <w:tcW w:w="6925" w:type="dxa"/>
          </w:tcPr>
          <w:p w:rsidR="002769C0" w:rsidRDefault="00784127" w:rsidP="00603D76">
            <w:pPr>
              <w:rPr>
                <w:lang w:eastAsia="ja-JP"/>
              </w:rPr>
            </w:pPr>
            <w:r>
              <w:rPr>
                <w:lang w:eastAsia="ja-JP"/>
              </w:rPr>
              <w:t>The book can have an estimated value. This may be greater or less than the amount paid to purchase the book. The estimated value of the book can depend on the condition of the book, whether it has been signed by the author, whether it is a first edition and whether the book is still in print or not.</w:t>
            </w:r>
          </w:p>
        </w:tc>
      </w:tr>
      <w:tr w:rsidR="00DE1826" w:rsidTr="00603D76">
        <w:tc>
          <w:tcPr>
            <w:tcW w:w="2425" w:type="dxa"/>
          </w:tcPr>
          <w:p w:rsidR="00DE1826" w:rsidRDefault="00DE1826" w:rsidP="00603D76">
            <w:pPr>
              <w:rPr>
                <w:lang w:eastAsia="ja-JP"/>
              </w:rPr>
            </w:pPr>
            <w:r>
              <w:rPr>
                <w:lang w:eastAsia="ja-JP"/>
              </w:rPr>
              <w:t>Format</w:t>
            </w:r>
          </w:p>
        </w:tc>
        <w:tc>
          <w:tcPr>
            <w:tcW w:w="6925" w:type="dxa"/>
          </w:tcPr>
          <w:p w:rsidR="00DE1826" w:rsidRDefault="00710CEB" w:rsidP="00603D76">
            <w:pPr>
              <w:rPr>
                <w:lang w:eastAsia="ja-JP"/>
              </w:rPr>
            </w:pPr>
            <w:r>
              <w:rPr>
                <w:lang w:eastAsia="ja-JP"/>
              </w:rPr>
              <w:t>The format of the book in the library, examples, Hard Cover, Trade Paperback, Mass Market Paperback, PDF, Kindle, Nook.</w:t>
            </w:r>
          </w:p>
        </w:tc>
      </w:tr>
      <w:tr w:rsidR="002769C0" w:rsidTr="00603D76">
        <w:tc>
          <w:tcPr>
            <w:tcW w:w="2425" w:type="dxa"/>
          </w:tcPr>
          <w:p w:rsidR="002769C0" w:rsidRDefault="002769C0" w:rsidP="00603D76">
            <w:pPr>
              <w:rPr>
                <w:lang w:eastAsia="ja-JP"/>
              </w:rPr>
            </w:pPr>
            <w:r>
              <w:rPr>
                <w:lang w:eastAsia="ja-JP"/>
              </w:rPr>
              <w:t>Genre</w:t>
            </w:r>
          </w:p>
        </w:tc>
        <w:tc>
          <w:tcPr>
            <w:tcW w:w="6925" w:type="dxa"/>
          </w:tcPr>
          <w:p w:rsidR="002769C0" w:rsidRDefault="00130A3E" w:rsidP="00603D76">
            <w:pPr>
              <w:rPr>
                <w:lang w:eastAsia="ja-JP"/>
              </w:rPr>
            </w:pPr>
            <w:r w:rsidRPr="00130A3E">
              <w:rPr>
                <w:lang w:eastAsia="ja-JP"/>
              </w:rPr>
              <w:t>A category of artistic composition in literature, characterized by similarities in form, style, or subject matter.</w:t>
            </w:r>
            <w:r>
              <w:rPr>
                <w:lang w:eastAsia="ja-JP"/>
              </w:rPr>
              <w:t xml:space="preserve"> Examples are fiction, non-fiction, computer, mystery, science fiction and fantasy.</w:t>
            </w:r>
          </w:p>
        </w:tc>
      </w:tr>
      <w:tr w:rsidR="00393503" w:rsidTr="00603D76">
        <w:tc>
          <w:tcPr>
            <w:tcW w:w="2425" w:type="dxa"/>
          </w:tcPr>
          <w:p w:rsidR="00393503" w:rsidRDefault="00393503" w:rsidP="00603D76">
            <w:pPr>
              <w:rPr>
                <w:lang w:eastAsia="ja-JP"/>
              </w:rPr>
            </w:pPr>
            <w:r>
              <w:rPr>
                <w:lang w:eastAsia="ja-JP"/>
              </w:rPr>
              <w:t>ISBN</w:t>
            </w:r>
          </w:p>
        </w:tc>
        <w:tc>
          <w:tcPr>
            <w:tcW w:w="6925" w:type="dxa"/>
          </w:tcPr>
          <w:p w:rsidR="00913201" w:rsidRDefault="00393503" w:rsidP="00603D76">
            <w:pPr>
              <w:rPr>
                <w:lang w:eastAsia="ja-JP"/>
              </w:rPr>
            </w:pPr>
            <w:r w:rsidRPr="00393503">
              <w:rPr>
                <w:lang w:eastAsia="ja-JP"/>
              </w:rPr>
              <w:t>An ISBN is an International Standard Book Number. ISBNs were 10 digits in length up to the end of December 2006, but since 1 January 2007 they now always consist of 13 digits. ISBNs are calculated using a specific mathematical formula and include a check digit to validate the number.</w:t>
            </w:r>
            <w:r w:rsidR="00913201">
              <w:rPr>
                <w:lang w:eastAsia="ja-JP"/>
              </w:rPr>
              <w:t xml:space="preserve"> </w:t>
            </w:r>
          </w:p>
          <w:p w:rsidR="00913201" w:rsidRDefault="00913201" w:rsidP="00603D76">
            <w:pPr>
              <w:rPr>
                <w:lang w:eastAsia="ja-JP"/>
              </w:rPr>
            </w:pPr>
          </w:p>
          <w:p w:rsidR="00393503" w:rsidRPr="0021173D" w:rsidRDefault="00913201" w:rsidP="00603D76">
            <w:pPr>
              <w:rPr>
                <w:b/>
                <w:i/>
                <w:lang w:eastAsia="ja-JP"/>
              </w:rPr>
            </w:pPr>
            <w:r w:rsidRPr="0021173D">
              <w:rPr>
                <w:b/>
                <w:i/>
                <w:lang w:eastAsia="ja-JP"/>
              </w:rPr>
              <w:t>Books published prior to 1966 do not have an ISBN.</w:t>
            </w:r>
          </w:p>
        </w:tc>
      </w:tr>
      <w:tr w:rsidR="008F0563" w:rsidTr="00603D76">
        <w:tc>
          <w:tcPr>
            <w:tcW w:w="2425" w:type="dxa"/>
          </w:tcPr>
          <w:p w:rsidR="008F0563" w:rsidRDefault="008F0563" w:rsidP="00603D76">
            <w:pPr>
              <w:rPr>
                <w:lang w:eastAsia="ja-JP"/>
              </w:rPr>
            </w:pPr>
            <w:r>
              <w:rPr>
                <w:lang w:eastAsia="ja-JP"/>
              </w:rPr>
              <w:t>Ownership</w:t>
            </w:r>
          </w:p>
        </w:tc>
        <w:tc>
          <w:tcPr>
            <w:tcW w:w="6925" w:type="dxa"/>
          </w:tcPr>
          <w:p w:rsidR="008F0563" w:rsidRDefault="00913201" w:rsidP="00603D76">
            <w:pPr>
              <w:rPr>
                <w:lang w:eastAsia="ja-JP"/>
              </w:rPr>
            </w:pPr>
            <w:r>
              <w:rPr>
                <w:lang w:eastAsia="ja-JP"/>
              </w:rPr>
              <w:t>Is the book physically in the library in any format?</w:t>
            </w:r>
            <w:r w:rsidR="005146FD">
              <w:rPr>
                <w:lang w:eastAsia="ja-JP"/>
              </w:rPr>
              <w:t xml:space="preserve"> The book may have been borrowed from the public library, read and returned.</w:t>
            </w:r>
            <w:r w:rsidR="005B4CA5">
              <w:rPr>
                <w:lang w:eastAsia="ja-JP"/>
              </w:rPr>
              <w:t xml:space="preserve"> The book may be desired to be added to the physical library.</w:t>
            </w:r>
          </w:p>
        </w:tc>
      </w:tr>
      <w:tr w:rsidR="002769C0" w:rsidTr="00603D76">
        <w:tc>
          <w:tcPr>
            <w:tcW w:w="2425" w:type="dxa"/>
          </w:tcPr>
          <w:p w:rsidR="002769C0" w:rsidRDefault="002769C0" w:rsidP="00603D76">
            <w:pPr>
              <w:rPr>
                <w:lang w:eastAsia="ja-JP"/>
              </w:rPr>
            </w:pPr>
            <w:r>
              <w:rPr>
                <w:lang w:eastAsia="ja-JP"/>
              </w:rPr>
              <w:t>Printing</w:t>
            </w:r>
          </w:p>
        </w:tc>
        <w:tc>
          <w:tcPr>
            <w:tcW w:w="6925" w:type="dxa"/>
          </w:tcPr>
          <w:p w:rsidR="002769C0" w:rsidRDefault="009E0BE5" w:rsidP="00603D76">
            <w:pPr>
              <w:rPr>
                <w:lang w:eastAsia="ja-JP"/>
              </w:rPr>
            </w:pPr>
            <w:r>
              <w:rPr>
                <w:lang w:eastAsia="ja-JP"/>
              </w:rPr>
              <w:t>The same edition of a book may be printed many times</w:t>
            </w:r>
            <w:r w:rsidR="005146FD">
              <w:rPr>
                <w:lang w:eastAsia="ja-JP"/>
              </w:rPr>
              <w:t xml:space="preserve"> if it is a popular book. The printing is generally a number, but it may include the year as well.</w:t>
            </w:r>
          </w:p>
        </w:tc>
      </w:tr>
      <w:tr w:rsidR="008F0563" w:rsidTr="00603D76">
        <w:tc>
          <w:tcPr>
            <w:tcW w:w="2425" w:type="dxa"/>
          </w:tcPr>
          <w:p w:rsidR="008F0563" w:rsidRDefault="008F0563" w:rsidP="00603D76">
            <w:pPr>
              <w:rPr>
                <w:lang w:eastAsia="ja-JP"/>
              </w:rPr>
            </w:pPr>
            <w:r>
              <w:rPr>
                <w:lang w:eastAsia="ja-JP"/>
              </w:rPr>
              <w:t>Publisher</w:t>
            </w:r>
          </w:p>
        </w:tc>
        <w:tc>
          <w:tcPr>
            <w:tcW w:w="6925" w:type="dxa"/>
          </w:tcPr>
          <w:p w:rsidR="008F0563" w:rsidRDefault="005B4CA5" w:rsidP="00603D76">
            <w:pPr>
              <w:rPr>
                <w:lang w:eastAsia="ja-JP"/>
              </w:rPr>
            </w:pPr>
            <w:r>
              <w:rPr>
                <w:lang w:eastAsia="ja-JP"/>
              </w:rPr>
              <w:t>The company the printed and marketed the book, it may have bought the rights of the book from the author.</w:t>
            </w:r>
          </w:p>
        </w:tc>
      </w:tr>
      <w:tr w:rsidR="00393503" w:rsidTr="00603D76">
        <w:tc>
          <w:tcPr>
            <w:tcW w:w="2425" w:type="dxa"/>
          </w:tcPr>
          <w:p w:rsidR="00393503" w:rsidRDefault="00393503" w:rsidP="00603D76">
            <w:pPr>
              <w:rPr>
                <w:lang w:eastAsia="ja-JP"/>
              </w:rPr>
            </w:pPr>
            <w:r>
              <w:rPr>
                <w:lang w:eastAsia="ja-JP"/>
              </w:rPr>
              <w:t>Series</w:t>
            </w:r>
          </w:p>
        </w:tc>
        <w:tc>
          <w:tcPr>
            <w:tcW w:w="6925" w:type="dxa"/>
          </w:tcPr>
          <w:p w:rsidR="00393503" w:rsidRDefault="005146FD" w:rsidP="00603D76">
            <w:pPr>
              <w:rPr>
                <w:lang w:eastAsia="ja-JP"/>
              </w:rPr>
            </w:pPr>
            <w:r>
              <w:rPr>
                <w:lang w:eastAsia="ja-JP"/>
              </w:rPr>
              <w:t>See Collection.</w:t>
            </w:r>
          </w:p>
        </w:tc>
      </w:tr>
      <w:tr w:rsidR="00DE1826" w:rsidTr="00603D76">
        <w:tc>
          <w:tcPr>
            <w:tcW w:w="2425" w:type="dxa"/>
          </w:tcPr>
          <w:p w:rsidR="00DE1826" w:rsidRDefault="00DE1826" w:rsidP="00603D76">
            <w:pPr>
              <w:rPr>
                <w:lang w:eastAsia="ja-JP"/>
              </w:rPr>
            </w:pPr>
            <w:r>
              <w:rPr>
                <w:lang w:eastAsia="ja-JP"/>
              </w:rPr>
              <w:t>Status</w:t>
            </w:r>
          </w:p>
        </w:tc>
        <w:tc>
          <w:tcPr>
            <w:tcW w:w="6925" w:type="dxa"/>
          </w:tcPr>
          <w:p w:rsidR="00DE1826" w:rsidRDefault="002C62B4" w:rsidP="00603D76">
            <w:pPr>
              <w:rPr>
                <w:lang w:eastAsia="ja-JP"/>
              </w:rPr>
            </w:pPr>
            <w:r>
              <w:rPr>
                <w:lang w:eastAsia="ja-JP"/>
              </w:rPr>
              <w:t>A rating system defined by Not in Library, New and Used.</w:t>
            </w:r>
          </w:p>
        </w:tc>
      </w:tr>
      <w:tr w:rsidR="00913201" w:rsidTr="00603D76">
        <w:tc>
          <w:tcPr>
            <w:tcW w:w="2425" w:type="dxa"/>
          </w:tcPr>
          <w:p w:rsidR="00913201" w:rsidRDefault="00913201" w:rsidP="00603D76">
            <w:pPr>
              <w:rPr>
                <w:lang w:eastAsia="ja-JP"/>
              </w:rPr>
            </w:pPr>
            <w:r>
              <w:rPr>
                <w:lang w:eastAsia="ja-JP"/>
              </w:rPr>
              <w:lastRenderedPageBreak/>
              <w:t>Title</w:t>
            </w:r>
          </w:p>
        </w:tc>
        <w:tc>
          <w:tcPr>
            <w:tcW w:w="6925" w:type="dxa"/>
          </w:tcPr>
          <w:p w:rsidR="00913201" w:rsidRDefault="005B4CA5" w:rsidP="00603D76">
            <w:pPr>
              <w:rPr>
                <w:lang w:eastAsia="ja-JP"/>
              </w:rPr>
            </w:pPr>
            <w:r>
              <w:rPr>
                <w:lang w:eastAsia="ja-JP"/>
              </w:rPr>
              <w:t>The name of the book, this may be a subject in non-fiction or just a name in fiction. This is one of the key items identifying a book.</w:t>
            </w:r>
          </w:p>
        </w:tc>
      </w:tr>
      <w:tr w:rsidR="008F0563" w:rsidTr="00603D76">
        <w:tc>
          <w:tcPr>
            <w:tcW w:w="2425" w:type="dxa"/>
          </w:tcPr>
          <w:p w:rsidR="008F0563" w:rsidRDefault="008F0563" w:rsidP="00603D76">
            <w:pPr>
              <w:rPr>
                <w:lang w:eastAsia="ja-JP"/>
              </w:rPr>
            </w:pPr>
            <w:r>
              <w:rPr>
                <w:lang w:eastAsia="ja-JP"/>
              </w:rPr>
              <w:t>Wish List</w:t>
            </w:r>
          </w:p>
        </w:tc>
        <w:tc>
          <w:tcPr>
            <w:tcW w:w="6925" w:type="dxa"/>
          </w:tcPr>
          <w:p w:rsidR="008F0563" w:rsidRDefault="00576E2F" w:rsidP="00603D76">
            <w:pPr>
              <w:rPr>
                <w:lang w:eastAsia="ja-JP"/>
              </w:rPr>
            </w:pPr>
            <w:r>
              <w:rPr>
                <w:lang w:eastAsia="ja-JP"/>
              </w:rPr>
              <w:t>A set of books that are not physically in the Library that the user wishes to acquire.</w:t>
            </w:r>
          </w:p>
        </w:tc>
      </w:tr>
    </w:tbl>
    <w:p w:rsidR="00914F59" w:rsidRDefault="00914F59" w:rsidP="00914F59"/>
    <w:p w:rsidR="00B02809" w:rsidRDefault="00914F59" w:rsidP="00745D7E">
      <w:pPr>
        <w:pStyle w:val="Heading2"/>
      </w:pPr>
      <w:bookmarkStart w:id="4" w:name="_Toc533567056"/>
      <w:r>
        <w:t>Open Issues</w:t>
      </w:r>
      <w:bookmarkEnd w:id="4"/>
    </w:p>
    <w:tbl>
      <w:tblPr>
        <w:tblStyle w:val="TableGrid"/>
        <w:tblW w:w="0" w:type="auto"/>
        <w:tblLook w:val="04A0" w:firstRow="1" w:lastRow="0" w:firstColumn="1" w:lastColumn="0" w:noHBand="0" w:noVBand="1"/>
      </w:tblPr>
      <w:tblGrid>
        <w:gridCol w:w="625"/>
        <w:gridCol w:w="5850"/>
        <w:gridCol w:w="1080"/>
        <w:gridCol w:w="1795"/>
      </w:tblGrid>
      <w:tr w:rsidR="00B02809" w:rsidTr="00603D76">
        <w:tc>
          <w:tcPr>
            <w:tcW w:w="625" w:type="dxa"/>
          </w:tcPr>
          <w:p w:rsidR="00B02809" w:rsidRPr="001C076B" w:rsidRDefault="00B02809" w:rsidP="00603D76">
            <w:pPr>
              <w:rPr>
                <w:b/>
                <w:lang w:eastAsia="ja-JP"/>
              </w:rPr>
            </w:pPr>
            <w:r w:rsidRPr="001C076B">
              <w:rPr>
                <w:b/>
              </w:rPr>
              <w:t>ID</w:t>
            </w:r>
          </w:p>
        </w:tc>
        <w:tc>
          <w:tcPr>
            <w:tcW w:w="5850" w:type="dxa"/>
          </w:tcPr>
          <w:p w:rsidR="00B02809" w:rsidRPr="001C076B" w:rsidRDefault="00B02809" w:rsidP="001D58AE">
            <w:pPr>
              <w:jc w:val="center"/>
              <w:rPr>
                <w:b/>
                <w:lang w:eastAsia="ja-JP"/>
              </w:rPr>
            </w:pPr>
            <w:r w:rsidRPr="001C076B">
              <w:rPr>
                <w:b/>
              </w:rPr>
              <w:t>Description</w:t>
            </w:r>
          </w:p>
        </w:tc>
        <w:tc>
          <w:tcPr>
            <w:tcW w:w="1080" w:type="dxa"/>
          </w:tcPr>
          <w:p w:rsidR="00B02809" w:rsidRPr="001C076B" w:rsidRDefault="00B02809" w:rsidP="001D58AE">
            <w:pPr>
              <w:jc w:val="center"/>
              <w:rPr>
                <w:b/>
                <w:lang w:eastAsia="ja-JP"/>
              </w:rPr>
            </w:pPr>
            <w:r w:rsidRPr="001C076B">
              <w:rPr>
                <w:b/>
              </w:rPr>
              <w:t>Status</w:t>
            </w:r>
          </w:p>
        </w:tc>
        <w:tc>
          <w:tcPr>
            <w:tcW w:w="1795" w:type="dxa"/>
          </w:tcPr>
          <w:p w:rsidR="00B02809" w:rsidRPr="001C076B" w:rsidRDefault="00B02809" w:rsidP="001D58AE">
            <w:pPr>
              <w:jc w:val="center"/>
              <w:rPr>
                <w:b/>
                <w:lang w:eastAsia="ja-JP"/>
              </w:rPr>
            </w:pPr>
            <w:r w:rsidRPr="001C076B">
              <w:rPr>
                <w:b/>
              </w:rPr>
              <w:t>Contact</w:t>
            </w:r>
          </w:p>
        </w:tc>
      </w:tr>
      <w:tr w:rsidR="00B02809" w:rsidTr="00603D76">
        <w:tc>
          <w:tcPr>
            <w:tcW w:w="625" w:type="dxa"/>
          </w:tcPr>
          <w:p w:rsidR="00B02809" w:rsidRDefault="00B02809" w:rsidP="00603D76">
            <w:pPr>
              <w:rPr>
                <w:lang w:eastAsia="ja-JP"/>
              </w:rPr>
            </w:pPr>
            <w:r>
              <w:rPr>
                <w:lang w:eastAsia="ja-JP"/>
              </w:rPr>
              <w:t>1</w:t>
            </w:r>
          </w:p>
        </w:tc>
        <w:tc>
          <w:tcPr>
            <w:tcW w:w="5850" w:type="dxa"/>
          </w:tcPr>
          <w:p w:rsidR="00B02809" w:rsidRDefault="00126870" w:rsidP="00603D76">
            <w:pPr>
              <w:rPr>
                <w:lang w:eastAsia="ja-JP"/>
              </w:rPr>
            </w:pPr>
            <w:r>
              <w:rPr>
                <w:lang w:eastAsia="ja-JP"/>
              </w:rPr>
              <w:t>There is only one developer / contributor. This may lead to an extended development time.</w:t>
            </w:r>
          </w:p>
        </w:tc>
        <w:tc>
          <w:tcPr>
            <w:tcW w:w="1080" w:type="dxa"/>
          </w:tcPr>
          <w:p w:rsidR="00B02809" w:rsidRDefault="00126870" w:rsidP="00603D76">
            <w:pPr>
              <w:rPr>
                <w:lang w:eastAsia="ja-JP"/>
              </w:rPr>
            </w:pPr>
            <w:r>
              <w:rPr>
                <w:lang w:eastAsia="ja-JP"/>
              </w:rPr>
              <w:t>Open</w:t>
            </w:r>
          </w:p>
        </w:tc>
        <w:tc>
          <w:tcPr>
            <w:tcW w:w="1795" w:type="dxa"/>
          </w:tcPr>
          <w:p w:rsidR="00B02809" w:rsidRDefault="00126870" w:rsidP="00603D76">
            <w:pPr>
              <w:rPr>
                <w:lang w:eastAsia="ja-JP"/>
              </w:rPr>
            </w:pPr>
            <w:r>
              <w:rPr>
                <w:lang w:eastAsia="ja-JP"/>
              </w:rPr>
              <w:t>Paul Chernick</w:t>
            </w:r>
          </w:p>
        </w:tc>
      </w:tr>
      <w:tr w:rsidR="00B02809" w:rsidTr="00603D76">
        <w:tc>
          <w:tcPr>
            <w:tcW w:w="625" w:type="dxa"/>
          </w:tcPr>
          <w:p w:rsidR="00B02809" w:rsidRDefault="00B02809" w:rsidP="00603D76">
            <w:pPr>
              <w:rPr>
                <w:lang w:eastAsia="ja-JP"/>
              </w:rPr>
            </w:pPr>
            <w:r>
              <w:rPr>
                <w:lang w:eastAsia="ja-JP"/>
              </w:rPr>
              <w:t>2</w:t>
            </w:r>
          </w:p>
        </w:tc>
        <w:tc>
          <w:tcPr>
            <w:tcW w:w="5850" w:type="dxa"/>
          </w:tcPr>
          <w:p w:rsidR="00B02809" w:rsidRDefault="00126870" w:rsidP="00603D76">
            <w:pPr>
              <w:rPr>
                <w:lang w:eastAsia="ja-JP"/>
              </w:rPr>
            </w:pPr>
            <w:r>
              <w:rPr>
                <w:lang w:eastAsia="ja-JP"/>
              </w:rPr>
              <w:t>Requirements have not been fully specified.</w:t>
            </w:r>
          </w:p>
        </w:tc>
        <w:tc>
          <w:tcPr>
            <w:tcW w:w="1080" w:type="dxa"/>
          </w:tcPr>
          <w:p w:rsidR="00B02809" w:rsidRDefault="00126870" w:rsidP="00603D76">
            <w:pPr>
              <w:rPr>
                <w:lang w:eastAsia="ja-JP"/>
              </w:rPr>
            </w:pPr>
            <w:r>
              <w:rPr>
                <w:lang w:eastAsia="ja-JP"/>
              </w:rPr>
              <w:t>Open</w:t>
            </w:r>
          </w:p>
        </w:tc>
        <w:tc>
          <w:tcPr>
            <w:tcW w:w="1795" w:type="dxa"/>
          </w:tcPr>
          <w:p w:rsidR="00B02809" w:rsidRDefault="00126870" w:rsidP="00603D76">
            <w:pPr>
              <w:rPr>
                <w:lang w:eastAsia="ja-JP"/>
              </w:rPr>
            </w:pPr>
            <w:r>
              <w:rPr>
                <w:lang w:eastAsia="ja-JP"/>
              </w:rPr>
              <w:t>Paul Chernick</w:t>
            </w:r>
          </w:p>
        </w:tc>
      </w:tr>
      <w:tr w:rsidR="00B02809" w:rsidTr="00603D76">
        <w:tc>
          <w:tcPr>
            <w:tcW w:w="625" w:type="dxa"/>
          </w:tcPr>
          <w:p w:rsidR="00B02809" w:rsidRDefault="00B02809" w:rsidP="00603D76">
            <w:pPr>
              <w:rPr>
                <w:lang w:eastAsia="ja-JP"/>
              </w:rPr>
            </w:pPr>
            <w:r>
              <w:rPr>
                <w:lang w:eastAsia="ja-JP"/>
              </w:rPr>
              <w:t>3</w:t>
            </w:r>
          </w:p>
        </w:tc>
        <w:tc>
          <w:tcPr>
            <w:tcW w:w="5850" w:type="dxa"/>
          </w:tcPr>
          <w:p w:rsidR="00B02809" w:rsidRDefault="00126870" w:rsidP="00603D76">
            <w:r>
              <w:t>This application duplicates some efforts by GoodReads.com and Amazon.com. Are there any legal issues?</w:t>
            </w:r>
          </w:p>
        </w:tc>
        <w:tc>
          <w:tcPr>
            <w:tcW w:w="1080" w:type="dxa"/>
          </w:tcPr>
          <w:p w:rsidR="00B02809" w:rsidRDefault="00126870" w:rsidP="00603D76">
            <w:pPr>
              <w:rPr>
                <w:lang w:eastAsia="ja-JP"/>
              </w:rPr>
            </w:pPr>
            <w:r>
              <w:rPr>
                <w:lang w:eastAsia="ja-JP"/>
              </w:rPr>
              <w:t>Open</w:t>
            </w:r>
          </w:p>
        </w:tc>
        <w:tc>
          <w:tcPr>
            <w:tcW w:w="1795" w:type="dxa"/>
          </w:tcPr>
          <w:p w:rsidR="00B02809" w:rsidRDefault="00126870" w:rsidP="00603D76">
            <w:pPr>
              <w:rPr>
                <w:lang w:eastAsia="ja-JP"/>
              </w:rPr>
            </w:pPr>
            <w:r>
              <w:rPr>
                <w:lang w:eastAsia="ja-JP"/>
              </w:rPr>
              <w:t>Paul Chernick</w:t>
            </w:r>
          </w:p>
        </w:tc>
      </w:tr>
    </w:tbl>
    <w:p w:rsidR="00914F59" w:rsidRDefault="00914F59" w:rsidP="00914F59"/>
    <w:p w:rsidR="00914F59" w:rsidRDefault="00914F59" w:rsidP="00914F59">
      <w:pPr>
        <w:pStyle w:val="Heading2"/>
      </w:pPr>
      <w:bookmarkStart w:id="5" w:name="_Toc533567057"/>
      <w:r>
        <w:t>Compatibility</w:t>
      </w:r>
      <w:bookmarkEnd w:id="5"/>
    </w:p>
    <w:p w:rsidR="00914F59" w:rsidRDefault="00745D7E" w:rsidP="00914F59">
      <w:r>
        <w:t>This application should remain compatible with both Windows Store and Apple Store requirements so that it may be sold in the future</w:t>
      </w:r>
      <w:r w:rsidR="00B02809">
        <w:t>.</w:t>
      </w:r>
      <w:r w:rsidR="00914F59">
        <w:t xml:space="preserve"> </w:t>
      </w:r>
      <w:r>
        <w:t xml:space="preserve">There is no previous version of the </w:t>
      </w:r>
      <w:r w:rsidR="003B0A59">
        <w:t>application</w:t>
      </w:r>
      <w:r>
        <w:t xml:space="preserve"> so there is no requirement for backwards compatibility.</w:t>
      </w:r>
    </w:p>
    <w:p w:rsidR="00914F59" w:rsidRDefault="00914F59" w:rsidP="00914F59"/>
    <w:p w:rsidR="00914F59" w:rsidRDefault="00914F59" w:rsidP="00914F59">
      <w:pPr>
        <w:pStyle w:val="Heading2"/>
      </w:pPr>
      <w:bookmarkStart w:id="6" w:name="_Toc533567058"/>
      <w:r>
        <w:t>Business Drivers</w:t>
      </w:r>
      <w:bookmarkEnd w:id="6"/>
    </w:p>
    <w:p w:rsidR="006645A6" w:rsidRDefault="006645A6" w:rsidP="006645A6">
      <w:pPr>
        <w:pStyle w:val="ListParagraph"/>
        <w:numPr>
          <w:ilvl w:val="0"/>
          <w:numId w:val="13"/>
        </w:numPr>
      </w:pPr>
      <w:r>
        <w:t>Track expenses related to the library</w:t>
      </w:r>
    </w:p>
    <w:p w:rsidR="006645A6" w:rsidRDefault="005E3B4F" w:rsidP="005E3B4F">
      <w:pPr>
        <w:pStyle w:val="ListParagraph"/>
        <w:numPr>
          <w:ilvl w:val="0"/>
          <w:numId w:val="13"/>
        </w:numPr>
      </w:pPr>
      <w:r>
        <w:t>Reduce library expenses</w:t>
      </w:r>
    </w:p>
    <w:p w:rsidR="00914F59" w:rsidRDefault="006645A6" w:rsidP="006645A6">
      <w:pPr>
        <w:pStyle w:val="ListParagraph"/>
        <w:numPr>
          <w:ilvl w:val="1"/>
          <w:numId w:val="13"/>
        </w:numPr>
      </w:pPr>
      <w:r>
        <w:t>E</w:t>
      </w:r>
      <w:r w:rsidR="005E3B4F">
        <w:t>liminating duplicate purchases of books</w:t>
      </w:r>
      <w:r w:rsidR="00914F59">
        <w:t>.</w:t>
      </w:r>
    </w:p>
    <w:p w:rsidR="006645A6" w:rsidRDefault="006645A6" w:rsidP="006645A6">
      <w:pPr>
        <w:pStyle w:val="ListParagraph"/>
        <w:numPr>
          <w:ilvl w:val="1"/>
          <w:numId w:val="13"/>
        </w:numPr>
      </w:pPr>
      <w:r>
        <w:t>Identify technical books that are obsolete so they can be disposed of to free up shelf space</w:t>
      </w:r>
    </w:p>
    <w:p w:rsidR="005E3B4F" w:rsidRDefault="005E3B4F" w:rsidP="006645A6">
      <w:pPr>
        <w:pStyle w:val="ListParagraph"/>
        <w:numPr>
          <w:ilvl w:val="1"/>
          <w:numId w:val="13"/>
        </w:numPr>
      </w:pPr>
      <w:r>
        <w:t>Reduce work involved in maintaining the library.</w:t>
      </w:r>
    </w:p>
    <w:p w:rsidR="003F2111" w:rsidRDefault="003F2111" w:rsidP="005E3B4F">
      <w:pPr>
        <w:pStyle w:val="ListParagraph"/>
        <w:numPr>
          <w:ilvl w:val="0"/>
          <w:numId w:val="13"/>
        </w:numPr>
      </w:pPr>
      <w:r>
        <w:t>Enable recommendations of books for others</w:t>
      </w:r>
    </w:p>
    <w:p w:rsidR="006645A6" w:rsidRDefault="006645A6" w:rsidP="005E3B4F">
      <w:pPr>
        <w:pStyle w:val="ListParagraph"/>
        <w:numPr>
          <w:ilvl w:val="0"/>
          <w:numId w:val="13"/>
        </w:numPr>
      </w:pPr>
      <w:r>
        <w:t>Organize books utilizing either the Dewey Decimal System or the Library of Congress Catalog</w:t>
      </w:r>
    </w:p>
    <w:p w:rsidR="006645A6" w:rsidRDefault="006645A6" w:rsidP="005E3B4F">
      <w:pPr>
        <w:pStyle w:val="ListParagraph"/>
        <w:numPr>
          <w:ilvl w:val="0"/>
          <w:numId w:val="13"/>
        </w:numPr>
      </w:pPr>
      <w:r>
        <w:t>Evaluate the current value of the Library and maintain a valuation</w:t>
      </w:r>
    </w:p>
    <w:p w:rsidR="006645A6" w:rsidRDefault="006645A6" w:rsidP="006645A6">
      <w:pPr>
        <w:ind w:left="360"/>
      </w:pPr>
    </w:p>
    <w:p w:rsidR="00914F59" w:rsidRDefault="00914F59" w:rsidP="00914F59">
      <w:pPr>
        <w:pStyle w:val="Heading2"/>
      </w:pPr>
      <w:bookmarkStart w:id="7" w:name="_Toc533567059"/>
      <w:r>
        <w:t>Acknowledgements</w:t>
      </w:r>
      <w:bookmarkEnd w:id="7"/>
    </w:p>
    <w:p w:rsidR="00914F59" w:rsidRDefault="00B34036" w:rsidP="00914F59">
      <w:r>
        <w:t>Many thanks to James Randy Robertson at Teradyne, Inc. for teaching me how to properly write requirements specifications</w:t>
      </w:r>
      <w:r w:rsidR="00914F59">
        <w:t>.</w:t>
      </w:r>
    </w:p>
    <w:p w:rsidR="00914F59" w:rsidRDefault="00914F59" w:rsidP="00914F59"/>
    <w:p w:rsidR="00914F59" w:rsidRDefault="00914F59" w:rsidP="00914F59">
      <w:pPr>
        <w:pStyle w:val="Heading1"/>
      </w:pPr>
      <w:bookmarkStart w:id="8" w:name="_Toc533567060"/>
      <w:r>
        <w:t>Overall Description</w:t>
      </w:r>
      <w:bookmarkEnd w:id="8"/>
    </w:p>
    <w:p w:rsidR="00914F59" w:rsidRDefault="00914F59" w:rsidP="00457A71">
      <w:r>
        <w:t>Put a description of what the company does here.</w:t>
      </w:r>
    </w:p>
    <w:p w:rsidR="00914F59" w:rsidRDefault="00914F59" w:rsidP="00914F59"/>
    <w:p w:rsidR="00914F59" w:rsidRDefault="00914F59" w:rsidP="00914F59">
      <w:pPr>
        <w:pStyle w:val="Heading2"/>
      </w:pPr>
      <w:bookmarkStart w:id="9" w:name="_Toc533567061"/>
      <w:r>
        <w:lastRenderedPageBreak/>
        <w:t>Product Context</w:t>
      </w:r>
      <w:bookmarkEnd w:id="9"/>
    </w:p>
    <w:p w:rsidR="00914F59" w:rsidRDefault="00914F59" w:rsidP="00914F59">
      <w:r>
        <w:t>Explain how the work being done will fit in with the customers processes.</w:t>
      </w:r>
    </w:p>
    <w:p w:rsidR="00914F59" w:rsidRDefault="00914F59" w:rsidP="00914F59"/>
    <w:p w:rsidR="00914F59" w:rsidRDefault="00914F59" w:rsidP="00914F59">
      <w:pPr>
        <w:pStyle w:val="Heading2"/>
      </w:pPr>
      <w:bookmarkStart w:id="10" w:name="_Toc533567062"/>
      <w:r>
        <w:t>System Context</w:t>
      </w:r>
      <w:bookmarkEnd w:id="10"/>
    </w:p>
    <w:p w:rsidR="00914F59" w:rsidRDefault="00914F59" w:rsidP="00914F59">
      <w:r>
        <w:t>Put system context here. This should list all software to be integrated with.</w:t>
      </w:r>
    </w:p>
    <w:p w:rsidR="00914F59" w:rsidRDefault="00914F59" w:rsidP="00914F59"/>
    <w:p w:rsidR="00914F59" w:rsidRDefault="00914F59" w:rsidP="00914F59">
      <w:pPr>
        <w:pStyle w:val="Heading2"/>
      </w:pPr>
      <w:bookmarkStart w:id="11" w:name="_Toc533567063"/>
      <w:r>
        <w:t>Assumptions and Dependencies</w:t>
      </w:r>
      <w:bookmarkEnd w:id="11"/>
    </w:p>
    <w:p w:rsidR="00126870" w:rsidRDefault="00126870" w:rsidP="00B75343">
      <w:pPr>
        <w:pStyle w:val="ListParagraph"/>
        <w:numPr>
          <w:ilvl w:val="0"/>
          <w:numId w:val="11"/>
        </w:numPr>
      </w:pPr>
      <w:r>
        <w:t>A relation database will be used to implement the underlying data implementations.</w:t>
      </w:r>
    </w:p>
    <w:p w:rsidR="00126870" w:rsidRDefault="00126870" w:rsidP="00B75343">
      <w:pPr>
        <w:pStyle w:val="ListParagraph"/>
        <w:numPr>
          <w:ilvl w:val="0"/>
          <w:numId w:val="11"/>
        </w:numPr>
      </w:pPr>
      <w:r>
        <w:t>The database must be accessible from the web or from mobile devices.</w:t>
      </w:r>
    </w:p>
    <w:p w:rsidR="006645A6" w:rsidRDefault="006645A6" w:rsidP="00B75343">
      <w:pPr>
        <w:pStyle w:val="ListParagraph"/>
        <w:numPr>
          <w:ilvl w:val="0"/>
          <w:numId w:val="11"/>
        </w:numPr>
      </w:pPr>
      <w:r>
        <w:t>The amount of required information must be limited.</w:t>
      </w:r>
    </w:p>
    <w:p w:rsidR="00914F59" w:rsidRDefault="00914F59" w:rsidP="00914F59"/>
    <w:p w:rsidR="00914F59" w:rsidRDefault="00914F59" w:rsidP="00914F59">
      <w:pPr>
        <w:pStyle w:val="Heading1"/>
      </w:pPr>
      <w:bookmarkStart w:id="12" w:name="_Toc533567064"/>
      <w:r>
        <w:t>Use Cases</w:t>
      </w:r>
      <w:bookmarkEnd w:id="12"/>
    </w:p>
    <w:p w:rsidR="00914F59" w:rsidRDefault="00914F59" w:rsidP="00914F59"/>
    <w:p w:rsidR="00914F59" w:rsidRDefault="00745D7E" w:rsidP="00603D76">
      <w:pPr>
        <w:pStyle w:val="Heading2"/>
      </w:pPr>
      <w:bookmarkStart w:id="13" w:name="_Toc533567065"/>
      <w:r>
        <w:t>Add Author</w:t>
      </w:r>
      <w:bookmarkEnd w:id="13"/>
    </w:p>
    <w:p w:rsidR="00603D76" w:rsidRDefault="00603D76" w:rsidP="00603D76">
      <w:r>
        <w:t>Generate Weekly Inventory Report - this use case is to be used as the basis of all use cases.</w:t>
      </w:r>
    </w:p>
    <w:p w:rsidR="00603D76" w:rsidRDefault="00603D76" w:rsidP="00603D76">
      <w:pPr>
        <w:pStyle w:val="UCHeader"/>
      </w:pPr>
      <w:r>
        <w:t>Actors:</w:t>
      </w:r>
    </w:p>
    <w:p w:rsidR="00603D76" w:rsidRDefault="00603D76" w:rsidP="00603D76">
      <w:pPr>
        <w:pStyle w:val="ListParagraph"/>
        <w:numPr>
          <w:ilvl w:val="0"/>
          <w:numId w:val="10"/>
        </w:numPr>
      </w:pPr>
      <w:r>
        <w:t>Purchasing Manager</w:t>
      </w:r>
    </w:p>
    <w:p w:rsidR="00603D76" w:rsidRDefault="00603D76" w:rsidP="00603D76">
      <w:pPr>
        <w:pStyle w:val="UCHeader"/>
      </w:pPr>
      <w:r>
        <w:t>Goal:</w:t>
      </w:r>
    </w:p>
    <w:p w:rsidR="00603D76" w:rsidRDefault="00603D76" w:rsidP="00603D76">
      <w:r>
        <w:t>Purchasing and management have a clear view of what products are on hand to fill customer orders.</w:t>
      </w:r>
    </w:p>
    <w:p w:rsidR="00603D76" w:rsidRDefault="00603D76" w:rsidP="00603D76">
      <w:pPr>
        <w:pStyle w:val="UCHeader"/>
      </w:pPr>
      <w:r>
        <w:t>Preconditions:</w:t>
      </w:r>
    </w:p>
    <w:p w:rsidR="00603D76" w:rsidRDefault="00603D76" w:rsidP="00603D76">
      <w:pPr>
        <w:pStyle w:val="UseCaseBullet"/>
      </w:pPr>
      <w:r>
        <w:t>PRE1. All necessary data from the StarShip Database has been transferred to the Microsoft Dynamics GP database.</w:t>
      </w:r>
    </w:p>
    <w:p w:rsidR="00603D76" w:rsidRDefault="00603D76" w:rsidP="00603D76">
      <w:pPr>
        <w:pStyle w:val="UCHeader"/>
      </w:pPr>
      <w:r>
        <w:t>Basic Flow:</w:t>
      </w:r>
    </w:p>
    <w:p w:rsidR="00603D76" w:rsidRDefault="00603D76" w:rsidP="00603D76">
      <w:pPr>
        <w:pStyle w:val="UseCaseBullet"/>
      </w:pPr>
      <w:r>
        <w:t>B1.  The purchasing manager opens web browser.</w:t>
      </w:r>
    </w:p>
    <w:p w:rsidR="00603D76" w:rsidRDefault="00603D76" w:rsidP="00603D76">
      <w:pPr>
        <w:pStyle w:val="UCHeader"/>
      </w:pPr>
      <w:r>
        <w:t>Post Conditions:</w:t>
      </w:r>
    </w:p>
    <w:p w:rsidR="00603D76" w:rsidRDefault="00603D76" w:rsidP="00603D76">
      <w:pPr>
        <w:pStyle w:val="UseCaseBullet"/>
      </w:pPr>
      <w:r>
        <w:t>POST1. The weekly inventory report is available to the purchasing manager and upper management.</w:t>
      </w:r>
    </w:p>
    <w:p w:rsidR="00603D76" w:rsidRDefault="00603D76" w:rsidP="00914F59"/>
    <w:p w:rsidR="00745D7E" w:rsidRDefault="00745D7E" w:rsidP="00603D76">
      <w:pPr>
        <w:pStyle w:val="Heading2"/>
      </w:pPr>
      <w:bookmarkStart w:id="14" w:name="_Toc533567066"/>
      <w:r>
        <w:t>Add Author Series</w:t>
      </w:r>
      <w:bookmarkEnd w:id="14"/>
    </w:p>
    <w:p w:rsidR="00603D76" w:rsidRDefault="00603D76" w:rsidP="00603D76">
      <w:r>
        <w:t>Generate Weekly Inventory Report - this use case is to be used as the basis of all use cases.</w:t>
      </w:r>
    </w:p>
    <w:p w:rsidR="00603D76" w:rsidRDefault="00603D76" w:rsidP="00603D76">
      <w:pPr>
        <w:pStyle w:val="UCHeader"/>
      </w:pPr>
      <w:r>
        <w:t>Actors:</w:t>
      </w:r>
    </w:p>
    <w:p w:rsidR="00603D76" w:rsidRDefault="00603D76" w:rsidP="00603D76">
      <w:pPr>
        <w:pStyle w:val="ListParagraph"/>
        <w:numPr>
          <w:ilvl w:val="0"/>
          <w:numId w:val="10"/>
        </w:numPr>
      </w:pPr>
      <w:r>
        <w:t>Purchasing Manager</w:t>
      </w:r>
    </w:p>
    <w:p w:rsidR="00603D76" w:rsidRDefault="00603D76" w:rsidP="00603D76">
      <w:pPr>
        <w:pStyle w:val="UCHeader"/>
      </w:pPr>
      <w:r>
        <w:t>Goal:</w:t>
      </w:r>
    </w:p>
    <w:p w:rsidR="00603D76" w:rsidRDefault="00603D76" w:rsidP="00603D76">
      <w:r>
        <w:t>Purchasing and management have a clear view of what products are on hand to fill customer orders.</w:t>
      </w:r>
    </w:p>
    <w:p w:rsidR="00603D76" w:rsidRDefault="00603D76" w:rsidP="00603D76">
      <w:pPr>
        <w:pStyle w:val="UCHeader"/>
      </w:pPr>
      <w:r>
        <w:lastRenderedPageBreak/>
        <w:t>Preconditions:</w:t>
      </w:r>
    </w:p>
    <w:p w:rsidR="00603D76" w:rsidRDefault="00603D76" w:rsidP="00603D76">
      <w:pPr>
        <w:pStyle w:val="UseCaseBullet"/>
      </w:pPr>
      <w:r>
        <w:t>PRE1. All necessary data from the StarShip Database has been transferred to the Microsoft Dynamics GP database.</w:t>
      </w:r>
    </w:p>
    <w:p w:rsidR="00603D76" w:rsidRDefault="00603D76" w:rsidP="00603D76">
      <w:pPr>
        <w:pStyle w:val="UCHeader"/>
      </w:pPr>
      <w:r>
        <w:t>Basic Flow:</w:t>
      </w:r>
    </w:p>
    <w:p w:rsidR="00603D76" w:rsidRDefault="00603D76" w:rsidP="00603D76">
      <w:pPr>
        <w:pStyle w:val="UseCaseBullet"/>
      </w:pPr>
      <w:r>
        <w:t>B1.  The purchasing manager opens web browser.</w:t>
      </w:r>
    </w:p>
    <w:p w:rsidR="00603D76" w:rsidRDefault="00603D76" w:rsidP="00603D76">
      <w:pPr>
        <w:pStyle w:val="UCHeader"/>
      </w:pPr>
      <w:r>
        <w:t>Post Conditions:</w:t>
      </w:r>
    </w:p>
    <w:p w:rsidR="00603D76" w:rsidRDefault="00603D76" w:rsidP="00603D76">
      <w:pPr>
        <w:pStyle w:val="UseCaseBullet"/>
      </w:pPr>
      <w:r>
        <w:t>POST1. The weekly inventory report is available to the purchasing manager and upper management.</w:t>
      </w:r>
    </w:p>
    <w:p w:rsidR="00603D76" w:rsidRDefault="00603D76" w:rsidP="00914F59"/>
    <w:p w:rsidR="00745D7E" w:rsidRDefault="00745D7E" w:rsidP="00603D76">
      <w:pPr>
        <w:pStyle w:val="Heading2"/>
      </w:pPr>
      <w:bookmarkStart w:id="15" w:name="_Toc533567067"/>
      <w:r>
        <w:t>Add Book</w:t>
      </w:r>
      <w:bookmarkEnd w:id="15"/>
    </w:p>
    <w:p w:rsidR="00603D76" w:rsidRDefault="00603D76" w:rsidP="00603D76">
      <w:r>
        <w:t>Generate Weekly Inventory Report - this use case is to be used as the basis of all use cases.</w:t>
      </w:r>
    </w:p>
    <w:p w:rsidR="00603D76" w:rsidRDefault="00603D76" w:rsidP="00603D76">
      <w:pPr>
        <w:pStyle w:val="UCHeader"/>
      </w:pPr>
      <w:r>
        <w:t>Actors:</w:t>
      </w:r>
    </w:p>
    <w:p w:rsidR="00603D76" w:rsidRDefault="00603D76" w:rsidP="00603D76">
      <w:pPr>
        <w:pStyle w:val="ListParagraph"/>
        <w:numPr>
          <w:ilvl w:val="0"/>
          <w:numId w:val="10"/>
        </w:numPr>
      </w:pPr>
      <w:r>
        <w:t>Purchasing Manager</w:t>
      </w:r>
    </w:p>
    <w:p w:rsidR="00603D76" w:rsidRDefault="00603D76" w:rsidP="00603D76">
      <w:pPr>
        <w:pStyle w:val="UCHeader"/>
      </w:pPr>
      <w:r>
        <w:t>Goal:</w:t>
      </w:r>
    </w:p>
    <w:p w:rsidR="00603D76" w:rsidRDefault="00603D76" w:rsidP="00603D76">
      <w:r>
        <w:t>Purchasing and management have a clear view of what products are on hand to fill customer orders.</w:t>
      </w:r>
    </w:p>
    <w:p w:rsidR="00603D76" w:rsidRDefault="00603D76" w:rsidP="00603D76">
      <w:pPr>
        <w:pStyle w:val="UCHeader"/>
      </w:pPr>
      <w:r>
        <w:t>Preconditions:</w:t>
      </w:r>
    </w:p>
    <w:p w:rsidR="00603D76" w:rsidRDefault="00603D76" w:rsidP="00603D76">
      <w:pPr>
        <w:pStyle w:val="UseCaseBullet"/>
      </w:pPr>
      <w:r>
        <w:t>PRE1. All necessary data from the StarShip Database has been transferred to the Microsoft Dynamics GP database.</w:t>
      </w:r>
    </w:p>
    <w:p w:rsidR="00603D76" w:rsidRDefault="00603D76" w:rsidP="00603D76">
      <w:pPr>
        <w:pStyle w:val="UCHeader"/>
      </w:pPr>
      <w:r>
        <w:t>Basic Flow:</w:t>
      </w:r>
    </w:p>
    <w:p w:rsidR="00603D76" w:rsidRDefault="00603D76" w:rsidP="00603D76">
      <w:pPr>
        <w:pStyle w:val="UseCaseBullet"/>
      </w:pPr>
      <w:r>
        <w:t>B1.  The purchasing manager opens web browser.</w:t>
      </w:r>
    </w:p>
    <w:p w:rsidR="00603D76" w:rsidRDefault="00603D76" w:rsidP="00603D76">
      <w:pPr>
        <w:pStyle w:val="UCHeader"/>
      </w:pPr>
      <w:r>
        <w:t>Post Conditions:</w:t>
      </w:r>
    </w:p>
    <w:p w:rsidR="00603D76" w:rsidRDefault="00603D76" w:rsidP="00603D76">
      <w:pPr>
        <w:pStyle w:val="UseCaseBullet"/>
      </w:pPr>
      <w:r>
        <w:t>POST1. The weekly inventory report is available to the purchasing manager and upper management.</w:t>
      </w:r>
    </w:p>
    <w:p w:rsidR="00603D76" w:rsidRDefault="00603D76" w:rsidP="00914F59"/>
    <w:p w:rsidR="00745D7E" w:rsidRDefault="00745D7E" w:rsidP="00603D76">
      <w:pPr>
        <w:pStyle w:val="Heading2"/>
      </w:pPr>
      <w:bookmarkStart w:id="16" w:name="_Toc533567068"/>
      <w:r>
        <w:t>Buy Book</w:t>
      </w:r>
      <w:bookmarkEnd w:id="16"/>
    </w:p>
    <w:p w:rsidR="00603D76" w:rsidRDefault="00603D76" w:rsidP="00603D76">
      <w:r>
        <w:t>Generate Weekly Inventory Report - this use case is to be used as the basis of all use cases.</w:t>
      </w:r>
    </w:p>
    <w:p w:rsidR="00603D76" w:rsidRDefault="00603D76" w:rsidP="00603D76">
      <w:pPr>
        <w:pStyle w:val="UCHeader"/>
      </w:pPr>
      <w:r>
        <w:t>Actors:</w:t>
      </w:r>
    </w:p>
    <w:p w:rsidR="00603D76" w:rsidRDefault="00603D76" w:rsidP="00603D76">
      <w:pPr>
        <w:pStyle w:val="ListParagraph"/>
        <w:numPr>
          <w:ilvl w:val="0"/>
          <w:numId w:val="10"/>
        </w:numPr>
      </w:pPr>
      <w:r>
        <w:t>Purchasing Manager</w:t>
      </w:r>
    </w:p>
    <w:p w:rsidR="00603D76" w:rsidRDefault="00603D76" w:rsidP="00603D76">
      <w:pPr>
        <w:pStyle w:val="UCHeader"/>
      </w:pPr>
      <w:r>
        <w:t>Goal:</w:t>
      </w:r>
    </w:p>
    <w:p w:rsidR="00603D76" w:rsidRDefault="00603D76" w:rsidP="00603D76">
      <w:r>
        <w:t>Purchasing and management have a clear view of what products are on hand to fill customer orders.</w:t>
      </w:r>
    </w:p>
    <w:p w:rsidR="00603D76" w:rsidRDefault="00603D76" w:rsidP="00603D76">
      <w:pPr>
        <w:pStyle w:val="UCHeader"/>
      </w:pPr>
      <w:r>
        <w:t>Preconditions:</w:t>
      </w:r>
    </w:p>
    <w:p w:rsidR="00603D76" w:rsidRDefault="00603D76" w:rsidP="00603D76">
      <w:pPr>
        <w:pStyle w:val="UseCaseBullet"/>
      </w:pPr>
      <w:r>
        <w:t>PRE1. All necessary data from the StarShip Database has been transferred to the Microsoft Dynamics GP database.</w:t>
      </w:r>
    </w:p>
    <w:p w:rsidR="00603D76" w:rsidRDefault="00603D76" w:rsidP="00603D76">
      <w:pPr>
        <w:pStyle w:val="UCHeader"/>
      </w:pPr>
      <w:r>
        <w:t>Basic Flow:</w:t>
      </w:r>
    </w:p>
    <w:p w:rsidR="00603D76" w:rsidRDefault="00603D76" w:rsidP="00603D76">
      <w:pPr>
        <w:pStyle w:val="UseCaseBullet"/>
      </w:pPr>
      <w:r>
        <w:t>B1.  The purchasing manager opens web browser.</w:t>
      </w:r>
    </w:p>
    <w:p w:rsidR="00603D76" w:rsidRDefault="00603D76" w:rsidP="00603D76">
      <w:pPr>
        <w:pStyle w:val="UCHeader"/>
      </w:pPr>
      <w:r>
        <w:t>Post Conditions:</w:t>
      </w:r>
    </w:p>
    <w:p w:rsidR="00603D76" w:rsidRDefault="00603D76" w:rsidP="00603D76">
      <w:pPr>
        <w:pStyle w:val="UseCaseBullet"/>
      </w:pPr>
      <w:r>
        <w:t>POST1. The weekly inventory report is available to the purchasing manager and upper management.</w:t>
      </w:r>
    </w:p>
    <w:p w:rsidR="00603D76" w:rsidRDefault="00603D76" w:rsidP="00914F59"/>
    <w:p w:rsidR="00745D7E" w:rsidRDefault="00745D7E" w:rsidP="00603D76">
      <w:pPr>
        <w:pStyle w:val="Heading2"/>
      </w:pPr>
      <w:bookmarkStart w:id="17" w:name="_Toc533567069"/>
      <w:r>
        <w:lastRenderedPageBreak/>
        <w:t>Rate Book</w:t>
      </w:r>
      <w:bookmarkEnd w:id="17"/>
    </w:p>
    <w:p w:rsidR="00603D76" w:rsidRDefault="00603D76" w:rsidP="00603D76">
      <w:r>
        <w:t>Generate Weekly Inventory Report - this use case is to be used as the basis of all use cases.</w:t>
      </w:r>
    </w:p>
    <w:p w:rsidR="00603D76" w:rsidRDefault="00603D76" w:rsidP="00603D76">
      <w:pPr>
        <w:pStyle w:val="UCHeader"/>
      </w:pPr>
      <w:r>
        <w:t>Actors:</w:t>
      </w:r>
    </w:p>
    <w:p w:rsidR="00603D76" w:rsidRDefault="00603D76" w:rsidP="00603D76">
      <w:pPr>
        <w:pStyle w:val="ListParagraph"/>
        <w:numPr>
          <w:ilvl w:val="0"/>
          <w:numId w:val="10"/>
        </w:numPr>
      </w:pPr>
      <w:r>
        <w:t>Purchasing Manager</w:t>
      </w:r>
    </w:p>
    <w:p w:rsidR="00603D76" w:rsidRDefault="00603D76" w:rsidP="00603D76">
      <w:pPr>
        <w:pStyle w:val="UCHeader"/>
      </w:pPr>
      <w:r>
        <w:t>Goal:</w:t>
      </w:r>
    </w:p>
    <w:p w:rsidR="00603D76" w:rsidRDefault="00603D76" w:rsidP="00603D76">
      <w:r>
        <w:t>Purchasing and management have a clear view of what products are on hand to fill customer orders.</w:t>
      </w:r>
    </w:p>
    <w:p w:rsidR="00603D76" w:rsidRDefault="00603D76" w:rsidP="00603D76">
      <w:pPr>
        <w:pStyle w:val="UCHeader"/>
      </w:pPr>
      <w:r>
        <w:t>Preconditions:</w:t>
      </w:r>
    </w:p>
    <w:p w:rsidR="00603D76" w:rsidRDefault="00603D76" w:rsidP="00603D76">
      <w:pPr>
        <w:pStyle w:val="UseCaseBullet"/>
      </w:pPr>
      <w:r>
        <w:t>PRE1. All necessary data from the StarShip Database has been transferred to the Microsoft Dynamics GP database.</w:t>
      </w:r>
    </w:p>
    <w:p w:rsidR="00603D76" w:rsidRDefault="00603D76" w:rsidP="00603D76">
      <w:pPr>
        <w:pStyle w:val="UCHeader"/>
      </w:pPr>
      <w:r>
        <w:t>Basic Flow:</w:t>
      </w:r>
    </w:p>
    <w:p w:rsidR="00603D76" w:rsidRDefault="00603D76" w:rsidP="00603D76">
      <w:pPr>
        <w:pStyle w:val="UseCaseBullet"/>
      </w:pPr>
      <w:r>
        <w:t>B1.  The purchasing manager opens web browser.</w:t>
      </w:r>
    </w:p>
    <w:p w:rsidR="00603D76" w:rsidRDefault="00603D76" w:rsidP="00603D76">
      <w:pPr>
        <w:pStyle w:val="UCHeader"/>
      </w:pPr>
      <w:r>
        <w:t>Post Conditions:</w:t>
      </w:r>
    </w:p>
    <w:p w:rsidR="00603D76" w:rsidRDefault="00603D76" w:rsidP="00603D76">
      <w:pPr>
        <w:pStyle w:val="UseCaseBullet"/>
      </w:pPr>
      <w:r>
        <w:t>POST1. The weekly inventory report is available to the purchasing manager and upper management.</w:t>
      </w:r>
    </w:p>
    <w:p w:rsidR="00603D76" w:rsidRDefault="00603D76" w:rsidP="00914F59"/>
    <w:p w:rsidR="00745D7E" w:rsidRDefault="00745D7E" w:rsidP="00603D76">
      <w:pPr>
        <w:pStyle w:val="Heading2"/>
      </w:pPr>
      <w:bookmarkStart w:id="18" w:name="_Toc533567070"/>
      <w:r>
        <w:t>Find Book</w:t>
      </w:r>
      <w:bookmarkEnd w:id="18"/>
    </w:p>
    <w:p w:rsidR="00603D76" w:rsidRDefault="00603D76" w:rsidP="00603D76">
      <w:r>
        <w:t>Generate Weekly Inventory Report - this use case is to be used as the basis of all use cases.</w:t>
      </w:r>
    </w:p>
    <w:p w:rsidR="00603D76" w:rsidRDefault="00603D76" w:rsidP="00603D76">
      <w:pPr>
        <w:pStyle w:val="UCHeader"/>
      </w:pPr>
      <w:r>
        <w:t>Actors:</w:t>
      </w:r>
    </w:p>
    <w:p w:rsidR="00603D76" w:rsidRDefault="00603D76" w:rsidP="00603D76">
      <w:pPr>
        <w:pStyle w:val="ListParagraph"/>
        <w:numPr>
          <w:ilvl w:val="0"/>
          <w:numId w:val="10"/>
        </w:numPr>
      </w:pPr>
      <w:r>
        <w:t>Purchasing Manager</w:t>
      </w:r>
    </w:p>
    <w:p w:rsidR="00603D76" w:rsidRDefault="00603D76" w:rsidP="00603D76">
      <w:pPr>
        <w:pStyle w:val="UCHeader"/>
      </w:pPr>
      <w:r>
        <w:t>Goal:</w:t>
      </w:r>
    </w:p>
    <w:p w:rsidR="00603D76" w:rsidRDefault="00603D76" w:rsidP="00603D76">
      <w:r>
        <w:t>Purchasing and management have a clear view of what products are on hand to fill customer orders.</w:t>
      </w:r>
    </w:p>
    <w:p w:rsidR="00603D76" w:rsidRDefault="00603D76" w:rsidP="00603D76">
      <w:pPr>
        <w:pStyle w:val="UCHeader"/>
      </w:pPr>
      <w:r>
        <w:t>Preconditions:</w:t>
      </w:r>
    </w:p>
    <w:p w:rsidR="00603D76" w:rsidRDefault="00603D76" w:rsidP="00603D76">
      <w:pPr>
        <w:pStyle w:val="UseCaseBullet"/>
      </w:pPr>
      <w:r>
        <w:t>PRE1. All necessary data from the StarShip Database has been transferred to the Microsoft Dynamics GP database.</w:t>
      </w:r>
    </w:p>
    <w:p w:rsidR="00603D76" w:rsidRDefault="00603D76" w:rsidP="00603D76">
      <w:pPr>
        <w:pStyle w:val="UCHeader"/>
      </w:pPr>
      <w:r>
        <w:t>Basic Flow:</w:t>
      </w:r>
    </w:p>
    <w:p w:rsidR="00603D76" w:rsidRDefault="00603D76" w:rsidP="00603D76">
      <w:pPr>
        <w:pStyle w:val="UseCaseBullet"/>
      </w:pPr>
      <w:r>
        <w:t>B1.  The purchasing manager opens web browser.</w:t>
      </w:r>
    </w:p>
    <w:p w:rsidR="00603D76" w:rsidRDefault="00603D76" w:rsidP="00603D76">
      <w:pPr>
        <w:pStyle w:val="UCHeader"/>
      </w:pPr>
      <w:r>
        <w:t>Post Conditions:</w:t>
      </w:r>
    </w:p>
    <w:p w:rsidR="00603D76" w:rsidRDefault="00603D76" w:rsidP="00603D76">
      <w:pPr>
        <w:pStyle w:val="UseCaseBullet"/>
      </w:pPr>
      <w:r>
        <w:t>POST1. The weekly inventory report is available to the purchasing manager and upper management.</w:t>
      </w:r>
    </w:p>
    <w:p w:rsidR="00603D76" w:rsidRDefault="00603D76" w:rsidP="00914F59"/>
    <w:p w:rsidR="00745D7E" w:rsidRDefault="00745D7E" w:rsidP="00603D76">
      <w:pPr>
        <w:pStyle w:val="Heading2"/>
      </w:pPr>
      <w:bookmarkStart w:id="19" w:name="_Toc533567071"/>
      <w:r>
        <w:t>Find Author</w:t>
      </w:r>
      <w:bookmarkEnd w:id="19"/>
    </w:p>
    <w:p w:rsidR="00603D76" w:rsidRDefault="00603D76" w:rsidP="00603D76">
      <w:r>
        <w:t>Generate Weekly Inventory Report - this use case is to be used as the basis of all use cases.</w:t>
      </w:r>
    </w:p>
    <w:p w:rsidR="00603D76" w:rsidRDefault="00603D76" w:rsidP="00603D76">
      <w:pPr>
        <w:pStyle w:val="UCHeader"/>
      </w:pPr>
      <w:r>
        <w:t>Actors:</w:t>
      </w:r>
    </w:p>
    <w:p w:rsidR="00603D76" w:rsidRDefault="00603D76" w:rsidP="00603D76">
      <w:pPr>
        <w:pStyle w:val="ListParagraph"/>
        <w:numPr>
          <w:ilvl w:val="0"/>
          <w:numId w:val="10"/>
        </w:numPr>
      </w:pPr>
      <w:r>
        <w:t>Purchasing Manager</w:t>
      </w:r>
    </w:p>
    <w:p w:rsidR="00603D76" w:rsidRDefault="00603D76" w:rsidP="00603D76">
      <w:pPr>
        <w:pStyle w:val="UCHeader"/>
      </w:pPr>
      <w:r>
        <w:t>Goal:</w:t>
      </w:r>
    </w:p>
    <w:p w:rsidR="00603D76" w:rsidRDefault="00603D76" w:rsidP="00603D76">
      <w:r>
        <w:t>Purchasing and management have a clear view of what products are on hand to fill customer orders.</w:t>
      </w:r>
    </w:p>
    <w:p w:rsidR="00603D76" w:rsidRDefault="00603D76" w:rsidP="00603D76">
      <w:pPr>
        <w:pStyle w:val="UCHeader"/>
      </w:pPr>
      <w:r>
        <w:t>Preconditions:</w:t>
      </w:r>
    </w:p>
    <w:p w:rsidR="00603D76" w:rsidRDefault="00603D76" w:rsidP="00603D76">
      <w:pPr>
        <w:pStyle w:val="UseCaseBullet"/>
      </w:pPr>
      <w:r>
        <w:lastRenderedPageBreak/>
        <w:t>PRE1. All necessary data from the StarShip Database has been transferred to the Microsoft Dynamics GP database.</w:t>
      </w:r>
    </w:p>
    <w:p w:rsidR="00603D76" w:rsidRDefault="00603D76" w:rsidP="00603D76">
      <w:pPr>
        <w:pStyle w:val="UCHeader"/>
      </w:pPr>
      <w:r>
        <w:t>Basic Flow:</w:t>
      </w:r>
    </w:p>
    <w:p w:rsidR="00603D76" w:rsidRDefault="00603D76" w:rsidP="00603D76">
      <w:pPr>
        <w:pStyle w:val="UseCaseBullet"/>
      </w:pPr>
      <w:r>
        <w:t>B1.  The purchasing manager opens web browser.</w:t>
      </w:r>
    </w:p>
    <w:p w:rsidR="00603D76" w:rsidRDefault="00603D76" w:rsidP="00603D76">
      <w:pPr>
        <w:pStyle w:val="UCHeader"/>
      </w:pPr>
      <w:r>
        <w:t>Post Conditions:</w:t>
      </w:r>
    </w:p>
    <w:p w:rsidR="00603D76" w:rsidRDefault="00603D76" w:rsidP="00603D76">
      <w:pPr>
        <w:pStyle w:val="UseCaseBullet"/>
      </w:pPr>
      <w:r>
        <w:t>POST1. The weekly inventory report is available to the purchasing manager and upper management.</w:t>
      </w:r>
    </w:p>
    <w:p w:rsidR="00603D76" w:rsidRDefault="00603D76" w:rsidP="00914F59"/>
    <w:p w:rsidR="008F0563" w:rsidRDefault="0008511E" w:rsidP="0008511E">
      <w:pPr>
        <w:pStyle w:val="Heading2"/>
      </w:pPr>
      <w:bookmarkStart w:id="20" w:name="_Toc533567072"/>
      <w:r>
        <w:t>Put</w:t>
      </w:r>
      <w:r w:rsidR="008F0563">
        <w:t xml:space="preserve"> Book </w:t>
      </w:r>
      <w:r>
        <w:t xml:space="preserve">Up </w:t>
      </w:r>
      <w:r w:rsidR="008F0563">
        <w:t>for Sale</w:t>
      </w:r>
      <w:bookmarkEnd w:id="20"/>
    </w:p>
    <w:p w:rsidR="0008511E" w:rsidRDefault="0008511E" w:rsidP="0008511E">
      <w:r>
        <w:t>Generate Weekly Inventory Report - this use case is to be used as the basis of all use cases.</w:t>
      </w:r>
    </w:p>
    <w:p w:rsidR="0008511E" w:rsidRDefault="0008511E" w:rsidP="0008511E">
      <w:pPr>
        <w:pStyle w:val="UCHeader"/>
      </w:pPr>
      <w:r>
        <w:t>Actors:</w:t>
      </w:r>
    </w:p>
    <w:p w:rsidR="0008511E" w:rsidRDefault="0008511E" w:rsidP="0008511E">
      <w:pPr>
        <w:pStyle w:val="ListParagraph"/>
        <w:numPr>
          <w:ilvl w:val="0"/>
          <w:numId w:val="10"/>
        </w:numPr>
      </w:pPr>
      <w:r>
        <w:t>Purchasing Manager</w:t>
      </w:r>
    </w:p>
    <w:p w:rsidR="0008511E" w:rsidRDefault="0008511E" w:rsidP="0008511E">
      <w:pPr>
        <w:pStyle w:val="UCHeader"/>
      </w:pPr>
      <w:r>
        <w:t>Goal:</w:t>
      </w:r>
    </w:p>
    <w:p w:rsidR="0008511E" w:rsidRDefault="0008511E" w:rsidP="0008511E">
      <w:r>
        <w:t>Purchasing and management have a clear view of what products are on hand to fill customer orders.</w:t>
      </w:r>
    </w:p>
    <w:p w:rsidR="0008511E" w:rsidRDefault="0008511E" w:rsidP="0008511E">
      <w:pPr>
        <w:pStyle w:val="UCHeader"/>
      </w:pPr>
      <w:r>
        <w:t>Preconditions:</w:t>
      </w:r>
    </w:p>
    <w:p w:rsidR="0008511E" w:rsidRDefault="0008511E" w:rsidP="0008511E">
      <w:pPr>
        <w:pStyle w:val="UseCaseBullet"/>
      </w:pPr>
      <w:r>
        <w:t>PRE1. All necessary data from the StarShip Database has been transferred to the Microsoft Dynamics GP database.</w:t>
      </w:r>
    </w:p>
    <w:p w:rsidR="0008511E" w:rsidRDefault="0008511E" w:rsidP="0008511E">
      <w:pPr>
        <w:pStyle w:val="UCHeader"/>
      </w:pPr>
      <w:r>
        <w:t>Basic Flow:</w:t>
      </w:r>
    </w:p>
    <w:p w:rsidR="0008511E" w:rsidRDefault="0008511E" w:rsidP="0008511E">
      <w:pPr>
        <w:pStyle w:val="UseCaseBullet"/>
      </w:pPr>
      <w:r>
        <w:t>B1.  The purchasing manager opens web browser.</w:t>
      </w:r>
    </w:p>
    <w:p w:rsidR="0008511E" w:rsidRDefault="0008511E" w:rsidP="0008511E">
      <w:pPr>
        <w:pStyle w:val="UCHeader"/>
      </w:pPr>
      <w:r>
        <w:t>Post Conditions:</w:t>
      </w:r>
    </w:p>
    <w:p w:rsidR="0008511E" w:rsidRDefault="0008511E" w:rsidP="0008511E">
      <w:pPr>
        <w:pStyle w:val="UseCaseBullet"/>
      </w:pPr>
      <w:r>
        <w:t>POST1. The weekly inventory report is available to the purchasing manager and upper management.</w:t>
      </w:r>
    </w:p>
    <w:p w:rsidR="0008511E" w:rsidRDefault="0008511E" w:rsidP="00914F59"/>
    <w:p w:rsidR="008F0563" w:rsidRDefault="008F0563" w:rsidP="0008511E">
      <w:pPr>
        <w:pStyle w:val="Heading2"/>
      </w:pPr>
      <w:bookmarkStart w:id="21" w:name="_Toc533567073"/>
      <w:r>
        <w:t>Sell Book</w:t>
      </w:r>
      <w:bookmarkEnd w:id="21"/>
    </w:p>
    <w:p w:rsidR="0008511E" w:rsidRDefault="0008511E" w:rsidP="0008511E">
      <w:r>
        <w:t>Generate Weekly Inventory Report - this use case is to be used as the basis of all use cases.</w:t>
      </w:r>
    </w:p>
    <w:p w:rsidR="0008511E" w:rsidRDefault="0008511E" w:rsidP="0008511E">
      <w:pPr>
        <w:pStyle w:val="UCHeader"/>
      </w:pPr>
      <w:r>
        <w:t>Actors:</w:t>
      </w:r>
    </w:p>
    <w:p w:rsidR="0008511E" w:rsidRDefault="0008511E" w:rsidP="0008511E">
      <w:pPr>
        <w:pStyle w:val="ListParagraph"/>
        <w:numPr>
          <w:ilvl w:val="0"/>
          <w:numId w:val="10"/>
        </w:numPr>
      </w:pPr>
      <w:r>
        <w:t>Purchasing Manager</w:t>
      </w:r>
    </w:p>
    <w:p w:rsidR="0008511E" w:rsidRDefault="0008511E" w:rsidP="0008511E">
      <w:pPr>
        <w:pStyle w:val="UCHeader"/>
      </w:pPr>
      <w:r>
        <w:t>Goal:</w:t>
      </w:r>
    </w:p>
    <w:p w:rsidR="0008511E" w:rsidRDefault="0008511E" w:rsidP="0008511E">
      <w:r>
        <w:t>Purchasing and management have a clear view of what products are on hand to fill customer orders.</w:t>
      </w:r>
    </w:p>
    <w:p w:rsidR="0008511E" w:rsidRDefault="0008511E" w:rsidP="0008511E">
      <w:pPr>
        <w:pStyle w:val="UCHeader"/>
      </w:pPr>
      <w:r>
        <w:t>Preconditions:</w:t>
      </w:r>
    </w:p>
    <w:p w:rsidR="0008511E" w:rsidRDefault="0008511E" w:rsidP="0008511E">
      <w:pPr>
        <w:pStyle w:val="UseCaseBullet"/>
      </w:pPr>
      <w:r>
        <w:t>PRE1. All necessary data from the StarShip Database has been transferred to the Microsoft Dynamics GP database.</w:t>
      </w:r>
    </w:p>
    <w:p w:rsidR="0008511E" w:rsidRDefault="0008511E" w:rsidP="0008511E">
      <w:pPr>
        <w:pStyle w:val="UCHeader"/>
      </w:pPr>
      <w:r>
        <w:t>Basic Flow:</w:t>
      </w:r>
    </w:p>
    <w:p w:rsidR="0008511E" w:rsidRDefault="0008511E" w:rsidP="0008511E">
      <w:pPr>
        <w:pStyle w:val="UseCaseBullet"/>
      </w:pPr>
      <w:r>
        <w:t>B1.  The purchasing manager opens web browser.</w:t>
      </w:r>
    </w:p>
    <w:p w:rsidR="0008511E" w:rsidRDefault="0008511E" w:rsidP="0008511E">
      <w:pPr>
        <w:pStyle w:val="UCHeader"/>
      </w:pPr>
      <w:r>
        <w:t>Post Conditions:</w:t>
      </w:r>
    </w:p>
    <w:p w:rsidR="0008511E" w:rsidRDefault="0008511E" w:rsidP="0008511E">
      <w:pPr>
        <w:pStyle w:val="UseCaseBullet"/>
      </w:pPr>
      <w:r>
        <w:t>POST1. The weekly inventory report is available to the purchasing manager and upper management.</w:t>
      </w:r>
    </w:p>
    <w:p w:rsidR="002769C0" w:rsidRDefault="002769C0" w:rsidP="00914F59"/>
    <w:p w:rsidR="00914F59" w:rsidRDefault="00914F59" w:rsidP="00914F59">
      <w:pPr>
        <w:pStyle w:val="Heading1"/>
      </w:pPr>
      <w:bookmarkStart w:id="22" w:name="_Toc533567074"/>
      <w:r>
        <w:lastRenderedPageBreak/>
        <w:t>Requirements</w:t>
      </w:r>
      <w:bookmarkEnd w:id="22"/>
    </w:p>
    <w:p w:rsidR="00914F59" w:rsidRDefault="00914F59" w:rsidP="00914F59"/>
    <w:p w:rsidR="00BB1C30" w:rsidRDefault="00BB1C30" w:rsidP="00BB1C30">
      <w:pPr>
        <w:pStyle w:val="RQ1"/>
      </w:pPr>
      <w:bookmarkStart w:id="23" w:name="_Toc533567075"/>
      <w:r>
        <w:t xml:space="preserve">1 </w:t>
      </w:r>
      <w:r w:rsidR="001B2BB8" w:rsidRPr="001B2BB8">
        <w:t>User</w:t>
      </w:r>
      <w:r w:rsidR="001B2BB8">
        <w:t>s</w:t>
      </w:r>
      <w:r w:rsidR="001B2BB8" w:rsidRPr="001B2BB8">
        <w:t xml:space="preserve"> </w:t>
      </w:r>
      <w:r w:rsidR="001B2BB8">
        <w:t>Can</w:t>
      </w:r>
      <w:r w:rsidR="001B2BB8" w:rsidRPr="001B2BB8">
        <w:t xml:space="preserve"> Track </w:t>
      </w:r>
      <w:r w:rsidR="00C83E7D">
        <w:t>Book</w:t>
      </w:r>
      <w:r w:rsidR="00C83E7D" w:rsidRPr="00C83E7D">
        <w:t xml:space="preserve"> </w:t>
      </w:r>
      <w:r w:rsidR="00C83E7D" w:rsidRPr="001B2BB8">
        <w:t>Information</w:t>
      </w:r>
      <w:r w:rsidR="001B2BB8" w:rsidRPr="001B2BB8">
        <w:t xml:space="preserve"> in the Library</w:t>
      </w:r>
      <w:bookmarkEnd w:id="23"/>
    </w:p>
    <w:tbl>
      <w:tblPr>
        <w:tblStyle w:val="TableGrid"/>
        <w:tblW w:w="0" w:type="auto"/>
        <w:tblLook w:val="04A0" w:firstRow="1" w:lastRow="0" w:firstColumn="1" w:lastColumn="0" w:noHBand="0" w:noVBand="1"/>
      </w:tblPr>
      <w:tblGrid>
        <w:gridCol w:w="1435"/>
        <w:gridCol w:w="2790"/>
      </w:tblGrid>
      <w:tr w:rsidR="00BB1C30" w:rsidTr="009B4D85">
        <w:tc>
          <w:tcPr>
            <w:tcW w:w="1435" w:type="dxa"/>
          </w:tcPr>
          <w:p w:rsidR="00BB1C30" w:rsidRPr="00510EDA" w:rsidRDefault="00BB1C30" w:rsidP="00130A3E">
            <w:pPr>
              <w:rPr>
                <w:b/>
                <w:lang w:eastAsia="ja-JP"/>
              </w:rPr>
            </w:pPr>
            <w:r w:rsidRPr="00510EDA">
              <w:rPr>
                <w:b/>
                <w:lang w:eastAsia="ja-JP"/>
              </w:rPr>
              <w:t>Priority</w:t>
            </w:r>
          </w:p>
        </w:tc>
        <w:tc>
          <w:tcPr>
            <w:tcW w:w="2790" w:type="dxa"/>
          </w:tcPr>
          <w:p w:rsidR="00BB1C30" w:rsidRDefault="001B2BB8" w:rsidP="00130A3E">
            <w:pPr>
              <w:rPr>
                <w:lang w:eastAsia="ja-JP"/>
              </w:rPr>
            </w:pPr>
            <w:r>
              <w:rPr>
                <w:lang w:eastAsia="ja-JP"/>
              </w:rPr>
              <w:t>High</w:t>
            </w:r>
          </w:p>
        </w:tc>
      </w:tr>
      <w:tr w:rsidR="00BB1C30" w:rsidTr="009B4D85">
        <w:tc>
          <w:tcPr>
            <w:tcW w:w="1435" w:type="dxa"/>
          </w:tcPr>
          <w:p w:rsidR="00BB1C30" w:rsidRPr="00510EDA" w:rsidRDefault="00BB1C30" w:rsidP="00130A3E">
            <w:pPr>
              <w:rPr>
                <w:b/>
                <w:lang w:eastAsia="ja-JP"/>
              </w:rPr>
            </w:pPr>
            <w:r w:rsidRPr="00510EDA">
              <w:rPr>
                <w:b/>
                <w:lang w:eastAsia="ja-JP"/>
              </w:rPr>
              <w:t>Status</w:t>
            </w:r>
          </w:p>
        </w:tc>
        <w:tc>
          <w:tcPr>
            <w:tcW w:w="2790" w:type="dxa"/>
          </w:tcPr>
          <w:p w:rsidR="00BB1C30" w:rsidRDefault="00BB1C30" w:rsidP="00130A3E">
            <w:pPr>
              <w:rPr>
                <w:lang w:eastAsia="ja-JP"/>
              </w:rPr>
            </w:pPr>
            <w:r>
              <w:rPr>
                <w:lang w:eastAsia="ja-JP"/>
              </w:rPr>
              <w:t>Proposed</w:t>
            </w:r>
            <w:r w:rsidR="009B4D85">
              <w:rPr>
                <w:lang w:eastAsia="ja-JP"/>
              </w:rPr>
              <w:t xml:space="preserve"> for Phase 1</w:t>
            </w:r>
          </w:p>
        </w:tc>
      </w:tr>
    </w:tbl>
    <w:p w:rsidR="00BB1C30" w:rsidRDefault="00BB1C30" w:rsidP="00BB1C30">
      <w:r>
        <w:t>Detail the first requirement in the proper language to define requirements.</w:t>
      </w:r>
    </w:p>
    <w:p w:rsidR="001B2BB8" w:rsidRDefault="001B2BB8" w:rsidP="00BB1C30"/>
    <w:p w:rsidR="001B2BB8" w:rsidRDefault="001B2BB8" w:rsidP="001B2BB8">
      <w:pPr>
        <w:pStyle w:val="RqH2"/>
      </w:pPr>
      <w:bookmarkStart w:id="24" w:name="_Toc533567076"/>
      <w:r>
        <w:t xml:space="preserve">1.1 </w:t>
      </w:r>
      <w:r w:rsidRPr="001B2BB8">
        <w:t>User</w:t>
      </w:r>
      <w:r>
        <w:t>s</w:t>
      </w:r>
      <w:r w:rsidRPr="001B2BB8">
        <w:t xml:space="preserve"> Can Track the Physical Form </w:t>
      </w:r>
      <w:r w:rsidR="00C83E7D">
        <w:t xml:space="preserve">of </w:t>
      </w:r>
      <w:r w:rsidRPr="001B2BB8">
        <w:t>Books</w:t>
      </w:r>
      <w:bookmarkEnd w:id="24"/>
    </w:p>
    <w:tbl>
      <w:tblPr>
        <w:tblStyle w:val="TableGrid"/>
        <w:tblW w:w="0" w:type="auto"/>
        <w:tblLook w:val="04A0" w:firstRow="1" w:lastRow="0" w:firstColumn="1" w:lastColumn="0" w:noHBand="0" w:noVBand="1"/>
      </w:tblPr>
      <w:tblGrid>
        <w:gridCol w:w="1435"/>
        <w:gridCol w:w="2790"/>
      </w:tblGrid>
      <w:tr w:rsidR="001B2BB8" w:rsidTr="009B4D85">
        <w:tc>
          <w:tcPr>
            <w:tcW w:w="1435" w:type="dxa"/>
          </w:tcPr>
          <w:p w:rsidR="001B2BB8" w:rsidRPr="00510EDA" w:rsidRDefault="001B2BB8" w:rsidP="001B2BB8">
            <w:pPr>
              <w:rPr>
                <w:b/>
                <w:lang w:eastAsia="ja-JP"/>
              </w:rPr>
            </w:pPr>
            <w:r w:rsidRPr="00510EDA">
              <w:rPr>
                <w:b/>
                <w:lang w:eastAsia="ja-JP"/>
              </w:rPr>
              <w:t>Priority</w:t>
            </w:r>
          </w:p>
        </w:tc>
        <w:tc>
          <w:tcPr>
            <w:tcW w:w="2790" w:type="dxa"/>
          </w:tcPr>
          <w:p w:rsidR="001B2BB8" w:rsidRDefault="001B2BB8" w:rsidP="001B2BB8">
            <w:pPr>
              <w:rPr>
                <w:lang w:eastAsia="ja-JP"/>
              </w:rPr>
            </w:pPr>
            <w:r>
              <w:rPr>
                <w:lang w:eastAsia="ja-JP"/>
              </w:rPr>
              <w:t>High</w:t>
            </w:r>
          </w:p>
        </w:tc>
      </w:tr>
      <w:tr w:rsidR="001B2BB8" w:rsidTr="009B4D85">
        <w:tc>
          <w:tcPr>
            <w:tcW w:w="1435" w:type="dxa"/>
          </w:tcPr>
          <w:p w:rsidR="001B2BB8" w:rsidRPr="00510EDA" w:rsidRDefault="001B2BB8" w:rsidP="001B2BB8">
            <w:pPr>
              <w:rPr>
                <w:b/>
                <w:lang w:eastAsia="ja-JP"/>
              </w:rPr>
            </w:pPr>
            <w:r w:rsidRPr="00510EDA">
              <w:rPr>
                <w:b/>
                <w:lang w:eastAsia="ja-JP"/>
              </w:rPr>
              <w:t>Status</w:t>
            </w:r>
          </w:p>
        </w:tc>
        <w:tc>
          <w:tcPr>
            <w:tcW w:w="2790" w:type="dxa"/>
          </w:tcPr>
          <w:p w:rsidR="001B2BB8" w:rsidRDefault="001B2BB8" w:rsidP="001B2BB8">
            <w:pPr>
              <w:rPr>
                <w:lang w:eastAsia="ja-JP"/>
              </w:rPr>
            </w:pPr>
            <w:r>
              <w:rPr>
                <w:lang w:eastAsia="ja-JP"/>
              </w:rPr>
              <w:t>Proposed</w:t>
            </w:r>
            <w:r w:rsidR="009B4D85">
              <w:rPr>
                <w:lang w:eastAsia="ja-JP"/>
              </w:rPr>
              <w:t xml:space="preserve"> for Phase 1</w:t>
            </w:r>
          </w:p>
        </w:tc>
      </w:tr>
    </w:tbl>
    <w:p w:rsidR="001B2BB8" w:rsidRDefault="001B2BB8" w:rsidP="001B2BB8">
      <w:pPr>
        <w:pStyle w:val="RqT2"/>
      </w:pPr>
      <w:r>
        <w:t>Detail the first sub requirement of the first requirement in the proper language to define requirements.</w:t>
      </w:r>
    </w:p>
    <w:p w:rsidR="00A519A3" w:rsidRDefault="00A519A3" w:rsidP="001B2BB8">
      <w:pPr>
        <w:pStyle w:val="RqT2"/>
      </w:pPr>
    </w:p>
    <w:p w:rsidR="001B2BB8" w:rsidRDefault="00C83E7D" w:rsidP="001B2BB8">
      <w:pPr>
        <w:pStyle w:val="RqH2"/>
      </w:pPr>
      <w:bookmarkStart w:id="25" w:name="_Toc533567077"/>
      <w:r>
        <w:t xml:space="preserve">1.2 </w:t>
      </w:r>
      <w:r w:rsidR="001B2BB8" w:rsidRPr="001B2BB8">
        <w:t>User</w:t>
      </w:r>
      <w:r w:rsidR="001B2BB8">
        <w:t>s</w:t>
      </w:r>
      <w:r w:rsidR="001B2BB8" w:rsidRPr="001B2BB8">
        <w:t xml:space="preserve"> </w:t>
      </w:r>
      <w:r w:rsidRPr="00C83E7D">
        <w:t>Can Track the Genres of the Books</w:t>
      </w:r>
      <w:bookmarkEnd w:id="25"/>
    </w:p>
    <w:tbl>
      <w:tblPr>
        <w:tblStyle w:val="TableGrid"/>
        <w:tblW w:w="0" w:type="auto"/>
        <w:tblLook w:val="04A0" w:firstRow="1" w:lastRow="0" w:firstColumn="1" w:lastColumn="0" w:noHBand="0" w:noVBand="1"/>
      </w:tblPr>
      <w:tblGrid>
        <w:gridCol w:w="1435"/>
        <w:gridCol w:w="2880"/>
      </w:tblGrid>
      <w:tr w:rsidR="001B2BB8" w:rsidTr="009B4D85">
        <w:tc>
          <w:tcPr>
            <w:tcW w:w="1435" w:type="dxa"/>
          </w:tcPr>
          <w:p w:rsidR="001B2BB8" w:rsidRPr="00510EDA" w:rsidRDefault="001B2BB8" w:rsidP="001B2BB8">
            <w:pPr>
              <w:rPr>
                <w:b/>
                <w:lang w:eastAsia="ja-JP"/>
              </w:rPr>
            </w:pPr>
            <w:r w:rsidRPr="00510EDA">
              <w:rPr>
                <w:b/>
                <w:lang w:eastAsia="ja-JP"/>
              </w:rPr>
              <w:t>Priority</w:t>
            </w:r>
          </w:p>
        </w:tc>
        <w:tc>
          <w:tcPr>
            <w:tcW w:w="2880" w:type="dxa"/>
          </w:tcPr>
          <w:p w:rsidR="001B2BB8" w:rsidRDefault="001B2BB8" w:rsidP="001B2BB8">
            <w:pPr>
              <w:rPr>
                <w:lang w:eastAsia="ja-JP"/>
              </w:rPr>
            </w:pPr>
            <w:r>
              <w:rPr>
                <w:lang w:eastAsia="ja-JP"/>
              </w:rPr>
              <w:t>High</w:t>
            </w:r>
          </w:p>
        </w:tc>
      </w:tr>
      <w:tr w:rsidR="001B2BB8" w:rsidTr="009B4D85">
        <w:tc>
          <w:tcPr>
            <w:tcW w:w="1435" w:type="dxa"/>
          </w:tcPr>
          <w:p w:rsidR="001B2BB8" w:rsidRPr="00510EDA" w:rsidRDefault="001B2BB8" w:rsidP="001B2BB8">
            <w:pPr>
              <w:rPr>
                <w:b/>
                <w:lang w:eastAsia="ja-JP"/>
              </w:rPr>
            </w:pPr>
            <w:r w:rsidRPr="00510EDA">
              <w:rPr>
                <w:b/>
                <w:lang w:eastAsia="ja-JP"/>
              </w:rPr>
              <w:t>Status</w:t>
            </w:r>
          </w:p>
        </w:tc>
        <w:tc>
          <w:tcPr>
            <w:tcW w:w="2880" w:type="dxa"/>
          </w:tcPr>
          <w:p w:rsidR="001B2BB8" w:rsidRDefault="001B2BB8" w:rsidP="001B2BB8">
            <w:pPr>
              <w:rPr>
                <w:lang w:eastAsia="ja-JP"/>
              </w:rPr>
            </w:pPr>
            <w:r>
              <w:rPr>
                <w:lang w:eastAsia="ja-JP"/>
              </w:rPr>
              <w:t>Proposed</w:t>
            </w:r>
            <w:r w:rsidR="009B4D85">
              <w:rPr>
                <w:lang w:eastAsia="ja-JP"/>
              </w:rPr>
              <w:t xml:space="preserve"> for Phase 1</w:t>
            </w:r>
          </w:p>
        </w:tc>
      </w:tr>
    </w:tbl>
    <w:p w:rsidR="001B2BB8" w:rsidRDefault="001B2BB8" w:rsidP="001B2BB8">
      <w:pPr>
        <w:pStyle w:val="RqT2"/>
      </w:pPr>
      <w:r>
        <w:t>Detail the first sub requirement of the first requirement in the proper language to define requirements.</w:t>
      </w:r>
    </w:p>
    <w:p w:rsidR="001B2BB8" w:rsidRDefault="001B2BB8" w:rsidP="00BB1C30"/>
    <w:p w:rsidR="000B7996" w:rsidRDefault="00AD2632" w:rsidP="000B7996">
      <w:pPr>
        <w:pStyle w:val="RqH2"/>
      </w:pPr>
      <w:bookmarkStart w:id="26" w:name="_Toc533567078"/>
      <w:r>
        <w:t>1.3</w:t>
      </w:r>
      <w:r w:rsidR="000B7996">
        <w:t xml:space="preserve"> </w:t>
      </w:r>
      <w:r w:rsidR="000B7996" w:rsidRPr="001B2BB8">
        <w:t>User</w:t>
      </w:r>
      <w:r w:rsidR="000B7996">
        <w:t>s</w:t>
      </w:r>
      <w:r w:rsidR="000B7996" w:rsidRPr="001B2BB8">
        <w:t xml:space="preserve"> </w:t>
      </w:r>
      <w:r w:rsidR="000B7996" w:rsidRPr="00C83E7D">
        <w:t xml:space="preserve">Can Track the </w:t>
      </w:r>
      <w:r w:rsidR="000B7996">
        <w:t>Physical Condition</w:t>
      </w:r>
      <w:r w:rsidR="000B7996" w:rsidRPr="00C83E7D">
        <w:t xml:space="preserve"> of the Books</w:t>
      </w:r>
      <w:bookmarkEnd w:id="26"/>
    </w:p>
    <w:tbl>
      <w:tblPr>
        <w:tblStyle w:val="TableGrid"/>
        <w:tblW w:w="0" w:type="auto"/>
        <w:tblLook w:val="04A0" w:firstRow="1" w:lastRow="0" w:firstColumn="1" w:lastColumn="0" w:noHBand="0" w:noVBand="1"/>
      </w:tblPr>
      <w:tblGrid>
        <w:gridCol w:w="1435"/>
        <w:gridCol w:w="2880"/>
      </w:tblGrid>
      <w:tr w:rsidR="000B7996" w:rsidTr="009B4D85">
        <w:tc>
          <w:tcPr>
            <w:tcW w:w="1435" w:type="dxa"/>
          </w:tcPr>
          <w:p w:rsidR="000B7996" w:rsidRPr="00510EDA" w:rsidRDefault="000B7996" w:rsidP="000B7996">
            <w:pPr>
              <w:rPr>
                <w:b/>
                <w:lang w:eastAsia="ja-JP"/>
              </w:rPr>
            </w:pPr>
            <w:r w:rsidRPr="00510EDA">
              <w:rPr>
                <w:b/>
                <w:lang w:eastAsia="ja-JP"/>
              </w:rPr>
              <w:t>Priority</w:t>
            </w:r>
          </w:p>
        </w:tc>
        <w:tc>
          <w:tcPr>
            <w:tcW w:w="2880" w:type="dxa"/>
          </w:tcPr>
          <w:p w:rsidR="000B7996" w:rsidRDefault="000B7996" w:rsidP="000B7996">
            <w:pPr>
              <w:rPr>
                <w:lang w:eastAsia="ja-JP"/>
              </w:rPr>
            </w:pPr>
            <w:r>
              <w:rPr>
                <w:lang w:eastAsia="ja-JP"/>
              </w:rPr>
              <w:t>High</w:t>
            </w:r>
          </w:p>
        </w:tc>
      </w:tr>
      <w:tr w:rsidR="000B7996" w:rsidTr="009B4D85">
        <w:tc>
          <w:tcPr>
            <w:tcW w:w="1435" w:type="dxa"/>
          </w:tcPr>
          <w:p w:rsidR="000B7996" w:rsidRPr="00510EDA" w:rsidRDefault="000B7996" w:rsidP="000B7996">
            <w:pPr>
              <w:rPr>
                <w:b/>
                <w:lang w:eastAsia="ja-JP"/>
              </w:rPr>
            </w:pPr>
            <w:r w:rsidRPr="00510EDA">
              <w:rPr>
                <w:b/>
                <w:lang w:eastAsia="ja-JP"/>
              </w:rPr>
              <w:t>Status</w:t>
            </w:r>
          </w:p>
        </w:tc>
        <w:tc>
          <w:tcPr>
            <w:tcW w:w="2880" w:type="dxa"/>
          </w:tcPr>
          <w:p w:rsidR="000B7996" w:rsidRDefault="000B7996" w:rsidP="000B7996">
            <w:pPr>
              <w:rPr>
                <w:lang w:eastAsia="ja-JP"/>
              </w:rPr>
            </w:pPr>
            <w:r>
              <w:rPr>
                <w:lang w:eastAsia="ja-JP"/>
              </w:rPr>
              <w:t>Proposed</w:t>
            </w:r>
            <w:r w:rsidR="009B4D85">
              <w:rPr>
                <w:lang w:eastAsia="ja-JP"/>
              </w:rPr>
              <w:t xml:space="preserve"> for Phase 1</w:t>
            </w:r>
          </w:p>
        </w:tc>
      </w:tr>
    </w:tbl>
    <w:p w:rsidR="000B7996" w:rsidRDefault="000B7996" w:rsidP="000B7996">
      <w:pPr>
        <w:pStyle w:val="RqT2"/>
      </w:pPr>
      <w:r>
        <w:t>Detail the first sub requirement of the first requirement in the proper language to define requirements.</w:t>
      </w:r>
    </w:p>
    <w:p w:rsidR="000B7996" w:rsidRDefault="000B7996" w:rsidP="00BB1C30"/>
    <w:p w:rsidR="000B7996" w:rsidRDefault="00AD2632" w:rsidP="000B7996">
      <w:pPr>
        <w:pStyle w:val="RqH2"/>
      </w:pPr>
      <w:bookmarkStart w:id="27" w:name="_Toc533567079"/>
      <w:r>
        <w:t>1.4</w:t>
      </w:r>
      <w:r w:rsidR="000B7996">
        <w:t xml:space="preserve"> </w:t>
      </w:r>
      <w:r w:rsidR="000B7996" w:rsidRPr="001B2BB8">
        <w:t>User</w:t>
      </w:r>
      <w:r w:rsidR="000B7996">
        <w:t>s</w:t>
      </w:r>
      <w:r w:rsidR="000B7996" w:rsidRPr="001B2BB8">
        <w:t xml:space="preserve"> </w:t>
      </w:r>
      <w:r w:rsidR="000B7996" w:rsidRPr="00C83E7D">
        <w:t xml:space="preserve">Can Track the </w:t>
      </w:r>
      <w:r w:rsidR="000B7996">
        <w:t>Publishing Information of the Books</w:t>
      </w:r>
      <w:bookmarkEnd w:id="27"/>
    </w:p>
    <w:tbl>
      <w:tblPr>
        <w:tblStyle w:val="TableGrid"/>
        <w:tblW w:w="0" w:type="auto"/>
        <w:tblLook w:val="04A0" w:firstRow="1" w:lastRow="0" w:firstColumn="1" w:lastColumn="0" w:noHBand="0" w:noVBand="1"/>
      </w:tblPr>
      <w:tblGrid>
        <w:gridCol w:w="1435"/>
        <w:gridCol w:w="2880"/>
      </w:tblGrid>
      <w:tr w:rsidR="000B7996" w:rsidTr="009B4D85">
        <w:tc>
          <w:tcPr>
            <w:tcW w:w="1435" w:type="dxa"/>
          </w:tcPr>
          <w:p w:rsidR="000B7996" w:rsidRPr="00510EDA" w:rsidRDefault="000B7996" w:rsidP="000B7996">
            <w:pPr>
              <w:rPr>
                <w:b/>
                <w:lang w:eastAsia="ja-JP"/>
              </w:rPr>
            </w:pPr>
            <w:r w:rsidRPr="00510EDA">
              <w:rPr>
                <w:b/>
                <w:lang w:eastAsia="ja-JP"/>
              </w:rPr>
              <w:t>Priority</w:t>
            </w:r>
          </w:p>
        </w:tc>
        <w:tc>
          <w:tcPr>
            <w:tcW w:w="2880" w:type="dxa"/>
          </w:tcPr>
          <w:p w:rsidR="000B7996" w:rsidRDefault="000B7996" w:rsidP="000B7996">
            <w:pPr>
              <w:rPr>
                <w:lang w:eastAsia="ja-JP"/>
              </w:rPr>
            </w:pPr>
            <w:r>
              <w:rPr>
                <w:lang w:eastAsia="ja-JP"/>
              </w:rPr>
              <w:t>High</w:t>
            </w:r>
          </w:p>
        </w:tc>
      </w:tr>
      <w:tr w:rsidR="000B7996" w:rsidTr="009B4D85">
        <w:tc>
          <w:tcPr>
            <w:tcW w:w="1435" w:type="dxa"/>
          </w:tcPr>
          <w:p w:rsidR="000B7996" w:rsidRPr="00510EDA" w:rsidRDefault="000B7996" w:rsidP="000B7996">
            <w:pPr>
              <w:rPr>
                <w:b/>
                <w:lang w:eastAsia="ja-JP"/>
              </w:rPr>
            </w:pPr>
            <w:r w:rsidRPr="00510EDA">
              <w:rPr>
                <w:b/>
                <w:lang w:eastAsia="ja-JP"/>
              </w:rPr>
              <w:t>Status</w:t>
            </w:r>
          </w:p>
        </w:tc>
        <w:tc>
          <w:tcPr>
            <w:tcW w:w="2880" w:type="dxa"/>
          </w:tcPr>
          <w:p w:rsidR="000B7996" w:rsidRDefault="000B7996" w:rsidP="000B7996">
            <w:pPr>
              <w:rPr>
                <w:lang w:eastAsia="ja-JP"/>
              </w:rPr>
            </w:pPr>
            <w:r>
              <w:rPr>
                <w:lang w:eastAsia="ja-JP"/>
              </w:rPr>
              <w:t>Proposed</w:t>
            </w:r>
            <w:r w:rsidR="009B4D85">
              <w:rPr>
                <w:lang w:eastAsia="ja-JP"/>
              </w:rPr>
              <w:t xml:space="preserve"> for Phase 1</w:t>
            </w:r>
          </w:p>
        </w:tc>
      </w:tr>
    </w:tbl>
    <w:p w:rsidR="000B7996" w:rsidRDefault="000B7996" w:rsidP="000B7996">
      <w:pPr>
        <w:pStyle w:val="RqT2"/>
      </w:pPr>
      <w:r>
        <w:t>Detail the first sub requirement of the first requirement in the proper language to define requirements.</w:t>
      </w:r>
    </w:p>
    <w:p w:rsidR="000B7996" w:rsidRDefault="000B7996" w:rsidP="00BB1C30"/>
    <w:p w:rsidR="000B7996" w:rsidRDefault="00AD2632" w:rsidP="000B7996">
      <w:pPr>
        <w:pStyle w:val="RqH2"/>
      </w:pPr>
      <w:bookmarkStart w:id="28" w:name="_Toc533567080"/>
      <w:r>
        <w:t>1.5</w:t>
      </w:r>
      <w:r w:rsidR="000B7996">
        <w:t xml:space="preserve"> Books Shall Be Identified By Author and Title</w:t>
      </w:r>
      <w:bookmarkEnd w:id="28"/>
    </w:p>
    <w:tbl>
      <w:tblPr>
        <w:tblStyle w:val="TableGrid"/>
        <w:tblW w:w="0" w:type="auto"/>
        <w:tblLook w:val="04A0" w:firstRow="1" w:lastRow="0" w:firstColumn="1" w:lastColumn="0" w:noHBand="0" w:noVBand="1"/>
      </w:tblPr>
      <w:tblGrid>
        <w:gridCol w:w="1435"/>
        <w:gridCol w:w="2880"/>
      </w:tblGrid>
      <w:tr w:rsidR="000B7996" w:rsidTr="009B4D85">
        <w:tc>
          <w:tcPr>
            <w:tcW w:w="1435" w:type="dxa"/>
          </w:tcPr>
          <w:p w:rsidR="000B7996" w:rsidRPr="00510EDA" w:rsidRDefault="000B7996" w:rsidP="000B7996">
            <w:pPr>
              <w:rPr>
                <w:b/>
                <w:lang w:eastAsia="ja-JP"/>
              </w:rPr>
            </w:pPr>
            <w:r w:rsidRPr="00510EDA">
              <w:rPr>
                <w:b/>
                <w:lang w:eastAsia="ja-JP"/>
              </w:rPr>
              <w:t>Priority</w:t>
            </w:r>
          </w:p>
        </w:tc>
        <w:tc>
          <w:tcPr>
            <w:tcW w:w="2880" w:type="dxa"/>
          </w:tcPr>
          <w:p w:rsidR="000B7996" w:rsidRDefault="000B7996" w:rsidP="000B7996">
            <w:pPr>
              <w:rPr>
                <w:lang w:eastAsia="ja-JP"/>
              </w:rPr>
            </w:pPr>
            <w:r>
              <w:rPr>
                <w:lang w:eastAsia="ja-JP"/>
              </w:rPr>
              <w:t>High</w:t>
            </w:r>
          </w:p>
        </w:tc>
      </w:tr>
      <w:tr w:rsidR="000B7996" w:rsidTr="009B4D85">
        <w:tc>
          <w:tcPr>
            <w:tcW w:w="1435" w:type="dxa"/>
          </w:tcPr>
          <w:p w:rsidR="000B7996" w:rsidRPr="00510EDA" w:rsidRDefault="000B7996" w:rsidP="000B7996">
            <w:pPr>
              <w:rPr>
                <w:b/>
                <w:lang w:eastAsia="ja-JP"/>
              </w:rPr>
            </w:pPr>
            <w:r w:rsidRPr="00510EDA">
              <w:rPr>
                <w:b/>
                <w:lang w:eastAsia="ja-JP"/>
              </w:rPr>
              <w:t>Status</w:t>
            </w:r>
          </w:p>
        </w:tc>
        <w:tc>
          <w:tcPr>
            <w:tcW w:w="2880" w:type="dxa"/>
          </w:tcPr>
          <w:p w:rsidR="000B7996" w:rsidRDefault="000B7996" w:rsidP="000B7996">
            <w:pPr>
              <w:rPr>
                <w:lang w:eastAsia="ja-JP"/>
              </w:rPr>
            </w:pPr>
            <w:r>
              <w:rPr>
                <w:lang w:eastAsia="ja-JP"/>
              </w:rPr>
              <w:t>Proposed</w:t>
            </w:r>
            <w:r w:rsidR="009B4D85">
              <w:rPr>
                <w:lang w:eastAsia="ja-JP"/>
              </w:rPr>
              <w:t xml:space="preserve"> for Phase 1</w:t>
            </w:r>
          </w:p>
        </w:tc>
      </w:tr>
    </w:tbl>
    <w:p w:rsidR="000B7996" w:rsidRDefault="000B7996" w:rsidP="000B7996">
      <w:pPr>
        <w:pStyle w:val="RqT2"/>
      </w:pPr>
      <w:r>
        <w:lastRenderedPageBreak/>
        <w:t>Detail the first sub requirement of the first requirement in the proper language to define requirements.</w:t>
      </w:r>
    </w:p>
    <w:p w:rsidR="000B7996" w:rsidRDefault="000B7996" w:rsidP="00BB1C30"/>
    <w:p w:rsidR="00B35DFC" w:rsidRDefault="00B35DFC" w:rsidP="00B35DFC">
      <w:pPr>
        <w:pStyle w:val="RQ1"/>
      </w:pPr>
      <w:bookmarkStart w:id="29" w:name="_Toc533567081"/>
      <w:r>
        <w:t xml:space="preserve">2 </w:t>
      </w:r>
      <w:r w:rsidR="001B2BB8" w:rsidRPr="001B2BB8">
        <w:t>User</w:t>
      </w:r>
      <w:r w:rsidR="001B2BB8">
        <w:t>s</w:t>
      </w:r>
      <w:r w:rsidR="001B2BB8" w:rsidRPr="001B2BB8">
        <w:t xml:space="preserve"> </w:t>
      </w:r>
      <w:r w:rsidR="00C83E7D">
        <w:t>Can</w:t>
      </w:r>
      <w:r w:rsidR="001B2BB8" w:rsidRPr="001B2BB8">
        <w:t xml:space="preserve"> Track </w:t>
      </w:r>
      <w:r w:rsidR="00C83E7D">
        <w:t>Author</w:t>
      </w:r>
      <w:r w:rsidR="00C83E7D" w:rsidRPr="00C83E7D">
        <w:t xml:space="preserve"> </w:t>
      </w:r>
      <w:r w:rsidR="00C83E7D" w:rsidRPr="001B2BB8">
        <w:t>Information</w:t>
      </w:r>
      <w:r w:rsidR="001B2BB8" w:rsidRPr="001B2BB8">
        <w:t xml:space="preserve"> in the Library</w:t>
      </w:r>
      <w:bookmarkEnd w:id="29"/>
    </w:p>
    <w:tbl>
      <w:tblPr>
        <w:tblStyle w:val="TableGrid"/>
        <w:tblW w:w="0" w:type="auto"/>
        <w:tblLook w:val="04A0" w:firstRow="1" w:lastRow="0" w:firstColumn="1" w:lastColumn="0" w:noHBand="0" w:noVBand="1"/>
      </w:tblPr>
      <w:tblGrid>
        <w:gridCol w:w="1435"/>
        <w:gridCol w:w="2880"/>
      </w:tblGrid>
      <w:tr w:rsidR="00B35DFC" w:rsidTr="009B4D85">
        <w:tc>
          <w:tcPr>
            <w:tcW w:w="1435" w:type="dxa"/>
          </w:tcPr>
          <w:p w:rsidR="00B35DFC" w:rsidRPr="00510EDA" w:rsidRDefault="00B35DFC" w:rsidP="00130A3E">
            <w:pPr>
              <w:rPr>
                <w:b/>
                <w:lang w:eastAsia="ja-JP"/>
              </w:rPr>
            </w:pPr>
            <w:r w:rsidRPr="00510EDA">
              <w:rPr>
                <w:b/>
                <w:lang w:eastAsia="ja-JP"/>
              </w:rPr>
              <w:t>Priority</w:t>
            </w:r>
          </w:p>
        </w:tc>
        <w:tc>
          <w:tcPr>
            <w:tcW w:w="2880" w:type="dxa"/>
          </w:tcPr>
          <w:p w:rsidR="00B35DFC" w:rsidRDefault="00B35DFC" w:rsidP="00130A3E">
            <w:pPr>
              <w:rPr>
                <w:lang w:eastAsia="ja-JP"/>
              </w:rPr>
            </w:pPr>
            <w:r>
              <w:rPr>
                <w:lang w:eastAsia="ja-JP"/>
              </w:rPr>
              <w:t>High</w:t>
            </w:r>
          </w:p>
        </w:tc>
      </w:tr>
      <w:tr w:rsidR="00B35DFC" w:rsidTr="009B4D85">
        <w:tc>
          <w:tcPr>
            <w:tcW w:w="1435" w:type="dxa"/>
          </w:tcPr>
          <w:p w:rsidR="00B35DFC" w:rsidRPr="00510EDA" w:rsidRDefault="00B35DFC" w:rsidP="00130A3E">
            <w:pPr>
              <w:rPr>
                <w:b/>
                <w:lang w:eastAsia="ja-JP"/>
              </w:rPr>
            </w:pPr>
            <w:r w:rsidRPr="00510EDA">
              <w:rPr>
                <w:b/>
                <w:lang w:eastAsia="ja-JP"/>
              </w:rPr>
              <w:t>Status</w:t>
            </w:r>
          </w:p>
        </w:tc>
        <w:tc>
          <w:tcPr>
            <w:tcW w:w="2880" w:type="dxa"/>
          </w:tcPr>
          <w:p w:rsidR="00B35DFC" w:rsidRDefault="00B35DFC" w:rsidP="00130A3E">
            <w:pPr>
              <w:rPr>
                <w:lang w:eastAsia="ja-JP"/>
              </w:rPr>
            </w:pPr>
            <w:r>
              <w:rPr>
                <w:lang w:eastAsia="ja-JP"/>
              </w:rPr>
              <w:t>Proposed</w:t>
            </w:r>
            <w:r w:rsidR="009B4D85">
              <w:rPr>
                <w:lang w:eastAsia="ja-JP"/>
              </w:rPr>
              <w:t xml:space="preserve"> for Phase 1</w:t>
            </w:r>
          </w:p>
        </w:tc>
      </w:tr>
    </w:tbl>
    <w:p w:rsidR="00B35DFC" w:rsidRDefault="00B35DFC" w:rsidP="00BB1C30">
      <w:r>
        <w:t>Detail the first requirement in the proper language to define requirements.</w:t>
      </w:r>
    </w:p>
    <w:p w:rsidR="00FA7CFD" w:rsidRDefault="00FA7CFD" w:rsidP="00BB1C30"/>
    <w:p w:rsidR="00A519A3" w:rsidRDefault="00A519A3" w:rsidP="00A519A3">
      <w:pPr>
        <w:pStyle w:val="RqH2"/>
      </w:pPr>
      <w:bookmarkStart w:id="30" w:name="_Toc533567082"/>
      <w:r>
        <w:t xml:space="preserve">2.1 The Authors Last Name is </w:t>
      </w:r>
      <w:proofErr w:type="gramStart"/>
      <w:r>
        <w:t>Required</w:t>
      </w:r>
      <w:bookmarkEnd w:id="30"/>
      <w:proofErr w:type="gramEnd"/>
    </w:p>
    <w:tbl>
      <w:tblPr>
        <w:tblStyle w:val="TableGrid"/>
        <w:tblW w:w="0" w:type="auto"/>
        <w:tblLook w:val="04A0" w:firstRow="1" w:lastRow="0" w:firstColumn="1" w:lastColumn="0" w:noHBand="0" w:noVBand="1"/>
      </w:tblPr>
      <w:tblGrid>
        <w:gridCol w:w="1435"/>
        <w:gridCol w:w="2880"/>
      </w:tblGrid>
      <w:tr w:rsidR="00A519A3" w:rsidTr="009B4D85">
        <w:tc>
          <w:tcPr>
            <w:tcW w:w="1435" w:type="dxa"/>
          </w:tcPr>
          <w:p w:rsidR="00A519A3" w:rsidRPr="00510EDA" w:rsidRDefault="00A519A3" w:rsidP="000B7996">
            <w:pPr>
              <w:rPr>
                <w:b/>
                <w:lang w:eastAsia="ja-JP"/>
              </w:rPr>
            </w:pPr>
            <w:r w:rsidRPr="00510EDA">
              <w:rPr>
                <w:b/>
                <w:lang w:eastAsia="ja-JP"/>
              </w:rPr>
              <w:t>Priority</w:t>
            </w:r>
          </w:p>
        </w:tc>
        <w:tc>
          <w:tcPr>
            <w:tcW w:w="2880" w:type="dxa"/>
          </w:tcPr>
          <w:p w:rsidR="00A519A3" w:rsidRDefault="00A519A3" w:rsidP="000B7996">
            <w:pPr>
              <w:rPr>
                <w:lang w:eastAsia="ja-JP"/>
              </w:rPr>
            </w:pPr>
            <w:r>
              <w:rPr>
                <w:lang w:eastAsia="ja-JP"/>
              </w:rPr>
              <w:t>High</w:t>
            </w:r>
          </w:p>
        </w:tc>
      </w:tr>
      <w:tr w:rsidR="00A519A3" w:rsidTr="009B4D85">
        <w:tc>
          <w:tcPr>
            <w:tcW w:w="1435" w:type="dxa"/>
          </w:tcPr>
          <w:p w:rsidR="00A519A3" w:rsidRPr="00510EDA" w:rsidRDefault="00A519A3" w:rsidP="000B7996">
            <w:pPr>
              <w:rPr>
                <w:b/>
                <w:lang w:eastAsia="ja-JP"/>
              </w:rPr>
            </w:pPr>
            <w:r w:rsidRPr="00510EDA">
              <w:rPr>
                <w:b/>
                <w:lang w:eastAsia="ja-JP"/>
              </w:rPr>
              <w:t>Status</w:t>
            </w:r>
          </w:p>
        </w:tc>
        <w:tc>
          <w:tcPr>
            <w:tcW w:w="2880" w:type="dxa"/>
          </w:tcPr>
          <w:p w:rsidR="00A519A3" w:rsidRDefault="00A519A3" w:rsidP="000B7996">
            <w:pPr>
              <w:rPr>
                <w:lang w:eastAsia="ja-JP"/>
              </w:rPr>
            </w:pPr>
            <w:r>
              <w:rPr>
                <w:lang w:eastAsia="ja-JP"/>
              </w:rPr>
              <w:t>Proposed</w:t>
            </w:r>
            <w:r w:rsidR="009B4D85">
              <w:rPr>
                <w:lang w:eastAsia="ja-JP"/>
              </w:rPr>
              <w:t xml:space="preserve"> for Phase 1</w:t>
            </w:r>
          </w:p>
        </w:tc>
      </w:tr>
    </w:tbl>
    <w:p w:rsidR="00A519A3" w:rsidRDefault="00A519A3" w:rsidP="00A519A3">
      <w:pPr>
        <w:pStyle w:val="RqT2"/>
      </w:pPr>
      <w:r>
        <w:t>Detail the first sub requirement of the first requirement in the proper language to define requirements.</w:t>
      </w:r>
    </w:p>
    <w:p w:rsidR="00A519A3" w:rsidRDefault="00A519A3" w:rsidP="00A519A3"/>
    <w:p w:rsidR="00A519A3" w:rsidRDefault="00A519A3" w:rsidP="00A519A3">
      <w:pPr>
        <w:pStyle w:val="RqH2"/>
      </w:pPr>
      <w:bookmarkStart w:id="31" w:name="_Toc533567083"/>
      <w:r>
        <w:t>2</w:t>
      </w:r>
      <w:r w:rsidR="000B7996">
        <w:t>.2</w:t>
      </w:r>
      <w:r>
        <w:t xml:space="preserve"> The Authors First Name is </w:t>
      </w:r>
      <w:proofErr w:type="gramStart"/>
      <w:r>
        <w:t>Required</w:t>
      </w:r>
      <w:bookmarkEnd w:id="31"/>
      <w:proofErr w:type="gramEnd"/>
    </w:p>
    <w:tbl>
      <w:tblPr>
        <w:tblStyle w:val="TableGrid"/>
        <w:tblW w:w="0" w:type="auto"/>
        <w:tblLook w:val="04A0" w:firstRow="1" w:lastRow="0" w:firstColumn="1" w:lastColumn="0" w:noHBand="0" w:noVBand="1"/>
      </w:tblPr>
      <w:tblGrid>
        <w:gridCol w:w="1435"/>
        <w:gridCol w:w="2880"/>
      </w:tblGrid>
      <w:tr w:rsidR="00A519A3" w:rsidTr="009B4D85">
        <w:tc>
          <w:tcPr>
            <w:tcW w:w="1435" w:type="dxa"/>
          </w:tcPr>
          <w:p w:rsidR="00A519A3" w:rsidRPr="00510EDA" w:rsidRDefault="00A519A3" w:rsidP="000B7996">
            <w:pPr>
              <w:rPr>
                <w:b/>
                <w:lang w:eastAsia="ja-JP"/>
              </w:rPr>
            </w:pPr>
            <w:r w:rsidRPr="00510EDA">
              <w:rPr>
                <w:b/>
                <w:lang w:eastAsia="ja-JP"/>
              </w:rPr>
              <w:t>Priority</w:t>
            </w:r>
          </w:p>
        </w:tc>
        <w:tc>
          <w:tcPr>
            <w:tcW w:w="2880" w:type="dxa"/>
          </w:tcPr>
          <w:p w:rsidR="00A519A3" w:rsidRDefault="00A519A3" w:rsidP="000B7996">
            <w:pPr>
              <w:rPr>
                <w:lang w:eastAsia="ja-JP"/>
              </w:rPr>
            </w:pPr>
            <w:r>
              <w:rPr>
                <w:lang w:eastAsia="ja-JP"/>
              </w:rPr>
              <w:t>High</w:t>
            </w:r>
          </w:p>
        </w:tc>
      </w:tr>
      <w:tr w:rsidR="00A519A3" w:rsidTr="009B4D85">
        <w:tc>
          <w:tcPr>
            <w:tcW w:w="1435" w:type="dxa"/>
          </w:tcPr>
          <w:p w:rsidR="00A519A3" w:rsidRPr="00510EDA" w:rsidRDefault="00A519A3" w:rsidP="000B7996">
            <w:pPr>
              <w:rPr>
                <w:b/>
                <w:lang w:eastAsia="ja-JP"/>
              </w:rPr>
            </w:pPr>
            <w:r w:rsidRPr="00510EDA">
              <w:rPr>
                <w:b/>
                <w:lang w:eastAsia="ja-JP"/>
              </w:rPr>
              <w:t>Status</w:t>
            </w:r>
          </w:p>
        </w:tc>
        <w:tc>
          <w:tcPr>
            <w:tcW w:w="2880" w:type="dxa"/>
          </w:tcPr>
          <w:p w:rsidR="00A519A3" w:rsidRDefault="00A519A3" w:rsidP="000B7996">
            <w:pPr>
              <w:rPr>
                <w:lang w:eastAsia="ja-JP"/>
              </w:rPr>
            </w:pPr>
            <w:r>
              <w:rPr>
                <w:lang w:eastAsia="ja-JP"/>
              </w:rPr>
              <w:t>Proposed</w:t>
            </w:r>
            <w:r w:rsidR="009B4D85">
              <w:rPr>
                <w:lang w:eastAsia="ja-JP"/>
              </w:rPr>
              <w:t xml:space="preserve"> for Phase 1</w:t>
            </w:r>
          </w:p>
        </w:tc>
      </w:tr>
    </w:tbl>
    <w:p w:rsidR="00A519A3" w:rsidRDefault="00A519A3" w:rsidP="00A519A3">
      <w:pPr>
        <w:pStyle w:val="RqT2"/>
      </w:pPr>
      <w:r>
        <w:t>Detail the first sub requirement of the first requirement in the proper language to define requirements.</w:t>
      </w:r>
    </w:p>
    <w:p w:rsidR="00A519A3" w:rsidRDefault="00A519A3" w:rsidP="00BB1C30"/>
    <w:p w:rsidR="00DF2E7F" w:rsidRDefault="00DF2E7F" w:rsidP="00DF2E7F">
      <w:pPr>
        <w:pStyle w:val="RQ1"/>
      </w:pPr>
      <w:bookmarkStart w:id="32" w:name="_Toc533567084"/>
      <w:r>
        <w:t xml:space="preserve">3 </w:t>
      </w:r>
      <w:r w:rsidR="00C83E7D">
        <w:t xml:space="preserve">Users Can Track Collections </w:t>
      </w:r>
      <w:r w:rsidR="000D33A3">
        <w:t>and</w:t>
      </w:r>
      <w:r w:rsidR="00C83E7D">
        <w:t xml:space="preserve"> Series of Books</w:t>
      </w:r>
      <w:bookmarkEnd w:id="32"/>
    </w:p>
    <w:tbl>
      <w:tblPr>
        <w:tblStyle w:val="TableGrid"/>
        <w:tblW w:w="0" w:type="auto"/>
        <w:tblLook w:val="04A0" w:firstRow="1" w:lastRow="0" w:firstColumn="1" w:lastColumn="0" w:noHBand="0" w:noVBand="1"/>
      </w:tblPr>
      <w:tblGrid>
        <w:gridCol w:w="1435"/>
        <w:gridCol w:w="2880"/>
      </w:tblGrid>
      <w:tr w:rsidR="00DF2E7F" w:rsidTr="009B4D85">
        <w:tc>
          <w:tcPr>
            <w:tcW w:w="1435" w:type="dxa"/>
          </w:tcPr>
          <w:p w:rsidR="00DF2E7F" w:rsidRPr="00510EDA" w:rsidRDefault="00DF2E7F" w:rsidP="00130A3E">
            <w:pPr>
              <w:rPr>
                <w:b/>
                <w:lang w:eastAsia="ja-JP"/>
              </w:rPr>
            </w:pPr>
            <w:r w:rsidRPr="00510EDA">
              <w:rPr>
                <w:b/>
                <w:lang w:eastAsia="ja-JP"/>
              </w:rPr>
              <w:t>Priority</w:t>
            </w:r>
          </w:p>
        </w:tc>
        <w:tc>
          <w:tcPr>
            <w:tcW w:w="2880" w:type="dxa"/>
          </w:tcPr>
          <w:p w:rsidR="00DF2E7F" w:rsidRDefault="00DF2E7F" w:rsidP="00130A3E">
            <w:pPr>
              <w:rPr>
                <w:lang w:eastAsia="ja-JP"/>
              </w:rPr>
            </w:pPr>
            <w:r>
              <w:rPr>
                <w:lang w:eastAsia="ja-JP"/>
              </w:rPr>
              <w:t>High</w:t>
            </w:r>
          </w:p>
        </w:tc>
      </w:tr>
      <w:tr w:rsidR="00DF2E7F" w:rsidTr="009B4D85">
        <w:tc>
          <w:tcPr>
            <w:tcW w:w="1435" w:type="dxa"/>
          </w:tcPr>
          <w:p w:rsidR="00DF2E7F" w:rsidRPr="00510EDA" w:rsidRDefault="00DF2E7F" w:rsidP="00130A3E">
            <w:pPr>
              <w:rPr>
                <w:b/>
                <w:lang w:eastAsia="ja-JP"/>
              </w:rPr>
            </w:pPr>
            <w:r w:rsidRPr="00510EDA">
              <w:rPr>
                <w:b/>
                <w:lang w:eastAsia="ja-JP"/>
              </w:rPr>
              <w:t>Status</w:t>
            </w:r>
          </w:p>
        </w:tc>
        <w:tc>
          <w:tcPr>
            <w:tcW w:w="2880" w:type="dxa"/>
          </w:tcPr>
          <w:p w:rsidR="00DF2E7F" w:rsidRDefault="00DF2E7F" w:rsidP="00130A3E">
            <w:pPr>
              <w:rPr>
                <w:lang w:eastAsia="ja-JP"/>
              </w:rPr>
            </w:pPr>
            <w:r>
              <w:rPr>
                <w:lang w:eastAsia="ja-JP"/>
              </w:rPr>
              <w:t>Proposed</w:t>
            </w:r>
            <w:r w:rsidR="009B4D85">
              <w:rPr>
                <w:lang w:eastAsia="ja-JP"/>
              </w:rPr>
              <w:t xml:space="preserve"> for Phase 1</w:t>
            </w:r>
          </w:p>
        </w:tc>
      </w:tr>
    </w:tbl>
    <w:p w:rsidR="00DF2E7F" w:rsidRDefault="00DF2E7F" w:rsidP="00BB1C30">
      <w:r>
        <w:t>Detail the first requirement in the proper l</w:t>
      </w:r>
      <w:r w:rsidR="008F7A1B">
        <w:t>anguage to define requirements.</w:t>
      </w:r>
    </w:p>
    <w:p w:rsidR="000D33A3" w:rsidRDefault="000D33A3" w:rsidP="00BB1C30"/>
    <w:p w:rsidR="00DB1A0B" w:rsidRDefault="00DB1A0B" w:rsidP="00DB1A0B">
      <w:pPr>
        <w:pStyle w:val="RQ1"/>
      </w:pPr>
      <w:bookmarkStart w:id="33" w:name="_Toc533567085"/>
      <w:r>
        <w:t xml:space="preserve">4 </w:t>
      </w:r>
      <w:r w:rsidR="00C83E7D" w:rsidRPr="00C83E7D">
        <w:t>User</w:t>
      </w:r>
      <w:r w:rsidR="008C7DF0">
        <w:t>s</w:t>
      </w:r>
      <w:r w:rsidR="00C83E7D" w:rsidRPr="00C83E7D">
        <w:t xml:space="preserve"> </w:t>
      </w:r>
      <w:r w:rsidR="00C83E7D">
        <w:t>Can</w:t>
      </w:r>
      <w:r w:rsidR="00C83E7D" w:rsidRPr="00C83E7D">
        <w:t xml:space="preserve"> Track Books Not Physically in the Library</w:t>
      </w:r>
      <w:bookmarkEnd w:id="33"/>
    </w:p>
    <w:tbl>
      <w:tblPr>
        <w:tblStyle w:val="TableGrid"/>
        <w:tblW w:w="0" w:type="auto"/>
        <w:tblLook w:val="04A0" w:firstRow="1" w:lastRow="0" w:firstColumn="1" w:lastColumn="0" w:noHBand="0" w:noVBand="1"/>
      </w:tblPr>
      <w:tblGrid>
        <w:gridCol w:w="1435"/>
        <w:gridCol w:w="2880"/>
      </w:tblGrid>
      <w:tr w:rsidR="00DB1A0B" w:rsidTr="009B4D85">
        <w:tc>
          <w:tcPr>
            <w:tcW w:w="1435" w:type="dxa"/>
          </w:tcPr>
          <w:p w:rsidR="00DB1A0B" w:rsidRPr="00510EDA" w:rsidRDefault="00DB1A0B" w:rsidP="00130A3E">
            <w:pPr>
              <w:rPr>
                <w:b/>
                <w:lang w:eastAsia="ja-JP"/>
              </w:rPr>
            </w:pPr>
            <w:r w:rsidRPr="00510EDA">
              <w:rPr>
                <w:b/>
                <w:lang w:eastAsia="ja-JP"/>
              </w:rPr>
              <w:t>Priority</w:t>
            </w:r>
          </w:p>
        </w:tc>
        <w:tc>
          <w:tcPr>
            <w:tcW w:w="2880" w:type="dxa"/>
          </w:tcPr>
          <w:p w:rsidR="00DB1A0B" w:rsidRDefault="00DB1A0B" w:rsidP="00130A3E">
            <w:pPr>
              <w:rPr>
                <w:lang w:eastAsia="ja-JP"/>
              </w:rPr>
            </w:pPr>
            <w:r>
              <w:rPr>
                <w:lang w:eastAsia="ja-JP"/>
              </w:rPr>
              <w:t>High</w:t>
            </w:r>
          </w:p>
        </w:tc>
      </w:tr>
      <w:tr w:rsidR="00DB1A0B" w:rsidTr="009B4D85">
        <w:tc>
          <w:tcPr>
            <w:tcW w:w="1435" w:type="dxa"/>
          </w:tcPr>
          <w:p w:rsidR="00DB1A0B" w:rsidRPr="00510EDA" w:rsidRDefault="00DB1A0B" w:rsidP="00130A3E">
            <w:pPr>
              <w:rPr>
                <w:b/>
                <w:lang w:eastAsia="ja-JP"/>
              </w:rPr>
            </w:pPr>
            <w:r w:rsidRPr="00510EDA">
              <w:rPr>
                <w:b/>
                <w:lang w:eastAsia="ja-JP"/>
              </w:rPr>
              <w:t>Status</w:t>
            </w:r>
          </w:p>
        </w:tc>
        <w:tc>
          <w:tcPr>
            <w:tcW w:w="2880" w:type="dxa"/>
          </w:tcPr>
          <w:p w:rsidR="00DB1A0B" w:rsidRDefault="00DB1A0B" w:rsidP="00130A3E">
            <w:pPr>
              <w:rPr>
                <w:lang w:eastAsia="ja-JP"/>
              </w:rPr>
            </w:pPr>
            <w:r>
              <w:rPr>
                <w:lang w:eastAsia="ja-JP"/>
              </w:rPr>
              <w:t>Proposed</w:t>
            </w:r>
            <w:r w:rsidR="009B4D85">
              <w:rPr>
                <w:lang w:eastAsia="ja-JP"/>
              </w:rPr>
              <w:t xml:space="preserve"> for Phase 1</w:t>
            </w:r>
          </w:p>
        </w:tc>
      </w:tr>
    </w:tbl>
    <w:p w:rsidR="00DB1A0B" w:rsidRDefault="00DB1A0B" w:rsidP="00DB1A0B">
      <w:r>
        <w:t>Detail the first requirement in the proper language to define requirements.</w:t>
      </w:r>
    </w:p>
    <w:p w:rsidR="000D33A3" w:rsidRDefault="000D33A3" w:rsidP="00DB1A0B"/>
    <w:p w:rsidR="000D33A3" w:rsidRDefault="000D33A3" w:rsidP="000D33A3">
      <w:pPr>
        <w:pStyle w:val="RqH2"/>
      </w:pPr>
      <w:bookmarkStart w:id="34" w:name="_Toc533567086"/>
      <w:r>
        <w:t xml:space="preserve">4.1 </w:t>
      </w:r>
      <w:r w:rsidR="00FA7CFD">
        <w:t>Users Can Track</w:t>
      </w:r>
      <w:r w:rsidR="00280BE7" w:rsidRPr="00280BE7">
        <w:t xml:space="preserve"> </w:t>
      </w:r>
      <w:r w:rsidR="00280BE7">
        <w:t>Borrowed</w:t>
      </w:r>
      <w:r w:rsidR="00FA7CFD">
        <w:t xml:space="preserve"> Books</w:t>
      </w:r>
      <w:bookmarkEnd w:id="34"/>
      <w:r w:rsidR="00FA7CFD">
        <w:t xml:space="preserve"> </w:t>
      </w:r>
    </w:p>
    <w:tbl>
      <w:tblPr>
        <w:tblStyle w:val="TableGrid"/>
        <w:tblW w:w="0" w:type="auto"/>
        <w:tblLook w:val="04A0" w:firstRow="1" w:lastRow="0" w:firstColumn="1" w:lastColumn="0" w:noHBand="0" w:noVBand="1"/>
      </w:tblPr>
      <w:tblGrid>
        <w:gridCol w:w="1435"/>
        <w:gridCol w:w="2880"/>
      </w:tblGrid>
      <w:tr w:rsidR="000D33A3" w:rsidTr="009B4D85">
        <w:tc>
          <w:tcPr>
            <w:tcW w:w="1435" w:type="dxa"/>
          </w:tcPr>
          <w:p w:rsidR="000D33A3" w:rsidRPr="00510EDA" w:rsidRDefault="000D33A3" w:rsidP="00861086">
            <w:pPr>
              <w:rPr>
                <w:b/>
                <w:lang w:eastAsia="ja-JP"/>
              </w:rPr>
            </w:pPr>
            <w:r w:rsidRPr="00510EDA">
              <w:rPr>
                <w:b/>
                <w:lang w:eastAsia="ja-JP"/>
              </w:rPr>
              <w:t>Priority</w:t>
            </w:r>
          </w:p>
        </w:tc>
        <w:tc>
          <w:tcPr>
            <w:tcW w:w="2880" w:type="dxa"/>
          </w:tcPr>
          <w:p w:rsidR="000D33A3" w:rsidRDefault="000D33A3" w:rsidP="00861086">
            <w:pPr>
              <w:rPr>
                <w:lang w:eastAsia="ja-JP"/>
              </w:rPr>
            </w:pPr>
            <w:r>
              <w:rPr>
                <w:lang w:eastAsia="ja-JP"/>
              </w:rPr>
              <w:t>High</w:t>
            </w:r>
          </w:p>
        </w:tc>
      </w:tr>
      <w:tr w:rsidR="000D33A3" w:rsidTr="009B4D85">
        <w:tc>
          <w:tcPr>
            <w:tcW w:w="1435" w:type="dxa"/>
          </w:tcPr>
          <w:p w:rsidR="000D33A3" w:rsidRPr="00510EDA" w:rsidRDefault="000D33A3" w:rsidP="00861086">
            <w:pPr>
              <w:rPr>
                <w:b/>
                <w:lang w:eastAsia="ja-JP"/>
              </w:rPr>
            </w:pPr>
            <w:r w:rsidRPr="00510EDA">
              <w:rPr>
                <w:b/>
                <w:lang w:eastAsia="ja-JP"/>
              </w:rPr>
              <w:t>Status</w:t>
            </w:r>
          </w:p>
        </w:tc>
        <w:tc>
          <w:tcPr>
            <w:tcW w:w="2880" w:type="dxa"/>
          </w:tcPr>
          <w:p w:rsidR="000D33A3" w:rsidRDefault="000D33A3" w:rsidP="00861086">
            <w:pPr>
              <w:rPr>
                <w:lang w:eastAsia="ja-JP"/>
              </w:rPr>
            </w:pPr>
            <w:r>
              <w:rPr>
                <w:lang w:eastAsia="ja-JP"/>
              </w:rPr>
              <w:t>Proposed</w:t>
            </w:r>
            <w:r w:rsidR="009B4D85">
              <w:rPr>
                <w:lang w:eastAsia="ja-JP"/>
              </w:rPr>
              <w:t xml:space="preserve"> for Phase 1</w:t>
            </w:r>
          </w:p>
        </w:tc>
      </w:tr>
    </w:tbl>
    <w:p w:rsidR="000D33A3" w:rsidRDefault="000D33A3" w:rsidP="000D33A3">
      <w:pPr>
        <w:pStyle w:val="RqT2"/>
      </w:pPr>
      <w:r>
        <w:t>Detail the first sub requirement of the first requirement in the proper language to define requirements.</w:t>
      </w:r>
    </w:p>
    <w:p w:rsidR="000D33A3" w:rsidRDefault="000D33A3" w:rsidP="000D33A3">
      <w:pPr>
        <w:pStyle w:val="RqT2"/>
      </w:pPr>
    </w:p>
    <w:p w:rsidR="000D33A3" w:rsidRDefault="000D33A3" w:rsidP="000D33A3">
      <w:pPr>
        <w:pStyle w:val="RqH2"/>
      </w:pPr>
      <w:bookmarkStart w:id="35" w:name="_Toc533567087"/>
      <w:r>
        <w:t xml:space="preserve">4.2 </w:t>
      </w:r>
      <w:r w:rsidR="00FA7CFD">
        <w:t xml:space="preserve">Users Can Track Books to be </w:t>
      </w:r>
      <w:proofErr w:type="gramStart"/>
      <w:r w:rsidR="00FA7CFD">
        <w:t>Acquired</w:t>
      </w:r>
      <w:bookmarkEnd w:id="35"/>
      <w:proofErr w:type="gramEnd"/>
    </w:p>
    <w:tbl>
      <w:tblPr>
        <w:tblStyle w:val="TableGrid"/>
        <w:tblW w:w="0" w:type="auto"/>
        <w:tblLook w:val="04A0" w:firstRow="1" w:lastRow="0" w:firstColumn="1" w:lastColumn="0" w:noHBand="0" w:noVBand="1"/>
      </w:tblPr>
      <w:tblGrid>
        <w:gridCol w:w="1435"/>
        <w:gridCol w:w="2880"/>
      </w:tblGrid>
      <w:tr w:rsidR="000D33A3" w:rsidTr="009B4D85">
        <w:tc>
          <w:tcPr>
            <w:tcW w:w="1435" w:type="dxa"/>
          </w:tcPr>
          <w:p w:rsidR="000D33A3" w:rsidRPr="00510EDA" w:rsidRDefault="000D33A3" w:rsidP="00861086">
            <w:pPr>
              <w:rPr>
                <w:b/>
                <w:lang w:eastAsia="ja-JP"/>
              </w:rPr>
            </w:pPr>
            <w:r w:rsidRPr="00510EDA">
              <w:rPr>
                <w:b/>
                <w:lang w:eastAsia="ja-JP"/>
              </w:rPr>
              <w:t>Priority</w:t>
            </w:r>
          </w:p>
        </w:tc>
        <w:tc>
          <w:tcPr>
            <w:tcW w:w="2880" w:type="dxa"/>
          </w:tcPr>
          <w:p w:rsidR="000D33A3" w:rsidRDefault="000D33A3" w:rsidP="00861086">
            <w:pPr>
              <w:rPr>
                <w:lang w:eastAsia="ja-JP"/>
              </w:rPr>
            </w:pPr>
            <w:r>
              <w:rPr>
                <w:lang w:eastAsia="ja-JP"/>
              </w:rPr>
              <w:t>High</w:t>
            </w:r>
          </w:p>
        </w:tc>
      </w:tr>
      <w:tr w:rsidR="000D33A3" w:rsidTr="009B4D85">
        <w:tc>
          <w:tcPr>
            <w:tcW w:w="1435" w:type="dxa"/>
          </w:tcPr>
          <w:p w:rsidR="000D33A3" w:rsidRPr="00510EDA" w:rsidRDefault="000D33A3" w:rsidP="00861086">
            <w:pPr>
              <w:rPr>
                <w:b/>
                <w:lang w:eastAsia="ja-JP"/>
              </w:rPr>
            </w:pPr>
            <w:r w:rsidRPr="00510EDA">
              <w:rPr>
                <w:b/>
                <w:lang w:eastAsia="ja-JP"/>
              </w:rPr>
              <w:t>Status</w:t>
            </w:r>
          </w:p>
        </w:tc>
        <w:tc>
          <w:tcPr>
            <w:tcW w:w="2880" w:type="dxa"/>
          </w:tcPr>
          <w:p w:rsidR="000D33A3" w:rsidRDefault="000D33A3" w:rsidP="00861086">
            <w:pPr>
              <w:rPr>
                <w:lang w:eastAsia="ja-JP"/>
              </w:rPr>
            </w:pPr>
            <w:r>
              <w:rPr>
                <w:lang w:eastAsia="ja-JP"/>
              </w:rPr>
              <w:t>Proposed</w:t>
            </w:r>
            <w:r w:rsidR="009B4D85">
              <w:rPr>
                <w:lang w:eastAsia="ja-JP"/>
              </w:rPr>
              <w:t xml:space="preserve"> for Phase 1</w:t>
            </w:r>
          </w:p>
        </w:tc>
      </w:tr>
    </w:tbl>
    <w:p w:rsidR="000D33A3" w:rsidRDefault="000D33A3" w:rsidP="000D33A3">
      <w:pPr>
        <w:pStyle w:val="RqT2"/>
      </w:pPr>
      <w:r>
        <w:t>Detail the first sub requirement of the first requirement in the proper language to define requirements.</w:t>
      </w:r>
    </w:p>
    <w:p w:rsidR="000D33A3" w:rsidRDefault="000D33A3" w:rsidP="00DB1A0B"/>
    <w:p w:rsidR="008F7A1B" w:rsidRDefault="008F7A1B" w:rsidP="008F7A1B">
      <w:pPr>
        <w:pStyle w:val="RQ1"/>
      </w:pPr>
      <w:bookmarkStart w:id="36" w:name="_Toc533567088"/>
      <w:r>
        <w:t xml:space="preserve">5 </w:t>
      </w:r>
      <w:r w:rsidR="008C7DF0" w:rsidRPr="008C7DF0">
        <w:t>User</w:t>
      </w:r>
      <w:r w:rsidR="008C7DF0">
        <w:t>s</w:t>
      </w:r>
      <w:r w:rsidR="008C7DF0" w:rsidRPr="008C7DF0">
        <w:t xml:space="preserve"> </w:t>
      </w:r>
      <w:r w:rsidR="008C7DF0">
        <w:t>Can</w:t>
      </w:r>
      <w:r w:rsidR="008C7DF0" w:rsidRPr="008C7DF0">
        <w:t xml:space="preserve"> Query the Library Inventory Remotely Using Mobile Devices</w:t>
      </w:r>
      <w:bookmarkEnd w:id="36"/>
    </w:p>
    <w:tbl>
      <w:tblPr>
        <w:tblStyle w:val="TableGrid"/>
        <w:tblW w:w="0" w:type="auto"/>
        <w:tblLook w:val="04A0" w:firstRow="1" w:lastRow="0" w:firstColumn="1" w:lastColumn="0" w:noHBand="0" w:noVBand="1"/>
      </w:tblPr>
      <w:tblGrid>
        <w:gridCol w:w="1435"/>
        <w:gridCol w:w="2880"/>
      </w:tblGrid>
      <w:tr w:rsidR="008F7A1B" w:rsidTr="009B4D85">
        <w:tc>
          <w:tcPr>
            <w:tcW w:w="1435" w:type="dxa"/>
          </w:tcPr>
          <w:p w:rsidR="008F7A1B" w:rsidRPr="00510EDA" w:rsidRDefault="008F7A1B" w:rsidP="00D261BE">
            <w:pPr>
              <w:rPr>
                <w:b/>
                <w:lang w:eastAsia="ja-JP"/>
              </w:rPr>
            </w:pPr>
            <w:r w:rsidRPr="00510EDA">
              <w:rPr>
                <w:b/>
                <w:lang w:eastAsia="ja-JP"/>
              </w:rPr>
              <w:t>Priority</w:t>
            </w:r>
          </w:p>
        </w:tc>
        <w:tc>
          <w:tcPr>
            <w:tcW w:w="2880" w:type="dxa"/>
          </w:tcPr>
          <w:p w:rsidR="008F7A1B" w:rsidRDefault="008F7A1B" w:rsidP="00D261BE">
            <w:pPr>
              <w:rPr>
                <w:lang w:eastAsia="ja-JP"/>
              </w:rPr>
            </w:pPr>
            <w:r>
              <w:rPr>
                <w:lang w:eastAsia="ja-JP"/>
              </w:rPr>
              <w:t>High</w:t>
            </w:r>
          </w:p>
        </w:tc>
      </w:tr>
      <w:tr w:rsidR="008F7A1B" w:rsidTr="009B4D85">
        <w:tc>
          <w:tcPr>
            <w:tcW w:w="1435" w:type="dxa"/>
          </w:tcPr>
          <w:p w:rsidR="008F7A1B" w:rsidRPr="00510EDA" w:rsidRDefault="008F7A1B" w:rsidP="00D261BE">
            <w:pPr>
              <w:rPr>
                <w:b/>
                <w:lang w:eastAsia="ja-JP"/>
              </w:rPr>
            </w:pPr>
            <w:r w:rsidRPr="00510EDA">
              <w:rPr>
                <w:b/>
                <w:lang w:eastAsia="ja-JP"/>
              </w:rPr>
              <w:t>Status</w:t>
            </w:r>
          </w:p>
        </w:tc>
        <w:tc>
          <w:tcPr>
            <w:tcW w:w="2880" w:type="dxa"/>
          </w:tcPr>
          <w:p w:rsidR="008F7A1B" w:rsidRDefault="008F7A1B" w:rsidP="00D261BE">
            <w:pPr>
              <w:rPr>
                <w:lang w:eastAsia="ja-JP"/>
              </w:rPr>
            </w:pPr>
            <w:r>
              <w:rPr>
                <w:lang w:eastAsia="ja-JP"/>
              </w:rPr>
              <w:t>Proposed</w:t>
            </w:r>
            <w:r w:rsidR="009B4D85">
              <w:rPr>
                <w:lang w:eastAsia="ja-JP"/>
              </w:rPr>
              <w:t xml:space="preserve"> for Phase 3</w:t>
            </w:r>
          </w:p>
        </w:tc>
      </w:tr>
    </w:tbl>
    <w:p w:rsidR="008F7A1B" w:rsidRDefault="008F7A1B" w:rsidP="00DB1A0B">
      <w:r>
        <w:t>Detail the first requirement in the proper language to define requirements.</w:t>
      </w:r>
    </w:p>
    <w:p w:rsidR="000D33A3" w:rsidRDefault="000D33A3" w:rsidP="00DB1A0B"/>
    <w:p w:rsidR="00BB1C30" w:rsidRDefault="008F7A1B" w:rsidP="00BB1C30">
      <w:pPr>
        <w:pStyle w:val="RQ1"/>
      </w:pPr>
      <w:bookmarkStart w:id="37" w:name="_Toc533567089"/>
      <w:r>
        <w:t>6</w:t>
      </w:r>
      <w:r w:rsidR="00BB1C30">
        <w:t xml:space="preserve"> </w:t>
      </w:r>
      <w:r w:rsidR="008C7DF0" w:rsidRPr="008C7DF0">
        <w:t xml:space="preserve">Users Can Share Information </w:t>
      </w:r>
      <w:proofErr w:type="gramStart"/>
      <w:r w:rsidR="008C7DF0" w:rsidRPr="008C7DF0">
        <w:t>With</w:t>
      </w:r>
      <w:proofErr w:type="gramEnd"/>
      <w:r w:rsidR="008C7DF0" w:rsidRPr="008C7DF0">
        <w:t xml:space="preserve"> Friends</w:t>
      </w:r>
      <w:bookmarkEnd w:id="37"/>
    </w:p>
    <w:tbl>
      <w:tblPr>
        <w:tblStyle w:val="TableGrid"/>
        <w:tblW w:w="0" w:type="auto"/>
        <w:tblLook w:val="04A0" w:firstRow="1" w:lastRow="0" w:firstColumn="1" w:lastColumn="0" w:noHBand="0" w:noVBand="1"/>
      </w:tblPr>
      <w:tblGrid>
        <w:gridCol w:w="1435"/>
        <w:gridCol w:w="2880"/>
      </w:tblGrid>
      <w:tr w:rsidR="00BB1C30" w:rsidTr="001C4889">
        <w:tc>
          <w:tcPr>
            <w:tcW w:w="1435" w:type="dxa"/>
          </w:tcPr>
          <w:p w:rsidR="00BB1C30" w:rsidRPr="00510EDA" w:rsidRDefault="00BB1C30" w:rsidP="00130A3E">
            <w:pPr>
              <w:rPr>
                <w:b/>
                <w:lang w:eastAsia="ja-JP"/>
              </w:rPr>
            </w:pPr>
            <w:r w:rsidRPr="00510EDA">
              <w:rPr>
                <w:b/>
                <w:lang w:eastAsia="ja-JP"/>
              </w:rPr>
              <w:t>Priority</w:t>
            </w:r>
          </w:p>
        </w:tc>
        <w:tc>
          <w:tcPr>
            <w:tcW w:w="2880" w:type="dxa"/>
          </w:tcPr>
          <w:p w:rsidR="00BB1C30" w:rsidRDefault="00BB1C30" w:rsidP="00130A3E">
            <w:pPr>
              <w:rPr>
                <w:lang w:eastAsia="ja-JP"/>
              </w:rPr>
            </w:pPr>
            <w:r>
              <w:rPr>
                <w:lang w:eastAsia="ja-JP"/>
              </w:rPr>
              <w:t>High</w:t>
            </w:r>
          </w:p>
        </w:tc>
      </w:tr>
      <w:tr w:rsidR="00BB1C30" w:rsidTr="001C4889">
        <w:tc>
          <w:tcPr>
            <w:tcW w:w="1435" w:type="dxa"/>
          </w:tcPr>
          <w:p w:rsidR="00BB1C30" w:rsidRPr="00510EDA" w:rsidRDefault="00BB1C30" w:rsidP="00130A3E">
            <w:pPr>
              <w:rPr>
                <w:b/>
                <w:lang w:eastAsia="ja-JP"/>
              </w:rPr>
            </w:pPr>
            <w:r w:rsidRPr="00510EDA">
              <w:rPr>
                <w:b/>
                <w:lang w:eastAsia="ja-JP"/>
              </w:rPr>
              <w:t>Status</w:t>
            </w:r>
          </w:p>
        </w:tc>
        <w:tc>
          <w:tcPr>
            <w:tcW w:w="2880" w:type="dxa"/>
          </w:tcPr>
          <w:p w:rsidR="00BB1C30" w:rsidRDefault="00BB1C30" w:rsidP="00130A3E">
            <w:pPr>
              <w:rPr>
                <w:lang w:eastAsia="ja-JP"/>
              </w:rPr>
            </w:pPr>
            <w:r>
              <w:rPr>
                <w:lang w:eastAsia="ja-JP"/>
              </w:rPr>
              <w:t>Proposed</w:t>
            </w:r>
            <w:r w:rsidR="001C4889">
              <w:rPr>
                <w:lang w:eastAsia="ja-JP"/>
              </w:rPr>
              <w:t xml:space="preserve"> for Phase 2</w:t>
            </w:r>
          </w:p>
        </w:tc>
      </w:tr>
    </w:tbl>
    <w:p w:rsidR="00BB1C30" w:rsidRDefault="00BB1C30" w:rsidP="00BB1C30">
      <w:r>
        <w:t>Detail the first requirement in the proper language to define requirements.</w:t>
      </w:r>
    </w:p>
    <w:p w:rsidR="005E33CB" w:rsidRDefault="005E33CB" w:rsidP="00BB1C30">
      <w:bookmarkStart w:id="38" w:name="_GoBack"/>
      <w:bookmarkEnd w:id="38"/>
    </w:p>
    <w:p w:rsidR="00BB1C30" w:rsidRDefault="008F7A1B" w:rsidP="00BB1C30">
      <w:pPr>
        <w:pStyle w:val="RQ1"/>
      </w:pPr>
      <w:bookmarkStart w:id="39" w:name="_Toc533567090"/>
      <w:r>
        <w:t>7</w:t>
      </w:r>
      <w:r w:rsidR="00BB1C30">
        <w:t xml:space="preserve"> </w:t>
      </w:r>
      <w:r w:rsidR="008C7DF0">
        <w:t>Users Can Determine Whether the Data is Stored Locally or On the Internet</w:t>
      </w:r>
      <w:bookmarkEnd w:id="39"/>
    </w:p>
    <w:tbl>
      <w:tblPr>
        <w:tblStyle w:val="TableGrid"/>
        <w:tblW w:w="0" w:type="auto"/>
        <w:tblLook w:val="04A0" w:firstRow="1" w:lastRow="0" w:firstColumn="1" w:lastColumn="0" w:noHBand="0" w:noVBand="1"/>
      </w:tblPr>
      <w:tblGrid>
        <w:gridCol w:w="1435"/>
        <w:gridCol w:w="2880"/>
      </w:tblGrid>
      <w:tr w:rsidR="00BB1C30" w:rsidTr="001C4889">
        <w:tc>
          <w:tcPr>
            <w:tcW w:w="1435" w:type="dxa"/>
          </w:tcPr>
          <w:p w:rsidR="00BB1C30" w:rsidRPr="00510EDA" w:rsidRDefault="00BB1C30" w:rsidP="00130A3E">
            <w:pPr>
              <w:rPr>
                <w:b/>
                <w:lang w:eastAsia="ja-JP"/>
              </w:rPr>
            </w:pPr>
            <w:r w:rsidRPr="00510EDA">
              <w:rPr>
                <w:b/>
                <w:lang w:eastAsia="ja-JP"/>
              </w:rPr>
              <w:t>Priority</w:t>
            </w:r>
          </w:p>
        </w:tc>
        <w:tc>
          <w:tcPr>
            <w:tcW w:w="2880" w:type="dxa"/>
          </w:tcPr>
          <w:p w:rsidR="00BB1C30" w:rsidRDefault="00DF2E7F" w:rsidP="00130A3E">
            <w:pPr>
              <w:rPr>
                <w:lang w:eastAsia="ja-JP"/>
              </w:rPr>
            </w:pPr>
            <w:r>
              <w:rPr>
                <w:lang w:eastAsia="ja-JP"/>
              </w:rPr>
              <w:t>Normal</w:t>
            </w:r>
          </w:p>
        </w:tc>
      </w:tr>
      <w:tr w:rsidR="00BB1C30" w:rsidTr="001C4889">
        <w:tc>
          <w:tcPr>
            <w:tcW w:w="1435" w:type="dxa"/>
          </w:tcPr>
          <w:p w:rsidR="00BB1C30" w:rsidRPr="00510EDA" w:rsidRDefault="00BB1C30" w:rsidP="00130A3E">
            <w:pPr>
              <w:rPr>
                <w:b/>
                <w:lang w:eastAsia="ja-JP"/>
              </w:rPr>
            </w:pPr>
            <w:r w:rsidRPr="00510EDA">
              <w:rPr>
                <w:b/>
                <w:lang w:eastAsia="ja-JP"/>
              </w:rPr>
              <w:t>Status</w:t>
            </w:r>
          </w:p>
        </w:tc>
        <w:tc>
          <w:tcPr>
            <w:tcW w:w="2880" w:type="dxa"/>
          </w:tcPr>
          <w:p w:rsidR="00BB1C30" w:rsidRDefault="00BB1C30" w:rsidP="00130A3E">
            <w:pPr>
              <w:rPr>
                <w:lang w:eastAsia="ja-JP"/>
              </w:rPr>
            </w:pPr>
            <w:r>
              <w:rPr>
                <w:lang w:eastAsia="ja-JP"/>
              </w:rPr>
              <w:t>Proposed</w:t>
            </w:r>
            <w:r w:rsidR="001C4889">
              <w:rPr>
                <w:lang w:eastAsia="ja-JP"/>
              </w:rPr>
              <w:t xml:space="preserve"> for Phase 2</w:t>
            </w:r>
          </w:p>
        </w:tc>
      </w:tr>
    </w:tbl>
    <w:p w:rsidR="00BB1C30" w:rsidRDefault="00BB1C30" w:rsidP="00BB1C30">
      <w:r>
        <w:t>Detail the first requirement in the proper language to define requirements.</w:t>
      </w:r>
    </w:p>
    <w:p w:rsidR="001C4889" w:rsidRDefault="001C4889" w:rsidP="00BB1C30"/>
    <w:p w:rsidR="00BB1C30" w:rsidRDefault="008F7A1B" w:rsidP="00BB1C30">
      <w:pPr>
        <w:pStyle w:val="RQ1"/>
      </w:pPr>
      <w:bookmarkStart w:id="40" w:name="_Toc533567091"/>
      <w:r>
        <w:t>8</w:t>
      </w:r>
      <w:r w:rsidR="00BB1C30">
        <w:t xml:space="preserve"> </w:t>
      </w:r>
      <w:r w:rsidR="008C7DF0">
        <w:t xml:space="preserve">The Tool </w:t>
      </w:r>
      <w:proofErr w:type="gramStart"/>
      <w:r w:rsidR="008C7DF0">
        <w:t>Shall</w:t>
      </w:r>
      <w:proofErr w:type="gramEnd"/>
      <w:r w:rsidR="008C7DF0">
        <w:t xml:space="preserve"> be Easy to Use and User Friendly</w:t>
      </w:r>
      <w:bookmarkEnd w:id="40"/>
    </w:p>
    <w:tbl>
      <w:tblPr>
        <w:tblStyle w:val="TableGrid"/>
        <w:tblW w:w="0" w:type="auto"/>
        <w:tblLook w:val="04A0" w:firstRow="1" w:lastRow="0" w:firstColumn="1" w:lastColumn="0" w:noHBand="0" w:noVBand="1"/>
      </w:tblPr>
      <w:tblGrid>
        <w:gridCol w:w="1435"/>
        <w:gridCol w:w="2880"/>
      </w:tblGrid>
      <w:tr w:rsidR="00BB1C30" w:rsidTr="001C4889">
        <w:tc>
          <w:tcPr>
            <w:tcW w:w="1435" w:type="dxa"/>
          </w:tcPr>
          <w:p w:rsidR="00BB1C30" w:rsidRPr="00510EDA" w:rsidRDefault="00BB1C30" w:rsidP="00130A3E">
            <w:pPr>
              <w:rPr>
                <w:b/>
                <w:lang w:eastAsia="ja-JP"/>
              </w:rPr>
            </w:pPr>
            <w:r w:rsidRPr="00510EDA">
              <w:rPr>
                <w:b/>
                <w:lang w:eastAsia="ja-JP"/>
              </w:rPr>
              <w:t>Priority</w:t>
            </w:r>
          </w:p>
        </w:tc>
        <w:tc>
          <w:tcPr>
            <w:tcW w:w="2880" w:type="dxa"/>
          </w:tcPr>
          <w:p w:rsidR="00BB1C30" w:rsidRDefault="001C4889" w:rsidP="00130A3E">
            <w:pPr>
              <w:rPr>
                <w:lang w:eastAsia="ja-JP"/>
              </w:rPr>
            </w:pPr>
            <w:r>
              <w:rPr>
                <w:lang w:eastAsia="ja-JP"/>
              </w:rPr>
              <w:t>High</w:t>
            </w:r>
          </w:p>
        </w:tc>
      </w:tr>
      <w:tr w:rsidR="00BB1C30" w:rsidTr="001C4889">
        <w:tc>
          <w:tcPr>
            <w:tcW w:w="1435" w:type="dxa"/>
          </w:tcPr>
          <w:p w:rsidR="00BB1C30" w:rsidRPr="00510EDA" w:rsidRDefault="00BB1C30" w:rsidP="00130A3E">
            <w:pPr>
              <w:rPr>
                <w:b/>
                <w:lang w:eastAsia="ja-JP"/>
              </w:rPr>
            </w:pPr>
            <w:r w:rsidRPr="00510EDA">
              <w:rPr>
                <w:b/>
                <w:lang w:eastAsia="ja-JP"/>
              </w:rPr>
              <w:t>Status</w:t>
            </w:r>
          </w:p>
        </w:tc>
        <w:tc>
          <w:tcPr>
            <w:tcW w:w="2880" w:type="dxa"/>
          </w:tcPr>
          <w:p w:rsidR="00BB1C30" w:rsidRDefault="00BB1C30" w:rsidP="00130A3E">
            <w:pPr>
              <w:rPr>
                <w:lang w:eastAsia="ja-JP"/>
              </w:rPr>
            </w:pPr>
            <w:r>
              <w:rPr>
                <w:lang w:eastAsia="ja-JP"/>
              </w:rPr>
              <w:t>Proposed</w:t>
            </w:r>
            <w:r w:rsidR="001C4889">
              <w:rPr>
                <w:lang w:eastAsia="ja-JP"/>
              </w:rPr>
              <w:t xml:space="preserve"> for Phase 1</w:t>
            </w:r>
          </w:p>
        </w:tc>
      </w:tr>
    </w:tbl>
    <w:p w:rsidR="00BB1C30" w:rsidRDefault="00BB1C30" w:rsidP="00BB1C30">
      <w:r>
        <w:t>Detail the first requirement in the proper language to define requirements.</w:t>
      </w:r>
    </w:p>
    <w:p w:rsidR="008C7DF0" w:rsidRDefault="008C7DF0" w:rsidP="00BB1C30"/>
    <w:p w:rsidR="008C7DF0" w:rsidRDefault="008C7DF0" w:rsidP="008C7DF0">
      <w:pPr>
        <w:pStyle w:val="RqH2"/>
      </w:pPr>
      <w:bookmarkStart w:id="41" w:name="_Toc533567092"/>
      <w:r>
        <w:t xml:space="preserve">8.1 </w:t>
      </w:r>
      <w:r w:rsidR="000D33A3">
        <w:t>Users Can Define Preferences</w:t>
      </w:r>
      <w:bookmarkEnd w:id="41"/>
    </w:p>
    <w:tbl>
      <w:tblPr>
        <w:tblStyle w:val="TableGrid"/>
        <w:tblW w:w="0" w:type="auto"/>
        <w:tblLook w:val="04A0" w:firstRow="1" w:lastRow="0" w:firstColumn="1" w:lastColumn="0" w:noHBand="0" w:noVBand="1"/>
      </w:tblPr>
      <w:tblGrid>
        <w:gridCol w:w="1435"/>
        <w:gridCol w:w="2880"/>
      </w:tblGrid>
      <w:tr w:rsidR="008C7DF0" w:rsidTr="001C4889">
        <w:tc>
          <w:tcPr>
            <w:tcW w:w="1435" w:type="dxa"/>
          </w:tcPr>
          <w:p w:rsidR="008C7DF0" w:rsidRPr="00510EDA" w:rsidRDefault="008C7DF0" w:rsidP="00861086">
            <w:pPr>
              <w:rPr>
                <w:b/>
                <w:lang w:eastAsia="ja-JP"/>
              </w:rPr>
            </w:pPr>
            <w:r w:rsidRPr="00510EDA">
              <w:rPr>
                <w:b/>
                <w:lang w:eastAsia="ja-JP"/>
              </w:rPr>
              <w:t>Priority</w:t>
            </w:r>
          </w:p>
        </w:tc>
        <w:tc>
          <w:tcPr>
            <w:tcW w:w="2880" w:type="dxa"/>
          </w:tcPr>
          <w:p w:rsidR="008C7DF0" w:rsidRDefault="008C7DF0" w:rsidP="00861086">
            <w:pPr>
              <w:rPr>
                <w:lang w:eastAsia="ja-JP"/>
              </w:rPr>
            </w:pPr>
            <w:r>
              <w:rPr>
                <w:lang w:eastAsia="ja-JP"/>
              </w:rPr>
              <w:t>High</w:t>
            </w:r>
          </w:p>
        </w:tc>
      </w:tr>
      <w:tr w:rsidR="008C7DF0" w:rsidTr="001C4889">
        <w:tc>
          <w:tcPr>
            <w:tcW w:w="1435" w:type="dxa"/>
          </w:tcPr>
          <w:p w:rsidR="008C7DF0" w:rsidRPr="00510EDA" w:rsidRDefault="008C7DF0" w:rsidP="00861086">
            <w:pPr>
              <w:rPr>
                <w:b/>
                <w:lang w:eastAsia="ja-JP"/>
              </w:rPr>
            </w:pPr>
            <w:r w:rsidRPr="00510EDA">
              <w:rPr>
                <w:b/>
                <w:lang w:eastAsia="ja-JP"/>
              </w:rPr>
              <w:t>Status</w:t>
            </w:r>
          </w:p>
        </w:tc>
        <w:tc>
          <w:tcPr>
            <w:tcW w:w="2880" w:type="dxa"/>
          </w:tcPr>
          <w:p w:rsidR="008C7DF0" w:rsidRDefault="008C7DF0" w:rsidP="00861086">
            <w:pPr>
              <w:rPr>
                <w:lang w:eastAsia="ja-JP"/>
              </w:rPr>
            </w:pPr>
            <w:r>
              <w:rPr>
                <w:lang w:eastAsia="ja-JP"/>
              </w:rPr>
              <w:t>Proposed</w:t>
            </w:r>
            <w:r w:rsidR="001C4889">
              <w:rPr>
                <w:lang w:eastAsia="ja-JP"/>
              </w:rPr>
              <w:t xml:space="preserve"> for Phase 1</w:t>
            </w:r>
          </w:p>
        </w:tc>
      </w:tr>
    </w:tbl>
    <w:p w:rsidR="008C7DF0" w:rsidRDefault="008C7DF0" w:rsidP="008C7DF0">
      <w:pPr>
        <w:pStyle w:val="RqT2"/>
      </w:pPr>
      <w:r>
        <w:t>Detail the first sub requirement of the first requirement in the proper language to define requirements.</w:t>
      </w:r>
    </w:p>
    <w:p w:rsidR="00BB1C30" w:rsidRDefault="00BB1C30" w:rsidP="00BB1C30"/>
    <w:p w:rsidR="000D33A3" w:rsidRDefault="000D33A3" w:rsidP="000D33A3">
      <w:pPr>
        <w:pStyle w:val="RqH3"/>
      </w:pPr>
      <w:bookmarkStart w:id="42" w:name="_Toc533567093"/>
      <w:r>
        <w:lastRenderedPageBreak/>
        <w:t>8.1.1 Users Can Select What to Track</w:t>
      </w:r>
      <w:bookmarkEnd w:id="42"/>
    </w:p>
    <w:tbl>
      <w:tblPr>
        <w:tblStyle w:val="TableGrid"/>
        <w:tblW w:w="0" w:type="auto"/>
        <w:tblLook w:val="04A0" w:firstRow="1" w:lastRow="0" w:firstColumn="1" w:lastColumn="0" w:noHBand="0" w:noVBand="1"/>
      </w:tblPr>
      <w:tblGrid>
        <w:gridCol w:w="1435"/>
        <w:gridCol w:w="2880"/>
      </w:tblGrid>
      <w:tr w:rsidR="000D33A3" w:rsidTr="001C4889">
        <w:tc>
          <w:tcPr>
            <w:tcW w:w="1435" w:type="dxa"/>
          </w:tcPr>
          <w:p w:rsidR="000D33A3" w:rsidRPr="00510EDA" w:rsidRDefault="000D33A3" w:rsidP="00861086">
            <w:pPr>
              <w:rPr>
                <w:b/>
                <w:lang w:eastAsia="ja-JP"/>
              </w:rPr>
            </w:pPr>
            <w:r w:rsidRPr="00510EDA">
              <w:rPr>
                <w:b/>
                <w:lang w:eastAsia="ja-JP"/>
              </w:rPr>
              <w:t>Priority</w:t>
            </w:r>
          </w:p>
        </w:tc>
        <w:tc>
          <w:tcPr>
            <w:tcW w:w="2880" w:type="dxa"/>
          </w:tcPr>
          <w:p w:rsidR="000D33A3" w:rsidRDefault="000D33A3" w:rsidP="00861086">
            <w:pPr>
              <w:rPr>
                <w:lang w:eastAsia="ja-JP"/>
              </w:rPr>
            </w:pPr>
            <w:r>
              <w:rPr>
                <w:lang w:eastAsia="ja-JP"/>
              </w:rPr>
              <w:t>High</w:t>
            </w:r>
          </w:p>
        </w:tc>
      </w:tr>
      <w:tr w:rsidR="000D33A3" w:rsidTr="001C4889">
        <w:tc>
          <w:tcPr>
            <w:tcW w:w="1435" w:type="dxa"/>
          </w:tcPr>
          <w:p w:rsidR="000D33A3" w:rsidRPr="00510EDA" w:rsidRDefault="000D33A3" w:rsidP="00861086">
            <w:pPr>
              <w:rPr>
                <w:b/>
                <w:lang w:eastAsia="ja-JP"/>
              </w:rPr>
            </w:pPr>
            <w:r w:rsidRPr="00510EDA">
              <w:rPr>
                <w:b/>
                <w:lang w:eastAsia="ja-JP"/>
              </w:rPr>
              <w:t>Status</w:t>
            </w:r>
          </w:p>
        </w:tc>
        <w:tc>
          <w:tcPr>
            <w:tcW w:w="2880" w:type="dxa"/>
          </w:tcPr>
          <w:p w:rsidR="000D33A3" w:rsidRDefault="000D33A3" w:rsidP="00861086">
            <w:pPr>
              <w:rPr>
                <w:lang w:eastAsia="ja-JP"/>
              </w:rPr>
            </w:pPr>
            <w:r>
              <w:rPr>
                <w:lang w:eastAsia="ja-JP"/>
              </w:rPr>
              <w:t>Proposed</w:t>
            </w:r>
            <w:r w:rsidR="001C4889">
              <w:rPr>
                <w:lang w:eastAsia="ja-JP"/>
              </w:rPr>
              <w:t xml:space="preserve"> for Phase 1</w:t>
            </w:r>
          </w:p>
        </w:tc>
      </w:tr>
    </w:tbl>
    <w:p w:rsidR="000D33A3" w:rsidRDefault="000D33A3" w:rsidP="000D33A3">
      <w:pPr>
        <w:pStyle w:val="RqT3"/>
      </w:pPr>
      <w:r>
        <w:t>Detail the first sub requirement of the first sub requirement of the first requirement in the proper language to define requirements.</w:t>
      </w:r>
    </w:p>
    <w:p w:rsidR="00BB1C30" w:rsidRDefault="00BB1C30" w:rsidP="00914F59"/>
    <w:p w:rsidR="000D33A3" w:rsidRDefault="000D33A3" w:rsidP="000D33A3">
      <w:pPr>
        <w:pStyle w:val="RqH3"/>
      </w:pPr>
      <w:bookmarkStart w:id="43" w:name="_Toc533567094"/>
      <w:r>
        <w:t xml:space="preserve">8.1.2 Users Can Hide Information Fields They Aren’t </w:t>
      </w:r>
      <w:r w:rsidR="0021277D">
        <w:t>Tracking</w:t>
      </w:r>
      <w:bookmarkEnd w:id="43"/>
    </w:p>
    <w:tbl>
      <w:tblPr>
        <w:tblStyle w:val="TableGrid"/>
        <w:tblW w:w="0" w:type="auto"/>
        <w:tblLook w:val="04A0" w:firstRow="1" w:lastRow="0" w:firstColumn="1" w:lastColumn="0" w:noHBand="0" w:noVBand="1"/>
      </w:tblPr>
      <w:tblGrid>
        <w:gridCol w:w="1435"/>
        <w:gridCol w:w="2880"/>
      </w:tblGrid>
      <w:tr w:rsidR="000D33A3" w:rsidTr="001C4889">
        <w:tc>
          <w:tcPr>
            <w:tcW w:w="1435" w:type="dxa"/>
          </w:tcPr>
          <w:p w:rsidR="000D33A3" w:rsidRPr="00510EDA" w:rsidRDefault="000D33A3" w:rsidP="00861086">
            <w:pPr>
              <w:rPr>
                <w:b/>
                <w:lang w:eastAsia="ja-JP"/>
              </w:rPr>
            </w:pPr>
            <w:r w:rsidRPr="00510EDA">
              <w:rPr>
                <w:b/>
                <w:lang w:eastAsia="ja-JP"/>
              </w:rPr>
              <w:t>Priority</w:t>
            </w:r>
          </w:p>
        </w:tc>
        <w:tc>
          <w:tcPr>
            <w:tcW w:w="2880" w:type="dxa"/>
          </w:tcPr>
          <w:p w:rsidR="000D33A3" w:rsidRDefault="000D33A3" w:rsidP="00861086">
            <w:pPr>
              <w:rPr>
                <w:lang w:eastAsia="ja-JP"/>
              </w:rPr>
            </w:pPr>
            <w:r>
              <w:rPr>
                <w:lang w:eastAsia="ja-JP"/>
              </w:rPr>
              <w:t>High</w:t>
            </w:r>
          </w:p>
        </w:tc>
      </w:tr>
      <w:tr w:rsidR="000D33A3" w:rsidTr="001C4889">
        <w:tc>
          <w:tcPr>
            <w:tcW w:w="1435" w:type="dxa"/>
          </w:tcPr>
          <w:p w:rsidR="000D33A3" w:rsidRPr="00510EDA" w:rsidRDefault="000D33A3" w:rsidP="00861086">
            <w:pPr>
              <w:rPr>
                <w:b/>
                <w:lang w:eastAsia="ja-JP"/>
              </w:rPr>
            </w:pPr>
            <w:r w:rsidRPr="00510EDA">
              <w:rPr>
                <w:b/>
                <w:lang w:eastAsia="ja-JP"/>
              </w:rPr>
              <w:t>Status</w:t>
            </w:r>
          </w:p>
        </w:tc>
        <w:tc>
          <w:tcPr>
            <w:tcW w:w="2880" w:type="dxa"/>
          </w:tcPr>
          <w:p w:rsidR="000D33A3" w:rsidRDefault="000D33A3" w:rsidP="00861086">
            <w:pPr>
              <w:rPr>
                <w:lang w:eastAsia="ja-JP"/>
              </w:rPr>
            </w:pPr>
            <w:r>
              <w:rPr>
                <w:lang w:eastAsia="ja-JP"/>
              </w:rPr>
              <w:t>Proposed</w:t>
            </w:r>
            <w:r w:rsidR="001C4889">
              <w:rPr>
                <w:lang w:eastAsia="ja-JP"/>
              </w:rPr>
              <w:t xml:space="preserve"> for Phase 1</w:t>
            </w:r>
          </w:p>
        </w:tc>
      </w:tr>
    </w:tbl>
    <w:p w:rsidR="000D33A3" w:rsidRDefault="000D33A3" w:rsidP="000D33A3">
      <w:pPr>
        <w:pStyle w:val="RqT3"/>
      </w:pPr>
      <w:r>
        <w:t>Detail the first sub requirement of the first sub requirement of the first requirement in the proper language to define requirements.</w:t>
      </w:r>
    </w:p>
    <w:p w:rsidR="000D33A3" w:rsidRDefault="000D33A3" w:rsidP="000D33A3"/>
    <w:p w:rsidR="000D33A3" w:rsidRDefault="000D33A3" w:rsidP="000D33A3">
      <w:pPr>
        <w:pStyle w:val="RqH3"/>
      </w:pPr>
      <w:bookmarkStart w:id="44" w:name="_Toc533567095"/>
      <w:r>
        <w:t>8</w:t>
      </w:r>
      <w:r w:rsidR="0021277D">
        <w:t>.1.3</w:t>
      </w:r>
      <w:r>
        <w:t xml:space="preserve"> Users Can Select Font, Font Size and Font Weight</w:t>
      </w:r>
      <w:bookmarkEnd w:id="44"/>
    </w:p>
    <w:tbl>
      <w:tblPr>
        <w:tblStyle w:val="TableGrid"/>
        <w:tblW w:w="0" w:type="auto"/>
        <w:tblLook w:val="04A0" w:firstRow="1" w:lastRow="0" w:firstColumn="1" w:lastColumn="0" w:noHBand="0" w:noVBand="1"/>
      </w:tblPr>
      <w:tblGrid>
        <w:gridCol w:w="1435"/>
        <w:gridCol w:w="2880"/>
      </w:tblGrid>
      <w:tr w:rsidR="000D33A3" w:rsidTr="001C4889">
        <w:tc>
          <w:tcPr>
            <w:tcW w:w="1435" w:type="dxa"/>
          </w:tcPr>
          <w:p w:rsidR="000D33A3" w:rsidRPr="00510EDA" w:rsidRDefault="000D33A3" w:rsidP="00861086">
            <w:pPr>
              <w:rPr>
                <w:b/>
                <w:lang w:eastAsia="ja-JP"/>
              </w:rPr>
            </w:pPr>
            <w:r w:rsidRPr="00510EDA">
              <w:rPr>
                <w:b/>
                <w:lang w:eastAsia="ja-JP"/>
              </w:rPr>
              <w:t>Priority</w:t>
            </w:r>
          </w:p>
        </w:tc>
        <w:tc>
          <w:tcPr>
            <w:tcW w:w="2880" w:type="dxa"/>
          </w:tcPr>
          <w:p w:rsidR="000D33A3" w:rsidRDefault="0021277D" w:rsidP="00861086">
            <w:pPr>
              <w:rPr>
                <w:lang w:eastAsia="ja-JP"/>
              </w:rPr>
            </w:pPr>
            <w:r>
              <w:rPr>
                <w:lang w:eastAsia="ja-JP"/>
              </w:rPr>
              <w:t>Medium</w:t>
            </w:r>
          </w:p>
        </w:tc>
      </w:tr>
      <w:tr w:rsidR="000D33A3" w:rsidTr="001C4889">
        <w:tc>
          <w:tcPr>
            <w:tcW w:w="1435" w:type="dxa"/>
          </w:tcPr>
          <w:p w:rsidR="000D33A3" w:rsidRPr="00510EDA" w:rsidRDefault="000D33A3" w:rsidP="00861086">
            <w:pPr>
              <w:rPr>
                <w:b/>
                <w:lang w:eastAsia="ja-JP"/>
              </w:rPr>
            </w:pPr>
            <w:r w:rsidRPr="00510EDA">
              <w:rPr>
                <w:b/>
                <w:lang w:eastAsia="ja-JP"/>
              </w:rPr>
              <w:t>Status</w:t>
            </w:r>
          </w:p>
        </w:tc>
        <w:tc>
          <w:tcPr>
            <w:tcW w:w="2880" w:type="dxa"/>
          </w:tcPr>
          <w:p w:rsidR="000D33A3" w:rsidRDefault="000D33A3" w:rsidP="00861086">
            <w:pPr>
              <w:rPr>
                <w:lang w:eastAsia="ja-JP"/>
              </w:rPr>
            </w:pPr>
            <w:r>
              <w:rPr>
                <w:lang w:eastAsia="ja-JP"/>
              </w:rPr>
              <w:t>Proposed</w:t>
            </w:r>
            <w:r w:rsidR="0084758B">
              <w:rPr>
                <w:lang w:eastAsia="ja-JP"/>
              </w:rPr>
              <w:t xml:space="preserve"> for Phase 2</w:t>
            </w:r>
          </w:p>
        </w:tc>
      </w:tr>
    </w:tbl>
    <w:p w:rsidR="000D33A3" w:rsidRDefault="000D33A3" w:rsidP="000D33A3">
      <w:pPr>
        <w:pStyle w:val="RqT3"/>
      </w:pPr>
      <w:r>
        <w:t>Detail the first sub requirement of the first sub requirement of the first requirement in the proper language to define requirements.</w:t>
      </w:r>
    </w:p>
    <w:p w:rsidR="000D33A3" w:rsidRDefault="000D33A3" w:rsidP="000D33A3"/>
    <w:p w:rsidR="0021277D" w:rsidRDefault="0021277D" w:rsidP="00280BE7">
      <w:pPr>
        <w:pStyle w:val="RqH2"/>
      </w:pPr>
      <w:bookmarkStart w:id="45" w:name="_Toc533567096"/>
      <w:r>
        <w:t>8.</w:t>
      </w:r>
      <w:r w:rsidR="00280BE7">
        <w:t>2</w:t>
      </w:r>
      <w:r>
        <w:t xml:space="preserve"> A User Help Function Shall Be Provided</w:t>
      </w:r>
      <w:bookmarkEnd w:id="45"/>
    </w:p>
    <w:tbl>
      <w:tblPr>
        <w:tblStyle w:val="TableGrid"/>
        <w:tblW w:w="0" w:type="auto"/>
        <w:tblLook w:val="04A0" w:firstRow="1" w:lastRow="0" w:firstColumn="1" w:lastColumn="0" w:noHBand="0" w:noVBand="1"/>
      </w:tblPr>
      <w:tblGrid>
        <w:gridCol w:w="1435"/>
        <w:gridCol w:w="2880"/>
      </w:tblGrid>
      <w:tr w:rsidR="0021277D" w:rsidTr="001C4889">
        <w:tc>
          <w:tcPr>
            <w:tcW w:w="1435" w:type="dxa"/>
          </w:tcPr>
          <w:p w:rsidR="0021277D" w:rsidRPr="00510EDA" w:rsidRDefault="0021277D" w:rsidP="00861086">
            <w:pPr>
              <w:rPr>
                <w:b/>
                <w:lang w:eastAsia="ja-JP"/>
              </w:rPr>
            </w:pPr>
            <w:r w:rsidRPr="00510EDA">
              <w:rPr>
                <w:b/>
                <w:lang w:eastAsia="ja-JP"/>
              </w:rPr>
              <w:t>Priority</w:t>
            </w:r>
          </w:p>
        </w:tc>
        <w:tc>
          <w:tcPr>
            <w:tcW w:w="2880" w:type="dxa"/>
          </w:tcPr>
          <w:p w:rsidR="0021277D" w:rsidRDefault="0021277D" w:rsidP="00861086">
            <w:pPr>
              <w:rPr>
                <w:lang w:eastAsia="ja-JP"/>
              </w:rPr>
            </w:pPr>
            <w:r>
              <w:rPr>
                <w:lang w:eastAsia="ja-JP"/>
              </w:rPr>
              <w:t>Medium</w:t>
            </w:r>
          </w:p>
        </w:tc>
      </w:tr>
      <w:tr w:rsidR="0021277D" w:rsidTr="001C4889">
        <w:tc>
          <w:tcPr>
            <w:tcW w:w="1435" w:type="dxa"/>
          </w:tcPr>
          <w:p w:rsidR="0021277D" w:rsidRPr="00510EDA" w:rsidRDefault="0021277D" w:rsidP="00861086">
            <w:pPr>
              <w:rPr>
                <w:b/>
                <w:lang w:eastAsia="ja-JP"/>
              </w:rPr>
            </w:pPr>
            <w:r w:rsidRPr="00510EDA">
              <w:rPr>
                <w:b/>
                <w:lang w:eastAsia="ja-JP"/>
              </w:rPr>
              <w:t>Status</w:t>
            </w:r>
          </w:p>
        </w:tc>
        <w:tc>
          <w:tcPr>
            <w:tcW w:w="2880" w:type="dxa"/>
          </w:tcPr>
          <w:p w:rsidR="0021277D" w:rsidRDefault="0021277D" w:rsidP="00861086">
            <w:pPr>
              <w:rPr>
                <w:lang w:eastAsia="ja-JP"/>
              </w:rPr>
            </w:pPr>
            <w:r>
              <w:rPr>
                <w:lang w:eastAsia="ja-JP"/>
              </w:rPr>
              <w:t>Proposed</w:t>
            </w:r>
            <w:r w:rsidR="001C4889">
              <w:rPr>
                <w:lang w:eastAsia="ja-JP"/>
              </w:rPr>
              <w:t xml:space="preserve"> for Phase 1</w:t>
            </w:r>
          </w:p>
        </w:tc>
      </w:tr>
    </w:tbl>
    <w:p w:rsidR="0021277D" w:rsidRDefault="0021277D" w:rsidP="00280BE7">
      <w:pPr>
        <w:pStyle w:val="RqT2"/>
      </w:pPr>
      <w:r>
        <w:t>Detail the first sub requirement of the first sub requirement of the first requirement in the proper language to define requirements.</w:t>
      </w:r>
    </w:p>
    <w:p w:rsidR="0021277D" w:rsidRDefault="0021277D" w:rsidP="0021277D"/>
    <w:p w:rsidR="007E122A" w:rsidRDefault="007E122A" w:rsidP="00280BE7">
      <w:pPr>
        <w:pStyle w:val="RqH2"/>
      </w:pPr>
      <w:bookmarkStart w:id="46" w:name="_Toc533567097"/>
      <w:r>
        <w:t>8.</w:t>
      </w:r>
      <w:r w:rsidR="00280BE7">
        <w:t>3</w:t>
      </w:r>
      <w:r>
        <w:t xml:space="preserve"> A User Manual Shall Be Available</w:t>
      </w:r>
      <w:bookmarkEnd w:id="46"/>
    </w:p>
    <w:tbl>
      <w:tblPr>
        <w:tblStyle w:val="TableGrid"/>
        <w:tblW w:w="0" w:type="auto"/>
        <w:tblLook w:val="04A0" w:firstRow="1" w:lastRow="0" w:firstColumn="1" w:lastColumn="0" w:noHBand="0" w:noVBand="1"/>
      </w:tblPr>
      <w:tblGrid>
        <w:gridCol w:w="1435"/>
        <w:gridCol w:w="2880"/>
      </w:tblGrid>
      <w:tr w:rsidR="007E122A" w:rsidTr="001C4889">
        <w:tc>
          <w:tcPr>
            <w:tcW w:w="1435" w:type="dxa"/>
          </w:tcPr>
          <w:p w:rsidR="007E122A" w:rsidRPr="00510EDA" w:rsidRDefault="007E122A" w:rsidP="000B7996">
            <w:pPr>
              <w:rPr>
                <w:b/>
                <w:lang w:eastAsia="ja-JP"/>
              </w:rPr>
            </w:pPr>
            <w:r w:rsidRPr="00510EDA">
              <w:rPr>
                <w:b/>
                <w:lang w:eastAsia="ja-JP"/>
              </w:rPr>
              <w:t>Priority</w:t>
            </w:r>
          </w:p>
        </w:tc>
        <w:tc>
          <w:tcPr>
            <w:tcW w:w="2880" w:type="dxa"/>
          </w:tcPr>
          <w:p w:rsidR="007E122A" w:rsidRDefault="007E122A" w:rsidP="000B7996">
            <w:pPr>
              <w:rPr>
                <w:lang w:eastAsia="ja-JP"/>
              </w:rPr>
            </w:pPr>
            <w:r>
              <w:rPr>
                <w:lang w:eastAsia="ja-JP"/>
              </w:rPr>
              <w:t>Medium</w:t>
            </w:r>
          </w:p>
        </w:tc>
      </w:tr>
      <w:tr w:rsidR="007E122A" w:rsidTr="001C4889">
        <w:tc>
          <w:tcPr>
            <w:tcW w:w="1435" w:type="dxa"/>
          </w:tcPr>
          <w:p w:rsidR="007E122A" w:rsidRPr="00510EDA" w:rsidRDefault="007E122A" w:rsidP="000B7996">
            <w:pPr>
              <w:rPr>
                <w:b/>
                <w:lang w:eastAsia="ja-JP"/>
              </w:rPr>
            </w:pPr>
            <w:r w:rsidRPr="00510EDA">
              <w:rPr>
                <w:b/>
                <w:lang w:eastAsia="ja-JP"/>
              </w:rPr>
              <w:t>Status</w:t>
            </w:r>
          </w:p>
        </w:tc>
        <w:tc>
          <w:tcPr>
            <w:tcW w:w="2880" w:type="dxa"/>
          </w:tcPr>
          <w:p w:rsidR="007E122A" w:rsidRDefault="007E122A" w:rsidP="000B7996">
            <w:pPr>
              <w:rPr>
                <w:lang w:eastAsia="ja-JP"/>
              </w:rPr>
            </w:pPr>
            <w:r>
              <w:rPr>
                <w:lang w:eastAsia="ja-JP"/>
              </w:rPr>
              <w:t>Proposed</w:t>
            </w:r>
            <w:r w:rsidR="001C4889">
              <w:rPr>
                <w:lang w:eastAsia="ja-JP"/>
              </w:rPr>
              <w:t xml:space="preserve"> for Phase 1</w:t>
            </w:r>
          </w:p>
        </w:tc>
      </w:tr>
    </w:tbl>
    <w:p w:rsidR="007E122A" w:rsidRDefault="007E122A" w:rsidP="00280BE7">
      <w:pPr>
        <w:pStyle w:val="RqT2"/>
      </w:pPr>
      <w:r>
        <w:t>Detail the first sub requirement of the first sub requirement of the first requirement in the proper language to define requirements.</w:t>
      </w:r>
    </w:p>
    <w:p w:rsidR="007E122A" w:rsidRDefault="007E122A" w:rsidP="007E122A"/>
    <w:p w:rsidR="007E122A" w:rsidRDefault="007E122A" w:rsidP="00280BE7">
      <w:pPr>
        <w:pStyle w:val="RqH2"/>
      </w:pPr>
      <w:bookmarkStart w:id="47" w:name="_Toc533567098"/>
      <w:r>
        <w:t>8.</w:t>
      </w:r>
      <w:r w:rsidR="00280BE7">
        <w:t>4</w:t>
      </w:r>
      <w:r>
        <w:t xml:space="preserve"> Software Installation Should Not Require Support</w:t>
      </w:r>
      <w:bookmarkEnd w:id="47"/>
    </w:p>
    <w:tbl>
      <w:tblPr>
        <w:tblStyle w:val="TableGrid"/>
        <w:tblW w:w="0" w:type="auto"/>
        <w:tblLook w:val="04A0" w:firstRow="1" w:lastRow="0" w:firstColumn="1" w:lastColumn="0" w:noHBand="0" w:noVBand="1"/>
      </w:tblPr>
      <w:tblGrid>
        <w:gridCol w:w="1435"/>
        <w:gridCol w:w="2880"/>
      </w:tblGrid>
      <w:tr w:rsidR="007E122A" w:rsidTr="001C4889">
        <w:tc>
          <w:tcPr>
            <w:tcW w:w="1435" w:type="dxa"/>
          </w:tcPr>
          <w:p w:rsidR="007E122A" w:rsidRPr="00510EDA" w:rsidRDefault="007E122A" w:rsidP="000B7996">
            <w:pPr>
              <w:rPr>
                <w:b/>
                <w:lang w:eastAsia="ja-JP"/>
              </w:rPr>
            </w:pPr>
            <w:r w:rsidRPr="00510EDA">
              <w:rPr>
                <w:b/>
                <w:lang w:eastAsia="ja-JP"/>
              </w:rPr>
              <w:t>Priority</w:t>
            </w:r>
          </w:p>
        </w:tc>
        <w:tc>
          <w:tcPr>
            <w:tcW w:w="2880" w:type="dxa"/>
          </w:tcPr>
          <w:p w:rsidR="007E122A" w:rsidRDefault="007E122A" w:rsidP="000B7996">
            <w:pPr>
              <w:rPr>
                <w:lang w:eastAsia="ja-JP"/>
              </w:rPr>
            </w:pPr>
            <w:r>
              <w:rPr>
                <w:lang w:eastAsia="ja-JP"/>
              </w:rPr>
              <w:t>Medium</w:t>
            </w:r>
          </w:p>
        </w:tc>
      </w:tr>
      <w:tr w:rsidR="007E122A" w:rsidTr="001C4889">
        <w:tc>
          <w:tcPr>
            <w:tcW w:w="1435" w:type="dxa"/>
          </w:tcPr>
          <w:p w:rsidR="007E122A" w:rsidRPr="00510EDA" w:rsidRDefault="007E122A" w:rsidP="000B7996">
            <w:pPr>
              <w:rPr>
                <w:b/>
                <w:lang w:eastAsia="ja-JP"/>
              </w:rPr>
            </w:pPr>
            <w:r w:rsidRPr="00510EDA">
              <w:rPr>
                <w:b/>
                <w:lang w:eastAsia="ja-JP"/>
              </w:rPr>
              <w:t>Status</w:t>
            </w:r>
          </w:p>
        </w:tc>
        <w:tc>
          <w:tcPr>
            <w:tcW w:w="2880" w:type="dxa"/>
          </w:tcPr>
          <w:p w:rsidR="007E122A" w:rsidRDefault="007E122A" w:rsidP="000B7996">
            <w:pPr>
              <w:rPr>
                <w:lang w:eastAsia="ja-JP"/>
              </w:rPr>
            </w:pPr>
            <w:r>
              <w:rPr>
                <w:lang w:eastAsia="ja-JP"/>
              </w:rPr>
              <w:t>Proposed</w:t>
            </w:r>
            <w:r w:rsidR="001C4889">
              <w:rPr>
                <w:lang w:eastAsia="ja-JP"/>
              </w:rPr>
              <w:t xml:space="preserve"> for Phase 1</w:t>
            </w:r>
          </w:p>
        </w:tc>
      </w:tr>
    </w:tbl>
    <w:p w:rsidR="007E122A" w:rsidRDefault="007E122A" w:rsidP="00280BE7">
      <w:pPr>
        <w:pStyle w:val="RqT2"/>
      </w:pPr>
      <w:r>
        <w:t>Detail the first sub requirement of the first sub requirement of the first requirement in the proper language to define requirements.</w:t>
      </w:r>
    </w:p>
    <w:p w:rsidR="007E122A" w:rsidRDefault="007E122A" w:rsidP="007E122A"/>
    <w:p w:rsidR="007E122A" w:rsidRDefault="00280BE7" w:rsidP="00280BE7">
      <w:pPr>
        <w:pStyle w:val="RqH2"/>
      </w:pPr>
      <w:bookmarkStart w:id="48" w:name="_Toc533567099"/>
      <w:r>
        <w:t>8.5</w:t>
      </w:r>
      <w:r w:rsidR="007E122A">
        <w:t xml:space="preserve"> </w:t>
      </w:r>
      <w:r w:rsidR="00A519A3">
        <w:t>Users Can Add Genres</w:t>
      </w:r>
      <w:bookmarkEnd w:id="48"/>
    </w:p>
    <w:tbl>
      <w:tblPr>
        <w:tblStyle w:val="TableGrid"/>
        <w:tblW w:w="0" w:type="auto"/>
        <w:tblLook w:val="04A0" w:firstRow="1" w:lastRow="0" w:firstColumn="1" w:lastColumn="0" w:noHBand="0" w:noVBand="1"/>
      </w:tblPr>
      <w:tblGrid>
        <w:gridCol w:w="1435"/>
        <w:gridCol w:w="2880"/>
      </w:tblGrid>
      <w:tr w:rsidR="007E122A" w:rsidTr="001C4889">
        <w:tc>
          <w:tcPr>
            <w:tcW w:w="1435" w:type="dxa"/>
          </w:tcPr>
          <w:p w:rsidR="007E122A" w:rsidRPr="00510EDA" w:rsidRDefault="007E122A" w:rsidP="000B7996">
            <w:pPr>
              <w:rPr>
                <w:b/>
                <w:lang w:eastAsia="ja-JP"/>
              </w:rPr>
            </w:pPr>
            <w:r w:rsidRPr="00510EDA">
              <w:rPr>
                <w:b/>
                <w:lang w:eastAsia="ja-JP"/>
              </w:rPr>
              <w:t>Priority</w:t>
            </w:r>
          </w:p>
        </w:tc>
        <w:tc>
          <w:tcPr>
            <w:tcW w:w="2880" w:type="dxa"/>
          </w:tcPr>
          <w:p w:rsidR="007E122A" w:rsidRDefault="007E122A" w:rsidP="000B7996">
            <w:pPr>
              <w:rPr>
                <w:lang w:eastAsia="ja-JP"/>
              </w:rPr>
            </w:pPr>
            <w:r>
              <w:rPr>
                <w:lang w:eastAsia="ja-JP"/>
              </w:rPr>
              <w:t>Medium</w:t>
            </w:r>
          </w:p>
        </w:tc>
      </w:tr>
      <w:tr w:rsidR="007E122A" w:rsidTr="001C4889">
        <w:tc>
          <w:tcPr>
            <w:tcW w:w="1435" w:type="dxa"/>
          </w:tcPr>
          <w:p w:rsidR="007E122A" w:rsidRPr="00510EDA" w:rsidRDefault="007E122A" w:rsidP="000B7996">
            <w:pPr>
              <w:rPr>
                <w:b/>
                <w:lang w:eastAsia="ja-JP"/>
              </w:rPr>
            </w:pPr>
            <w:r w:rsidRPr="00510EDA">
              <w:rPr>
                <w:b/>
                <w:lang w:eastAsia="ja-JP"/>
              </w:rPr>
              <w:t>Status</w:t>
            </w:r>
          </w:p>
        </w:tc>
        <w:tc>
          <w:tcPr>
            <w:tcW w:w="2880" w:type="dxa"/>
          </w:tcPr>
          <w:p w:rsidR="007E122A" w:rsidRDefault="007E122A" w:rsidP="000B7996">
            <w:pPr>
              <w:rPr>
                <w:lang w:eastAsia="ja-JP"/>
              </w:rPr>
            </w:pPr>
            <w:r>
              <w:rPr>
                <w:lang w:eastAsia="ja-JP"/>
              </w:rPr>
              <w:t>Proposed</w:t>
            </w:r>
            <w:r w:rsidR="001C4889">
              <w:rPr>
                <w:lang w:eastAsia="ja-JP"/>
              </w:rPr>
              <w:t xml:space="preserve"> for Phase 1</w:t>
            </w:r>
          </w:p>
        </w:tc>
      </w:tr>
    </w:tbl>
    <w:p w:rsidR="007E122A" w:rsidRDefault="007E122A" w:rsidP="00280BE7">
      <w:pPr>
        <w:pStyle w:val="RqT2"/>
      </w:pPr>
      <w:r>
        <w:t>Detail the first sub requirement of the first sub requirement of the first requirement in the proper language to define requirements.</w:t>
      </w:r>
    </w:p>
    <w:p w:rsidR="007E122A" w:rsidRDefault="007E122A" w:rsidP="007E122A"/>
    <w:p w:rsidR="00A519A3" w:rsidRDefault="00A519A3" w:rsidP="00280BE7">
      <w:pPr>
        <w:pStyle w:val="RqH2"/>
      </w:pPr>
      <w:bookmarkStart w:id="49" w:name="_Toc533567100"/>
      <w:r>
        <w:t>8.</w:t>
      </w:r>
      <w:r w:rsidR="00280BE7">
        <w:t>6</w:t>
      </w:r>
      <w:r>
        <w:t xml:space="preserve"> Users Can Add Book Formats</w:t>
      </w:r>
      <w:bookmarkEnd w:id="49"/>
    </w:p>
    <w:tbl>
      <w:tblPr>
        <w:tblStyle w:val="TableGrid"/>
        <w:tblW w:w="0" w:type="auto"/>
        <w:tblLook w:val="04A0" w:firstRow="1" w:lastRow="0" w:firstColumn="1" w:lastColumn="0" w:noHBand="0" w:noVBand="1"/>
      </w:tblPr>
      <w:tblGrid>
        <w:gridCol w:w="1435"/>
        <w:gridCol w:w="2880"/>
      </w:tblGrid>
      <w:tr w:rsidR="00A519A3" w:rsidTr="001C4889">
        <w:tc>
          <w:tcPr>
            <w:tcW w:w="1435" w:type="dxa"/>
          </w:tcPr>
          <w:p w:rsidR="00A519A3" w:rsidRPr="00510EDA" w:rsidRDefault="00A519A3" w:rsidP="000B7996">
            <w:pPr>
              <w:rPr>
                <w:b/>
                <w:lang w:eastAsia="ja-JP"/>
              </w:rPr>
            </w:pPr>
            <w:r w:rsidRPr="00510EDA">
              <w:rPr>
                <w:b/>
                <w:lang w:eastAsia="ja-JP"/>
              </w:rPr>
              <w:t>Priority</w:t>
            </w:r>
          </w:p>
        </w:tc>
        <w:tc>
          <w:tcPr>
            <w:tcW w:w="2880" w:type="dxa"/>
          </w:tcPr>
          <w:p w:rsidR="00A519A3" w:rsidRDefault="00A519A3" w:rsidP="000B7996">
            <w:pPr>
              <w:rPr>
                <w:lang w:eastAsia="ja-JP"/>
              </w:rPr>
            </w:pPr>
            <w:r>
              <w:rPr>
                <w:lang w:eastAsia="ja-JP"/>
              </w:rPr>
              <w:t>Medium</w:t>
            </w:r>
          </w:p>
        </w:tc>
      </w:tr>
      <w:tr w:rsidR="00A519A3" w:rsidTr="001C4889">
        <w:tc>
          <w:tcPr>
            <w:tcW w:w="1435" w:type="dxa"/>
          </w:tcPr>
          <w:p w:rsidR="00A519A3" w:rsidRPr="00510EDA" w:rsidRDefault="00A519A3" w:rsidP="000B7996">
            <w:pPr>
              <w:rPr>
                <w:b/>
                <w:lang w:eastAsia="ja-JP"/>
              </w:rPr>
            </w:pPr>
            <w:r w:rsidRPr="00510EDA">
              <w:rPr>
                <w:b/>
                <w:lang w:eastAsia="ja-JP"/>
              </w:rPr>
              <w:t>Status</w:t>
            </w:r>
          </w:p>
        </w:tc>
        <w:tc>
          <w:tcPr>
            <w:tcW w:w="2880" w:type="dxa"/>
          </w:tcPr>
          <w:p w:rsidR="00A519A3" w:rsidRDefault="00A519A3" w:rsidP="000B7996">
            <w:pPr>
              <w:rPr>
                <w:lang w:eastAsia="ja-JP"/>
              </w:rPr>
            </w:pPr>
            <w:r>
              <w:rPr>
                <w:lang w:eastAsia="ja-JP"/>
              </w:rPr>
              <w:t>Proposed</w:t>
            </w:r>
            <w:r w:rsidR="001C4889">
              <w:rPr>
                <w:lang w:eastAsia="ja-JP"/>
              </w:rPr>
              <w:t xml:space="preserve"> for Phase 1</w:t>
            </w:r>
          </w:p>
        </w:tc>
      </w:tr>
    </w:tbl>
    <w:p w:rsidR="00A519A3" w:rsidRDefault="00A519A3" w:rsidP="00280BE7">
      <w:pPr>
        <w:pStyle w:val="RqT2"/>
      </w:pPr>
      <w:r>
        <w:t>Detail the first sub requirement of the first sub requirement of the first requirement in the proper language to define requirements.</w:t>
      </w:r>
    </w:p>
    <w:p w:rsidR="00A519A3" w:rsidRDefault="00A519A3" w:rsidP="007E122A"/>
    <w:p w:rsidR="007E122A" w:rsidRDefault="007E122A" w:rsidP="007E122A">
      <w:pPr>
        <w:pStyle w:val="RQ1"/>
      </w:pPr>
      <w:bookmarkStart w:id="50" w:name="_Toc533567101"/>
      <w:r>
        <w:t>9 The Software Must Be Low Cost or Free</w:t>
      </w:r>
      <w:bookmarkEnd w:id="50"/>
    </w:p>
    <w:tbl>
      <w:tblPr>
        <w:tblStyle w:val="TableGrid"/>
        <w:tblW w:w="0" w:type="auto"/>
        <w:tblLook w:val="04A0" w:firstRow="1" w:lastRow="0" w:firstColumn="1" w:lastColumn="0" w:noHBand="0" w:noVBand="1"/>
      </w:tblPr>
      <w:tblGrid>
        <w:gridCol w:w="1435"/>
        <w:gridCol w:w="2880"/>
      </w:tblGrid>
      <w:tr w:rsidR="007E122A" w:rsidTr="001C4889">
        <w:tc>
          <w:tcPr>
            <w:tcW w:w="1435" w:type="dxa"/>
          </w:tcPr>
          <w:p w:rsidR="007E122A" w:rsidRPr="00510EDA" w:rsidRDefault="007E122A" w:rsidP="000B7996">
            <w:pPr>
              <w:rPr>
                <w:b/>
                <w:lang w:eastAsia="ja-JP"/>
              </w:rPr>
            </w:pPr>
            <w:r w:rsidRPr="00510EDA">
              <w:rPr>
                <w:b/>
                <w:lang w:eastAsia="ja-JP"/>
              </w:rPr>
              <w:t>Priority</w:t>
            </w:r>
          </w:p>
        </w:tc>
        <w:tc>
          <w:tcPr>
            <w:tcW w:w="2880" w:type="dxa"/>
          </w:tcPr>
          <w:p w:rsidR="007E122A" w:rsidRDefault="007E122A" w:rsidP="000B7996">
            <w:pPr>
              <w:rPr>
                <w:lang w:eastAsia="ja-JP"/>
              </w:rPr>
            </w:pPr>
            <w:r>
              <w:rPr>
                <w:lang w:eastAsia="ja-JP"/>
              </w:rPr>
              <w:t>High</w:t>
            </w:r>
          </w:p>
        </w:tc>
      </w:tr>
      <w:tr w:rsidR="007E122A" w:rsidTr="001C4889">
        <w:tc>
          <w:tcPr>
            <w:tcW w:w="1435" w:type="dxa"/>
          </w:tcPr>
          <w:p w:rsidR="007E122A" w:rsidRPr="00510EDA" w:rsidRDefault="007E122A" w:rsidP="000B7996">
            <w:pPr>
              <w:rPr>
                <w:b/>
                <w:lang w:eastAsia="ja-JP"/>
              </w:rPr>
            </w:pPr>
            <w:r w:rsidRPr="00510EDA">
              <w:rPr>
                <w:b/>
                <w:lang w:eastAsia="ja-JP"/>
              </w:rPr>
              <w:t>Status</w:t>
            </w:r>
          </w:p>
        </w:tc>
        <w:tc>
          <w:tcPr>
            <w:tcW w:w="2880" w:type="dxa"/>
          </w:tcPr>
          <w:p w:rsidR="007E122A" w:rsidRDefault="001C4889" w:rsidP="000B7996">
            <w:pPr>
              <w:rPr>
                <w:lang w:eastAsia="ja-JP"/>
              </w:rPr>
            </w:pPr>
            <w:r>
              <w:rPr>
                <w:lang w:eastAsia="ja-JP"/>
              </w:rPr>
              <w:t>Proposed for Phase 1</w:t>
            </w:r>
          </w:p>
        </w:tc>
      </w:tr>
    </w:tbl>
    <w:p w:rsidR="007E122A" w:rsidRDefault="007E122A" w:rsidP="007E122A">
      <w:r>
        <w:t>Detail the first requirement in the proper language to define requirements.</w:t>
      </w:r>
    </w:p>
    <w:p w:rsidR="007E122A" w:rsidRDefault="007E122A" w:rsidP="007E122A"/>
    <w:p w:rsidR="007E122A" w:rsidRDefault="007E122A" w:rsidP="007E122A">
      <w:pPr>
        <w:pStyle w:val="RqH2"/>
      </w:pPr>
      <w:bookmarkStart w:id="51" w:name="_Toc533567102"/>
      <w:r>
        <w:t>9.1 Additional Licenses to Run the Software Must Not Be Required</w:t>
      </w:r>
      <w:bookmarkEnd w:id="51"/>
    </w:p>
    <w:tbl>
      <w:tblPr>
        <w:tblStyle w:val="TableGrid"/>
        <w:tblW w:w="0" w:type="auto"/>
        <w:tblLook w:val="04A0" w:firstRow="1" w:lastRow="0" w:firstColumn="1" w:lastColumn="0" w:noHBand="0" w:noVBand="1"/>
      </w:tblPr>
      <w:tblGrid>
        <w:gridCol w:w="1435"/>
        <w:gridCol w:w="2880"/>
      </w:tblGrid>
      <w:tr w:rsidR="007E122A" w:rsidTr="0084758B">
        <w:tc>
          <w:tcPr>
            <w:tcW w:w="1435" w:type="dxa"/>
          </w:tcPr>
          <w:p w:rsidR="007E122A" w:rsidRPr="00510EDA" w:rsidRDefault="007E122A" w:rsidP="000B7996">
            <w:pPr>
              <w:rPr>
                <w:b/>
                <w:lang w:eastAsia="ja-JP"/>
              </w:rPr>
            </w:pPr>
            <w:r w:rsidRPr="00510EDA">
              <w:rPr>
                <w:b/>
                <w:lang w:eastAsia="ja-JP"/>
              </w:rPr>
              <w:t>Priority</w:t>
            </w:r>
          </w:p>
        </w:tc>
        <w:tc>
          <w:tcPr>
            <w:tcW w:w="2880" w:type="dxa"/>
          </w:tcPr>
          <w:p w:rsidR="007E122A" w:rsidRDefault="007E122A" w:rsidP="000B7996">
            <w:pPr>
              <w:rPr>
                <w:lang w:eastAsia="ja-JP"/>
              </w:rPr>
            </w:pPr>
            <w:r>
              <w:rPr>
                <w:lang w:eastAsia="ja-JP"/>
              </w:rPr>
              <w:t>High</w:t>
            </w:r>
          </w:p>
        </w:tc>
      </w:tr>
      <w:tr w:rsidR="007E122A" w:rsidTr="0084758B">
        <w:tc>
          <w:tcPr>
            <w:tcW w:w="1435" w:type="dxa"/>
          </w:tcPr>
          <w:p w:rsidR="007E122A" w:rsidRPr="00510EDA" w:rsidRDefault="007E122A" w:rsidP="000B7996">
            <w:pPr>
              <w:rPr>
                <w:b/>
                <w:lang w:eastAsia="ja-JP"/>
              </w:rPr>
            </w:pPr>
            <w:r w:rsidRPr="00510EDA">
              <w:rPr>
                <w:b/>
                <w:lang w:eastAsia="ja-JP"/>
              </w:rPr>
              <w:t>Status</w:t>
            </w:r>
          </w:p>
        </w:tc>
        <w:tc>
          <w:tcPr>
            <w:tcW w:w="2880" w:type="dxa"/>
          </w:tcPr>
          <w:p w:rsidR="007E122A" w:rsidRDefault="007E122A" w:rsidP="000B7996">
            <w:pPr>
              <w:rPr>
                <w:lang w:eastAsia="ja-JP"/>
              </w:rPr>
            </w:pPr>
            <w:r>
              <w:rPr>
                <w:lang w:eastAsia="ja-JP"/>
              </w:rPr>
              <w:t>Proposed</w:t>
            </w:r>
            <w:r w:rsidR="0084758B">
              <w:rPr>
                <w:lang w:eastAsia="ja-JP"/>
              </w:rPr>
              <w:t xml:space="preserve"> for Phase 1</w:t>
            </w:r>
          </w:p>
        </w:tc>
      </w:tr>
    </w:tbl>
    <w:p w:rsidR="007E122A" w:rsidRDefault="007E122A" w:rsidP="007E122A">
      <w:pPr>
        <w:pStyle w:val="RqT2"/>
      </w:pPr>
      <w:r>
        <w:t>Detail the first sub requirement of the first requirement in the proper language to define requirements.</w:t>
      </w:r>
    </w:p>
    <w:p w:rsidR="007E122A" w:rsidRDefault="007E122A" w:rsidP="007E122A">
      <w:pPr>
        <w:pStyle w:val="RqT2"/>
      </w:pPr>
    </w:p>
    <w:p w:rsidR="00914F59" w:rsidRDefault="00914F59" w:rsidP="00914F59">
      <w:pPr>
        <w:pStyle w:val="Heading1"/>
      </w:pPr>
      <w:bookmarkStart w:id="52" w:name="_Toc533567103"/>
      <w:r>
        <w:t>Traceability</w:t>
      </w:r>
      <w:bookmarkEnd w:id="52"/>
    </w:p>
    <w:p w:rsidR="00914F59" w:rsidRDefault="00914F59" w:rsidP="00914F59"/>
    <w:p w:rsidR="00A31EF1" w:rsidRDefault="00914F59" w:rsidP="00914F59">
      <w:pPr>
        <w:pStyle w:val="Heading2"/>
      </w:pPr>
      <w:bookmarkStart w:id="53" w:name="_Toc533567104"/>
      <w:r>
        <w:t>Complying Requirements</w:t>
      </w:r>
      <w:bookmarkEnd w:id="53"/>
    </w:p>
    <w:p w:rsidR="00510EDA" w:rsidRDefault="00510EDA" w:rsidP="00510EDA"/>
    <w:tbl>
      <w:tblPr>
        <w:tblW w:w="9720" w:type="dxa"/>
        <w:tblLook w:val="04A0" w:firstRow="1" w:lastRow="0" w:firstColumn="1" w:lastColumn="0" w:noHBand="0" w:noVBand="1"/>
      </w:tblPr>
      <w:tblGrid>
        <w:gridCol w:w="5060"/>
        <w:gridCol w:w="4660"/>
      </w:tblGrid>
      <w:tr w:rsidR="00510EDA" w:rsidRPr="00FC5D7D" w:rsidTr="00603D76">
        <w:trPr>
          <w:trHeight w:val="300"/>
        </w:trPr>
        <w:tc>
          <w:tcPr>
            <w:tcW w:w="5060" w:type="dxa"/>
            <w:tcBorders>
              <w:top w:val="single" w:sz="4" w:space="0" w:color="auto"/>
              <w:left w:val="single" w:sz="4" w:space="0" w:color="auto"/>
              <w:bottom w:val="single" w:sz="4" w:space="0" w:color="auto"/>
              <w:right w:val="single" w:sz="4" w:space="0" w:color="auto"/>
            </w:tcBorders>
            <w:shd w:val="clear" w:color="auto" w:fill="auto"/>
            <w:hideMark/>
          </w:tcPr>
          <w:p w:rsidR="00510EDA" w:rsidRPr="00FC5D7D" w:rsidRDefault="00510EDA" w:rsidP="00603D76">
            <w:pPr>
              <w:jc w:val="center"/>
              <w:rPr>
                <w:rFonts w:ascii="Calibri" w:eastAsia="Times New Roman" w:hAnsi="Calibri" w:cs="Calibri"/>
                <w:b/>
                <w:bCs/>
                <w:color w:val="000000"/>
              </w:rPr>
            </w:pPr>
            <w:r w:rsidRPr="00FC5D7D">
              <w:rPr>
                <w:rFonts w:ascii="Calibri" w:eastAsia="Times New Roman" w:hAnsi="Calibri" w:cs="Calibri"/>
                <w:b/>
                <w:bCs/>
                <w:color w:val="000000"/>
              </w:rPr>
              <w:t>Defining Requirements</w:t>
            </w:r>
          </w:p>
        </w:tc>
        <w:tc>
          <w:tcPr>
            <w:tcW w:w="4660" w:type="dxa"/>
            <w:tcBorders>
              <w:top w:val="single" w:sz="4" w:space="0" w:color="auto"/>
              <w:left w:val="nil"/>
              <w:bottom w:val="single" w:sz="4" w:space="0" w:color="auto"/>
              <w:right w:val="single" w:sz="4" w:space="0" w:color="auto"/>
            </w:tcBorders>
            <w:shd w:val="clear" w:color="auto" w:fill="auto"/>
            <w:hideMark/>
          </w:tcPr>
          <w:p w:rsidR="00510EDA" w:rsidRPr="00FC5D7D" w:rsidRDefault="00510EDA" w:rsidP="00603D76">
            <w:pPr>
              <w:jc w:val="center"/>
              <w:rPr>
                <w:rFonts w:ascii="Calibri" w:eastAsia="Times New Roman" w:hAnsi="Calibri" w:cs="Calibri"/>
                <w:b/>
                <w:bCs/>
                <w:color w:val="000000"/>
              </w:rPr>
            </w:pPr>
            <w:r w:rsidRPr="00FC5D7D">
              <w:rPr>
                <w:rFonts w:ascii="Calibri" w:eastAsia="Times New Roman" w:hAnsi="Calibri" w:cs="Calibri"/>
                <w:b/>
                <w:bCs/>
                <w:color w:val="000000"/>
              </w:rPr>
              <w:t>Complying Requirements</w:t>
            </w:r>
          </w:p>
        </w:tc>
      </w:tr>
      <w:tr w:rsidR="00510EDA" w:rsidRPr="00FC5D7D" w:rsidTr="00603D76">
        <w:trPr>
          <w:trHeight w:val="300"/>
        </w:trPr>
        <w:tc>
          <w:tcPr>
            <w:tcW w:w="5060" w:type="dxa"/>
            <w:tcBorders>
              <w:top w:val="nil"/>
              <w:left w:val="single" w:sz="4" w:space="0" w:color="auto"/>
              <w:bottom w:val="single" w:sz="4" w:space="0" w:color="auto"/>
              <w:right w:val="single" w:sz="4" w:space="0" w:color="auto"/>
            </w:tcBorders>
            <w:shd w:val="clear" w:color="auto" w:fill="auto"/>
            <w:hideMark/>
          </w:tcPr>
          <w:p w:rsidR="00510EDA" w:rsidRPr="00C4344E" w:rsidRDefault="00C4344E" w:rsidP="00C4344E">
            <w:pPr>
              <w:rPr>
                <w:rFonts w:ascii="Calibri" w:eastAsia="Times New Roman" w:hAnsi="Calibri" w:cs="Calibri"/>
                <w:b/>
                <w:color w:val="FF0000"/>
              </w:rPr>
            </w:pPr>
            <w:r w:rsidRPr="00C4344E">
              <w:rPr>
                <w:rFonts w:ascii="Calibri" w:eastAsia="Times New Roman" w:hAnsi="Calibri" w:cs="Calibri"/>
                <w:b/>
                <w:color w:val="FF0000"/>
              </w:rPr>
              <w:t>No Defining Requirements</w:t>
            </w:r>
          </w:p>
        </w:tc>
        <w:tc>
          <w:tcPr>
            <w:tcW w:w="4660" w:type="dxa"/>
            <w:tcBorders>
              <w:top w:val="nil"/>
              <w:left w:val="nil"/>
              <w:bottom w:val="single" w:sz="4" w:space="0" w:color="auto"/>
              <w:right w:val="single" w:sz="4" w:space="0" w:color="auto"/>
            </w:tcBorders>
            <w:shd w:val="clear" w:color="auto" w:fill="auto"/>
            <w:hideMark/>
          </w:tcPr>
          <w:p w:rsidR="00510EDA" w:rsidRPr="00C4344E" w:rsidRDefault="00C4344E" w:rsidP="00603D76">
            <w:pPr>
              <w:rPr>
                <w:rFonts w:ascii="Calibri" w:eastAsia="Times New Roman" w:hAnsi="Calibri" w:cs="Calibri"/>
                <w:b/>
                <w:color w:val="FF0000"/>
              </w:rPr>
            </w:pPr>
            <w:r w:rsidRPr="00C4344E">
              <w:rPr>
                <w:rFonts w:ascii="Calibri" w:eastAsia="Times New Roman" w:hAnsi="Calibri" w:cs="Calibri"/>
                <w:b/>
                <w:color w:val="FF0000"/>
              </w:rPr>
              <w:t>No Complying Requirements</w:t>
            </w:r>
          </w:p>
        </w:tc>
      </w:tr>
      <w:tr w:rsidR="00510EDA" w:rsidRPr="00FC5D7D" w:rsidTr="00603D76">
        <w:trPr>
          <w:trHeight w:val="690"/>
        </w:trPr>
        <w:tc>
          <w:tcPr>
            <w:tcW w:w="5060" w:type="dxa"/>
            <w:tcBorders>
              <w:top w:val="nil"/>
              <w:left w:val="single" w:sz="4" w:space="0" w:color="auto"/>
              <w:bottom w:val="single" w:sz="4" w:space="0" w:color="auto"/>
              <w:right w:val="single" w:sz="4" w:space="0" w:color="auto"/>
            </w:tcBorders>
            <w:shd w:val="clear" w:color="auto" w:fill="auto"/>
            <w:hideMark/>
          </w:tcPr>
          <w:p w:rsidR="00510EDA" w:rsidRPr="00C4344E" w:rsidRDefault="00C4344E" w:rsidP="00603D76">
            <w:pPr>
              <w:rPr>
                <w:rFonts w:ascii="Calibri" w:eastAsia="Times New Roman" w:hAnsi="Calibri" w:cs="Calibri"/>
                <w:b/>
                <w:color w:val="FF0000"/>
              </w:rPr>
            </w:pPr>
            <w:r w:rsidRPr="00C4344E">
              <w:rPr>
                <w:rFonts w:ascii="Calibri" w:eastAsia="Times New Roman" w:hAnsi="Calibri" w:cs="Calibri"/>
                <w:b/>
                <w:color w:val="FF0000"/>
              </w:rPr>
              <w:t>No Defining Requirements</w:t>
            </w:r>
          </w:p>
        </w:tc>
        <w:tc>
          <w:tcPr>
            <w:tcW w:w="4660" w:type="dxa"/>
            <w:tcBorders>
              <w:top w:val="nil"/>
              <w:left w:val="nil"/>
              <w:bottom w:val="single" w:sz="4" w:space="0" w:color="auto"/>
              <w:right w:val="single" w:sz="4" w:space="0" w:color="auto"/>
            </w:tcBorders>
            <w:shd w:val="clear" w:color="auto" w:fill="auto"/>
            <w:hideMark/>
          </w:tcPr>
          <w:p w:rsidR="00510EDA" w:rsidRPr="00C4344E" w:rsidRDefault="00C4344E" w:rsidP="00603D76">
            <w:pPr>
              <w:rPr>
                <w:rFonts w:ascii="Calibri" w:eastAsia="Times New Roman" w:hAnsi="Calibri" w:cs="Calibri"/>
                <w:b/>
                <w:color w:val="FF0000"/>
              </w:rPr>
            </w:pPr>
            <w:r w:rsidRPr="00C4344E">
              <w:rPr>
                <w:rFonts w:ascii="Calibri" w:eastAsia="Times New Roman" w:hAnsi="Calibri" w:cs="Calibri"/>
                <w:b/>
                <w:color w:val="FF0000"/>
              </w:rPr>
              <w:t>No Complying Requirements</w:t>
            </w:r>
          </w:p>
        </w:tc>
      </w:tr>
    </w:tbl>
    <w:p w:rsidR="00510EDA" w:rsidRDefault="00510EDA" w:rsidP="00510EDA"/>
    <w:p w:rsidR="00914F59" w:rsidRDefault="00914F59" w:rsidP="00914F59"/>
    <w:p w:rsidR="0084758B" w:rsidRDefault="0084758B" w:rsidP="0084758B"/>
    <w:p w:rsidR="0084758B" w:rsidRDefault="0084758B" w:rsidP="0084758B">
      <w:pPr>
        <w:pStyle w:val="RQ1"/>
      </w:pPr>
      <w:bookmarkStart w:id="54" w:name="_Toc533567105"/>
      <w:r>
        <w:t>XXXXXXReq1 Level 1 Requirement</w:t>
      </w:r>
      <w:bookmarkEnd w:id="54"/>
    </w:p>
    <w:tbl>
      <w:tblPr>
        <w:tblStyle w:val="TableGrid"/>
        <w:tblW w:w="0" w:type="auto"/>
        <w:tblLook w:val="04A0" w:firstRow="1" w:lastRow="0" w:firstColumn="1" w:lastColumn="0" w:noHBand="0" w:noVBand="1"/>
      </w:tblPr>
      <w:tblGrid>
        <w:gridCol w:w="1435"/>
        <w:gridCol w:w="2880"/>
      </w:tblGrid>
      <w:tr w:rsidR="0084758B" w:rsidTr="009D3F82">
        <w:tc>
          <w:tcPr>
            <w:tcW w:w="1435" w:type="dxa"/>
          </w:tcPr>
          <w:p w:rsidR="0084758B" w:rsidRPr="00510EDA" w:rsidRDefault="0084758B" w:rsidP="009D3F82">
            <w:pPr>
              <w:rPr>
                <w:b/>
                <w:lang w:eastAsia="ja-JP"/>
              </w:rPr>
            </w:pPr>
            <w:r w:rsidRPr="00510EDA">
              <w:rPr>
                <w:b/>
                <w:lang w:eastAsia="ja-JP"/>
              </w:rPr>
              <w:t>Priority</w:t>
            </w:r>
          </w:p>
        </w:tc>
        <w:tc>
          <w:tcPr>
            <w:tcW w:w="2880" w:type="dxa"/>
          </w:tcPr>
          <w:p w:rsidR="0084758B" w:rsidRDefault="0084758B" w:rsidP="009D3F82">
            <w:pPr>
              <w:rPr>
                <w:lang w:eastAsia="ja-JP"/>
              </w:rPr>
            </w:pPr>
            <w:r>
              <w:rPr>
                <w:lang w:eastAsia="ja-JP"/>
              </w:rPr>
              <w:t>High</w:t>
            </w:r>
          </w:p>
        </w:tc>
      </w:tr>
      <w:tr w:rsidR="0084758B" w:rsidTr="009D3F82">
        <w:tc>
          <w:tcPr>
            <w:tcW w:w="1435" w:type="dxa"/>
          </w:tcPr>
          <w:p w:rsidR="0084758B" w:rsidRPr="00510EDA" w:rsidRDefault="0084758B" w:rsidP="009D3F82">
            <w:pPr>
              <w:rPr>
                <w:b/>
                <w:lang w:eastAsia="ja-JP"/>
              </w:rPr>
            </w:pPr>
            <w:r w:rsidRPr="00510EDA">
              <w:rPr>
                <w:b/>
                <w:lang w:eastAsia="ja-JP"/>
              </w:rPr>
              <w:t>Status</w:t>
            </w:r>
          </w:p>
        </w:tc>
        <w:tc>
          <w:tcPr>
            <w:tcW w:w="2880" w:type="dxa"/>
          </w:tcPr>
          <w:p w:rsidR="0084758B" w:rsidRDefault="0084758B" w:rsidP="009D3F82">
            <w:pPr>
              <w:rPr>
                <w:lang w:eastAsia="ja-JP"/>
              </w:rPr>
            </w:pPr>
            <w:r>
              <w:rPr>
                <w:lang w:eastAsia="ja-JP"/>
              </w:rPr>
              <w:t>Approved for Phase X</w:t>
            </w:r>
          </w:p>
        </w:tc>
      </w:tr>
    </w:tbl>
    <w:p w:rsidR="0084758B" w:rsidRDefault="0084758B" w:rsidP="0084758B">
      <w:r>
        <w:t>Detail the first requirement in the proper language to define requirements.</w:t>
      </w:r>
    </w:p>
    <w:p w:rsidR="0084758B" w:rsidRDefault="0084758B" w:rsidP="0084758B"/>
    <w:p w:rsidR="0084758B" w:rsidRDefault="0084758B" w:rsidP="0084758B">
      <w:pPr>
        <w:pStyle w:val="RqH2"/>
      </w:pPr>
      <w:bookmarkStart w:id="55" w:name="_Toc533567106"/>
      <w:r>
        <w:t>XXXXXXReq1.1 Level 2 Requirement</w:t>
      </w:r>
      <w:bookmarkEnd w:id="55"/>
    </w:p>
    <w:tbl>
      <w:tblPr>
        <w:tblStyle w:val="TableGrid"/>
        <w:tblW w:w="0" w:type="auto"/>
        <w:tblLook w:val="04A0" w:firstRow="1" w:lastRow="0" w:firstColumn="1" w:lastColumn="0" w:noHBand="0" w:noVBand="1"/>
      </w:tblPr>
      <w:tblGrid>
        <w:gridCol w:w="1435"/>
        <w:gridCol w:w="2880"/>
      </w:tblGrid>
      <w:tr w:rsidR="0084758B" w:rsidTr="009D3F82">
        <w:tc>
          <w:tcPr>
            <w:tcW w:w="1435" w:type="dxa"/>
          </w:tcPr>
          <w:p w:rsidR="0084758B" w:rsidRPr="00510EDA" w:rsidRDefault="0084758B" w:rsidP="009D3F82">
            <w:pPr>
              <w:rPr>
                <w:b/>
                <w:lang w:eastAsia="ja-JP"/>
              </w:rPr>
            </w:pPr>
            <w:r w:rsidRPr="00510EDA">
              <w:rPr>
                <w:b/>
                <w:lang w:eastAsia="ja-JP"/>
              </w:rPr>
              <w:t>Priority</w:t>
            </w:r>
          </w:p>
        </w:tc>
        <w:tc>
          <w:tcPr>
            <w:tcW w:w="2880" w:type="dxa"/>
          </w:tcPr>
          <w:p w:rsidR="0084758B" w:rsidRDefault="0084758B" w:rsidP="009D3F82">
            <w:pPr>
              <w:rPr>
                <w:lang w:eastAsia="ja-JP"/>
              </w:rPr>
            </w:pPr>
            <w:r>
              <w:rPr>
                <w:lang w:eastAsia="ja-JP"/>
              </w:rPr>
              <w:t>High</w:t>
            </w:r>
          </w:p>
        </w:tc>
      </w:tr>
      <w:tr w:rsidR="0084758B" w:rsidTr="009D3F82">
        <w:tc>
          <w:tcPr>
            <w:tcW w:w="1435" w:type="dxa"/>
          </w:tcPr>
          <w:p w:rsidR="0084758B" w:rsidRPr="00510EDA" w:rsidRDefault="0084758B" w:rsidP="009D3F82">
            <w:pPr>
              <w:rPr>
                <w:b/>
                <w:lang w:eastAsia="ja-JP"/>
              </w:rPr>
            </w:pPr>
            <w:r w:rsidRPr="00510EDA">
              <w:rPr>
                <w:b/>
                <w:lang w:eastAsia="ja-JP"/>
              </w:rPr>
              <w:t>Status</w:t>
            </w:r>
          </w:p>
        </w:tc>
        <w:tc>
          <w:tcPr>
            <w:tcW w:w="2880" w:type="dxa"/>
          </w:tcPr>
          <w:p w:rsidR="0084758B" w:rsidRDefault="0084758B" w:rsidP="009D3F82">
            <w:pPr>
              <w:rPr>
                <w:lang w:eastAsia="ja-JP"/>
              </w:rPr>
            </w:pPr>
            <w:r>
              <w:rPr>
                <w:lang w:eastAsia="ja-JP"/>
              </w:rPr>
              <w:t>Proposed</w:t>
            </w:r>
          </w:p>
        </w:tc>
      </w:tr>
    </w:tbl>
    <w:p w:rsidR="0084758B" w:rsidRDefault="0084758B" w:rsidP="0084758B">
      <w:pPr>
        <w:pStyle w:val="RqT2"/>
      </w:pPr>
      <w:r>
        <w:t>Detail the first sub requirement of the first requirement in the proper language to define requirements.</w:t>
      </w:r>
    </w:p>
    <w:p w:rsidR="0084758B" w:rsidRDefault="0084758B" w:rsidP="0084758B">
      <w:pPr>
        <w:pStyle w:val="RqT2"/>
      </w:pPr>
    </w:p>
    <w:p w:rsidR="0084758B" w:rsidRDefault="0084758B" w:rsidP="0084758B">
      <w:pPr>
        <w:pStyle w:val="RqH3"/>
      </w:pPr>
      <w:bookmarkStart w:id="56" w:name="_Toc533567108"/>
      <w:r>
        <w:t>XXXXXXReq1.1.1 Level 3 Requirement</w:t>
      </w:r>
      <w:bookmarkEnd w:id="56"/>
    </w:p>
    <w:tbl>
      <w:tblPr>
        <w:tblStyle w:val="TableGrid"/>
        <w:tblW w:w="0" w:type="auto"/>
        <w:tblLook w:val="04A0" w:firstRow="1" w:lastRow="0" w:firstColumn="1" w:lastColumn="0" w:noHBand="0" w:noVBand="1"/>
      </w:tblPr>
      <w:tblGrid>
        <w:gridCol w:w="1435"/>
        <w:gridCol w:w="2880"/>
      </w:tblGrid>
      <w:tr w:rsidR="0084758B" w:rsidTr="009D3F82">
        <w:tc>
          <w:tcPr>
            <w:tcW w:w="1435" w:type="dxa"/>
          </w:tcPr>
          <w:p w:rsidR="0084758B" w:rsidRPr="00510EDA" w:rsidRDefault="0084758B" w:rsidP="009D3F82">
            <w:pPr>
              <w:rPr>
                <w:b/>
                <w:lang w:eastAsia="ja-JP"/>
              </w:rPr>
            </w:pPr>
            <w:r w:rsidRPr="00510EDA">
              <w:rPr>
                <w:b/>
                <w:lang w:eastAsia="ja-JP"/>
              </w:rPr>
              <w:t>Priority</w:t>
            </w:r>
          </w:p>
        </w:tc>
        <w:tc>
          <w:tcPr>
            <w:tcW w:w="2880" w:type="dxa"/>
          </w:tcPr>
          <w:p w:rsidR="0084758B" w:rsidRDefault="0084758B" w:rsidP="009D3F82">
            <w:pPr>
              <w:rPr>
                <w:lang w:eastAsia="ja-JP"/>
              </w:rPr>
            </w:pPr>
            <w:r>
              <w:rPr>
                <w:lang w:eastAsia="ja-JP"/>
              </w:rPr>
              <w:t>High</w:t>
            </w:r>
          </w:p>
        </w:tc>
      </w:tr>
      <w:tr w:rsidR="0084758B" w:rsidTr="009D3F82">
        <w:tc>
          <w:tcPr>
            <w:tcW w:w="1435" w:type="dxa"/>
          </w:tcPr>
          <w:p w:rsidR="0084758B" w:rsidRPr="00510EDA" w:rsidRDefault="0084758B" w:rsidP="009D3F82">
            <w:pPr>
              <w:rPr>
                <w:b/>
                <w:lang w:eastAsia="ja-JP"/>
              </w:rPr>
            </w:pPr>
            <w:r w:rsidRPr="00510EDA">
              <w:rPr>
                <w:b/>
                <w:lang w:eastAsia="ja-JP"/>
              </w:rPr>
              <w:t>Status</w:t>
            </w:r>
          </w:p>
        </w:tc>
        <w:tc>
          <w:tcPr>
            <w:tcW w:w="2880" w:type="dxa"/>
          </w:tcPr>
          <w:p w:rsidR="0084758B" w:rsidRDefault="0084758B" w:rsidP="009D3F82">
            <w:pPr>
              <w:rPr>
                <w:lang w:eastAsia="ja-JP"/>
              </w:rPr>
            </w:pPr>
            <w:r>
              <w:rPr>
                <w:lang w:eastAsia="ja-JP"/>
              </w:rPr>
              <w:t>Proposed for Phase X</w:t>
            </w:r>
          </w:p>
        </w:tc>
      </w:tr>
    </w:tbl>
    <w:p w:rsidR="0084758B" w:rsidRDefault="0084758B" w:rsidP="0084758B">
      <w:pPr>
        <w:pStyle w:val="RqT3"/>
      </w:pPr>
      <w:r>
        <w:t>Detail the first sub requirement of the first sub requirement of the first requirement in the proper language to define requirements.</w:t>
      </w:r>
    </w:p>
    <w:p w:rsidR="0084758B" w:rsidRDefault="0084758B" w:rsidP="0084758B"/>
    <w:p w:rsidR="0084758B" w:rsidRDefault="0084758B" w:rsidP="0084758B">
      <w:pPr>
        <w:pStyle w:val="RqH4"/>
      </w:pPr>
      <w:bookmarkStart w:id="57" w:name="_Toc533567109"/>
      <w:r>
        <w:t>XXXXXXReq1.1.1.1 Level 4 Requirement</w:t>
      </w:r>
      <w:bookmarkEnd w:id="57"/>
    </w:p>
    <w:tbl>
      <w:tblPr>
        <w:tblStyle w:val="TableGrid"/>
        <w:tblW w:w="0" w:type="auto"/>
        <w:tblLook w:val="04A0" w:firstRow="1" w:lastRow="0" w:firstColumn="1" w:lastColumn="0" w:noHBand="0" w:noVBand="1"/>
      </w:tblPr>
      <w:tblGrid>
        <w:gridCol w:w="1435"/>
        <w:gridCol w:w="2880"/>
      </w:tblGrid>
      <w:tr w:rsidR="0084758B" w:rsidTr="009D3F82">
        <w:tc>
          <w:tcPr>
            <w:tcW w:w="1435" w:type="dxa"/>
          </w:tcPr>
          <w:p w:rsidR="0084758B" w:rsidRPr="00510EDA" w:rsidRDefault="0084758B" w:rsidP="009D3F82">
            <w:pPr>
              <w:rPr>
                <w:b/>
                <w:lang w:eastAsia="ja-JP"/>
              </w:rPr>
            </w:pPr>
            <w:r w:rsidRPr="00510EDA">
              <w:rPr>
                <w:b/>
                <w:lang w:eastAsia="ja-JP"/>
              </w:rPr>
              <w:t>Priority</w:t>
            </w:r>
          </w:p>
        </w:tc>
        <w:tc>
          <w:tcPr>
            <w:tcW w:w="2880" w:type="dxa"/>
          </w:tcPr>
          <w:p w:rsidR="0084758B" w:rsidRDefault="0084758B" w:rsidP="009D3F82">
            <w:pPr>
              <w:rPr>
                <w:lang w:eastAsia="ja-JP"/>
              </w:rPr>
            </w:pPr>
            <w:r>
              <w:rPr>
                <w:lang w:eastAsia="ja-JP"/>
              </w:rPr>
              <w:t>High</w:t>
            </w:r>
          </w:p>
        </w:tc>
      </w:tr>
      <w:tr w:rsidR="0084758B" w:rsidTr="009D3F82">
        <w:tc>
          <w:tcPr>
            <w:tcW w:w="1435" w:type="dxa"/>
          </w:tcPr>
          <w:p w:rsidR="0084758B" w:rsidRPr="00510EDA" w:rsidRDefault="0084758B" w:rsidP="009D3F82">
            <w:pPr>
              <w:rPr>
                <w:b/>
                <w:lang w:eastAsia="ja-JP"/>
              </w:rPr>
            </w:pPr>
            <w:r w:rsidRPr="00510EDA">
              <w:rPr>
                <w:b/>
                <w:lang w:eastAsia="ja-JP"/>
              </w:rPr>
              <w:t>Status</w:t>
            </w:r>
          </w:p>
        </w:tc>
        <w:tc>
          <w:tcPr>
            <w:tcW w:w="2880" w:type="dxa"/>
          </w:tcPr>
          <w:p w:rsidR="0084758B" w:rsidRDefault="0084758B" w:rsidP="009D3F82">
            <w:pPr>
              <w:rPr>
                <w:lang w:eastAsia="ja-JP"/>
              </w:rPr>
            </w:pPr>
            <w:r>
              <w:rPr>
                <w:lang w:eastAsia="ja-JP"/>
              </w:rPr>
              <w:t>Proposed for Phase X</w:t>
            </w:r>
          </w:p>
        </w:tc>
      </w:tr>
    </w:tbl>
    <w:p w:rsidR="0084758B" w:rsidRDefault="0084758B" w:rsidP="0084758B">
      <w:pPr>
        <w:pStyle w:val="RqT4"/>
      </w:pPr>
      <w:r>
        <w:t>Detail the first sub requirement of the first sub requirement of the first requirement in the proper language to define requirements.</w:t>
      </w:r>
    </w:p>
    <w:p w:rsidR="0084758B" w:rsidRDefault="0084758B" w:rsidP="0084758B"/>
    <w:p w:rsidR="0084758B" w:rsidRDefault="0084758B" w:rsidP="0084758B">
      <w:pPr>
        <w:pStyle w:val="Style1"/>
      </w:pPr>
      <w:bookmarkStart w:id="58" w:name="_Toc533567110"/>
      <w:r>
        <w:t>XXXXXXReq1.1.1.1.1 Level 5 Requirement</w:t>
      </w:r>
      <w:bookmarkEnd w:id="58"/>
    </w:p>
    <w:tbl>
      <w:tblPr>
        <w:tblStyle w:val="TableGrid"/>
        <w:tblW w:w="0" w:type="auto"/>
        <w:tblLook w:val="04A0" w:firstRow="1" w:lastRow="0" w:firstColumn="1" w:lastColumn="0" w:noHBand="0" w:noVBand="1"/>
      </w:tblPr>
      <w:tblGrid>
        <w:gridCol w:w="1435"/>
        <w:gridCol w:w="2880"/>
      </w:tblGrid>
      <w:tr w:rsidR="0084758B" w:rsidTr="009D3F82">
        <w:tc>
          <w:tcPr>
            <w:tcW w:w="1435" w:type="dxa"/>
          </w:tcPr>
          <w:p w:rsidR="0084758B" w:rsidRPr="00510EDA" w:rsidRDefault="0084758B" w:rsidP="009D3F82">
            <w:pPr>
              <w:rPr>
                <w:b/>
                <w:lang w:eastAsia="ja-JP"/>
              </w:rPr>
            </w:pPr>
            <w:r w:rsidRPr="00510EDA">
              <w:rPr>
                <w:b/>
                <w:lang w:eastAsia="ja-JP"/>
              </w:rPr>
              <w:t>Priority</w:t>
            </w:r>
          </w:p>
        </w:tc>
        <w:tc>
          <w:tcPr>
            <w:tcW w:w="2880" w:type="dxa"/>
          </w:tcPr>
          <w:p w:rsidR="0084758B" w:rsidRDefault="0084758B" w:rsidP="009D3F82">
            <w:pPr>
              <w:rPr>
                <w:lang w:eastAsia="ja-JP"/>
              </w:rPr>
            </w:pPr>
            <w:r>
              <w:rPr>
                <w:lang w:eastAsia="ja-JP"/>
              </w:rPr>
              <w:t>High</w:t>
            </w:r>
          </w:p>
        </w:tc>
      </w:tr>
      <w:tr w:rsidR="0084758B" w:rsidTr="009D3F82">
        <w:tc>
          <w:tcPr>
            <w:tcW w:w="1435" w:type="dxa"/>
          </w:tcPr>
          <w:p w:rsidR="0084758B" w:rsidRPr="00510EDA" w:rsidRDefault="0084758B" w:rsidP="009D3F82">
            <w:pPr>
              <w:rPr>
                <w:b/>
                <w:lang w:eastAsia="ja-JP"/>
              </w:rPr>
            </w:pPr>
            <w:r w:rsidRPr="00510EDA">
              <w:rPr>
                <w:b/>
                <w:lang w:eastAsia="ja-JP"/>
              </w:rPr>
              <w:t>Status</w:t>
            </w:r>
          </w:p>
        </w:tc>
        <w:tc>
          <w:tcPr>
            <w:tcW w:w="2880" w:type="dxa"/>
          </w:tcPr>
          <w:p w:rsidR="0084758B" w:rsidRDefault="0084758B" w:rsidP="009D3F82">
            <w:pPr>
              <w:rPr>
                <w:lang w:eastAsia="ja-JP"/>
              </w:rPr>
            </w:pPr>
            <w:r>
              <w:rPr>
                <w:lang w:eastAsia="ja-JP"/>
              </w:rPr>
              <w:t>Proposed for Phase X</w:t>
            </w:r>
          </w:p>
        </w:tc>
      </w:tr>
    </w:tbl>
    <w:p w:rsidR="0084758B" w:rsidRDefault="0084758B" w:rsidP="0084758B">
      <w:pPr>
        <w:pStyle w:val="RqT5"/>
      </w:pPr>
      <w:r>
        <w:t>Detail the first sub requirement of the first sub requirement of the first requirement in the proper language to define requirements.</w:t>
      </w:r>
    </w:p>
    <w:p w:rsidR="0084758B" w:rsidRDefault="0084758B" w:rsidP="0084758B"/>
    <w:p w:rsidR="00914F59" w:rsidRPr="00914F59" w:rsidRDefault="00914F59" w:rsidP="00914F59"/>
    <w:sectPr w:rsidR="00914F59" w:rsidRPr="00914F59">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05C" w:rsidRDefault="001A305C" w:rsidP="005B0B1B">
      <w:pPr>
        <w:spacing w:after="0"/>
      </w:pPr>
      <w:r>
        <w:separator/>
      </w:r>
    </w:p>
  </w:endnote>
  <w:endnote w:type="continuationSeparator" w:id="0">
    <w:p w:rsidR="001A305C" w:rsidRDefault="001A305C" w:rsidP="005B0B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4D85" w:rsidTr="00BB02FA">
      <w:tc>
        <w:tcPr>
          <w:tcW w:w="4675" w:type="dxa"/>
        </w:tcPr>
        <w:p w:rsidR="009B4D85" w:rsidRDefault="00B762E9" w:rsidP="00DE1826">
          <w:r>
            <w:t>Rev. 0.</w:t>
          </w:r>
          <w:r w:rsidR="00C625A4">
            <w:t xml:space="preserve"> December 26</w:t>
          </w:r>
          <w:r w:rsidR="009B4D85">
            <w:t>, 2018</w:t>
          </w:r>
        </w:p>
      </w:tc>
      <w:tc>
        <w:tcPr>
          <w:tcW w:w="4675" w:type="dxa"/>
        </w:tcPr>
        <w:p w:rsidR="009B4D85" w:rsidRDefault="009B4D85" w:rsidP="005B0B1B">
          <w:pPr>
            <w:jc w:val="right"/>
          </w:pPr>
          <w:r>
            <w:fldChar w:fldCharType="begin"/>
          </w:r>
          <w:r>
            <w:instrText xml:space="preserve"> PAGE   \* MERGEFORMAT </w:instrText>
          </w:r>
          <w:r>
            <w:fldChar w:fldCharType="separate"/>
          </w:r>
          <w:r w:rsidR="005E33CB">
            <w:rPr>
              <w:noProof/>
            </w:rPr>
            <w:t>16</w:t>
          </w:r>
          <w:r>
            <w:rPr>
              <w:noProof/>
            </w:rPr>
            <w:fldChar w:fldCharType="end"/>
          </w:r>
        </w:p>
      </w:tc>
    </w:tr>
  </w:tbl>
  <w:p w:rsidR="009B4D85" w:rsidRDefault="009B4D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05C" w:rsidRDefault="001A305C" w:rsidP="005B0B1B">
      <w:pPr>
        <w:spacing w:after="0"/>
      </w:pPr>
      <w:r>
        <w:separator/>
      </w:r>
    </w:p>
  </w:footnote>
  <w:footnote w:type="continuationSeparator" w:id="0">
    <w:p w:rsidR="001A305C" w:rsidRDefault="001A305C" w:rsidP="005B0B1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D85" w:rsidRDefault="001A30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551360" o:spid="_x0000_s2050" type="#_x0000_t75" style="position:absolute;margin-left:0;margin-top:0;width:247.5pt;height:67.5pt;z-index:-251657216;mso-position-horizontal:center;mso-position-horizontal-relative:margin;mso-position-vertical:center;mso-position-vertical-relative:margin" o:allowincell="f">
          <v:imagedata r:id="rId1" o:title="Chernick-Consulting-2-9-1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4"/>
      <w:gridCol w:w="4086"/>
    </w:tblGrid>
    <w:tr w:rsidR="009B4D85" w:rsidTr="00603D76">
      <w:sdt>
        <w:sdtPr>
          <w:alias w:val="Title"/>
          <w:tag w:val=""/>
          <w:id w:val="1694495140"/>
          <w:dataBinding w:prefixMappings="xmlns:ns0='http://purl.org/dc/elements/1.1/' xmlns:ns1='http://schemas.openxmlformats.org/package/2006/metadata/core-properties' " w:xpath="/ns1:coreProperties[1]/ns0:title[1]" w:storeItemID="{6C3C8BC8-F283-45AE-878A-BAB7291924A1}"/>
          <w:text/>
        </w:sdtPr>
        <w:sdtEndPr/>
        <w:sdtContent>
          <w:tc>
            <w:tcPr>
              <w:tcW w:w="6030" w:type="dxa"/>
            </w:tcPr>
            <w:p w:rsidR="009B4D85" w:rsidRDefault="009B4D85" w:rsidP="0019414A">
              <w:pPr>
                <w:pStyle w:val="Header"/>
                <w:spacing w:before="240"/>
              </w:pPr>
              <w:r>
                <w:t>Personal Library Inventory Application Business Requirements</w:t>
              </w:r>
            </w:p>
          </w:tc>
        </w:sdtContent>
      </w:sdt>
      <w:tc>
        <w:tcPr>
          <w:tcW w:w="3320" w:type="dxa"/>
        </w:tcPr>
        <w:p w:rsidR="009B4D85" w:rsidRDefault="0019414A" w:rsidP="005B0B1B">
          <w:pPr>
            <w:pStyle w:val="Header"/>
            <w:jc w:val="right"/>
          </w:pPr>
          <w:r>
            <w:rPr>
              <w:rFonts w:ascii="Helvetica" w:hAnsi="Helvetica"/>
              <w:noProof/>
              <w:sz w:val="18"/>
            </w:rPr>
            <w:drawing>
              <wp:inline distT="0" distB="0" distL="0" distR="0" wp14:anchorId="33B6D88E" wp14:editId="089E9EF9">
                <wp:extent cx="2450592" cy="667512"/>
                <wp:effectExtent l="0" t="0" r="6985" b="0"/>
                <wp:docPr id="2" name="Picture 2" descr="Chernick-Consulting-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rnick-Consulting-2-9-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0592" cy="667512"/>
                        </a:xfrm>
                        <a:prstGeom prst="rect">
                          <a:avLst/>
                        </a:prstGeom>
                        <a:noFill/>
                        <a:ln>
                          <a:noFill/>
                        </a:ln>
                      </pic:spPr>
                    </pic:pic>
                  </a:graphicData>
                </a:graphic>
              </wp:inline>
            </w:drawing>
          </w:r>
        </w:p>
      </w:tc>
    </w:tr>
  </w:tbl>
  <w:p w:rsidR="009B4D85" w:rsidRDefault="001A30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551361" o:spid="_x0000_s2051" type="#_x0000_t75" style="position:absolute;margin-left:0;margin-top:0;width:247.5pt;height:67.5pt;z-index:-251656192;mso-position-horizontal:center;mso-position-horizontal-relative:margin;mso-position-vertical:center;mso-position-vertical-relative:margin" o:allowincell="f">
          <v:imagedata r:id="rId2" o:title="Chernick-Consulting-2-9-13"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D85" w:rsidRDefault="001A30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551359" o:spid="_x0000_s2049" type="#_x0000_t75" style="position:absolute;margin-left:0;margin-top:0;width:247.5pt;height:67.5pt;z-index:-251658240;mso-position-horizontal:center;mso-position-horizontal-relative:margin;mso-position-vertical:center;mso-position-vertical-relative:margin" o:allowincell="f">
          <v:imagedata r:id="rId1" o:title="Chernick-Consulting-2-9-1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E422B"/>
    <w:multiLevelType w:val="hybridMultilevel"/>
    <w:tmpl w:val="40D6D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274D7"/>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175B5C"/>
    <w:multiLevelType w:val="hybridMultilevel"/>
    <w:tmpl w:val="D88AD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A49D6"/>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8296351"/>
    <w:multiLevelType w:val="hybridMultilevel"/>
    <w:tmpl w:val="EB8E4016"/>
    <w:lvl w:ilvl="0" w:tplc="4642B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910C9"/>
    <w:multiLevelType w:val="hybridMultilevel"/>
    <w:tmpl w:val="5A84F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C2807"/>
    <w:multiLevelType w:val="hybridMultilevel"/>
    <w:tmpl w:val="B014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E261C"/>
    <w:multiLevelType w:val="hybridMultilevel"/>
    <w:tmpl w:val="C5804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E9D146F"/>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F611C48"/>
    <w:multiLevelType w:val="hybridMultilevel"/>
    <w:tmpl w:val="52AE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B2271"/>
    <w:multiLevelType w:val="hybridMultilevel"/>
    <w:tmpl w:val="1CB8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FB7EE9"/>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892436C"/>
    <w:multiLevelType w:val="hybridMultilevel"/>
    <w:tmpl w:val="32CC1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9"/>
  </w:num>
  <w:num w:numId="3">
    <w:abstractNumId w:val="7"/>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2"/>
  </w:num>
  <w:num w:numId="8">
    <w:abstractNumId w:val="8"/>
  </w:num>
  <w:num w:numId="9">
    <w:abstractNumId w:val="11"/>
  </w:num>
  <w:num w:numId="10">
    <w:abstractNumId w:val="6"/>
  </w:num>
  <w:num w:numId="11">
    <w:abstractNumId w:val="10"/>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067"/>
    <w:rsid w:val="00006381"/>
    <w:rsid w:val="000565ED"/>
    <w:rsid w:val="00060AF7"/>
    <w:rsid w:val="00084BDC"/>
    <w:rsid w:val="0008511E"/>
    <w:rsid w:val="000862BC"/>
    <w:rsid w:val="000B7996"/>
    <w:rsid w:val="000C2BA1"/>
    <w:rsid w:val="000D33A3"/>
    <w:rsid w:val="000D713E"/>
    <w:rsid w:val="000E69A1"/>
    <w:rsid w:val="00110BA7"/>
    <w:rsid w:val="00124791"/>
    <w:rsid w:val="00126870"/>
    <w:rsid w:val="00130A3E"/>
    <w:rsid w:val="00145F21"/>
    <w:rsid w:val="0017115E"/>
    <w:rsid w:val="001729D6"/>
    <w:rsid w:val="00190CF9"/>
    <w:rsid w:val="0019414A"/>
    <w:rsid w:val="001A305C"/>
    <w:rsid w:val="001A6B66"/>
    <w:rsid w:val="001B2BB8"/>
    <w:rsid w:val="001B5A9A"/>
    <w:rsid w:val="001C08AA"/>
    <w:rsid w:val="001C47BC"/>
    <w:rsid w:val="001C4889"/>
    <w:rsid w:val="001D58AE"/>
    <w:rsid w:val="00204060"/>
    <w:rsid w:val="0021173D"/>
    <w:rsid w:val="0021277D"/>
    <w:rsid w:val="002311CE"/>
    <w:rsid w:val="00234F2F"/>
    <w:rsid w:val="00242FA0"/>
    <w:rsid w:val="00252326"/>
    <w:rsid w:val="002769C0"/>
    <w:rsid w:val="00280BE7"/>
    <w:rsid w:val="00284B01"/>
    <w:rsid w:val="002B2123"/>
    <w:rsid w:val="002C62B4"/>
    <w:rsid w:val="002F6DCE"/>
    <w:rsid w:val="00317AD7"/>
    <w:rsid w:val="00323990"/>
    <w:rsid w:val="003350D3"/>
    <w:rsid w:val="0034557D"/>
    <w:rsid w:val="0036110C"/>
    <w:rsid w:val="00367229"/>
    <w:rsid w:val="00382A2B"/>
    <w:rsid w:val="00393503"/>
    <w:rsid w:val="003B0A59"/>
    <w:rsid w:val="003D0958"/>
    <w:rsid w:val="003D4DFF"/>
    <w:rsid w:val="003F2111"/>
    <w:rsid w:val="003F4F7D"/>
    <w:rsid w:val="0040417E"/>
    <w:rsid w:val="004069D4"/>
    <w:rsid w:val="00422FB6"/>
    <w:rsid w:val="0044154D"/>
    <w:rsid w:val="004568CE"/>
    <w:rsid w:val="00457A71"/>
    <w:rsid w:val="00465768"/>
    <w:rsid w:val="00465FED"/>
    <w:rsid w:val="00475707"/>
    <w:rsid w:val="00491397"/>
    <w:rsid w:val="004A4450"/>
    <w:rsid w:val="004C358E"/>
    <w:rsid w:val="004D4C5C"/>
    <w:rsid w:val="00510EDA"/>
    <w:rsid w:val="00511F08"/>
    <w:rsid w:val="005146FD"/>
    <w:rsid w:val="00530943"/>
    <w:rsid w:val="00544718"/>
    <w:rsid w:val="00553600"/>
    <w:rsid w:val="00562DDD"/>
    <w:rsid w:val="00576E2F"/>
    <w:rsid w:val="005B0B1B"/>
    <w:rsid w:val="005B4CA5"/>
    <w:rsid w:val="005E33CB"/>
    <w:rsid w:val="005E3B4F"/>
    <w:rsid w:val="005F5280"/>
    <w:rsid w:val="00603D76"/>
    <w:rsid w:val="0061129D"/>
    <w:rsid w:val="006309E5"/>
    <w:rsid w:val="00647878"/>
    <w:rsid w:val="00650F95"/>
    <w:rsid w:val="006645A6"/>
    <w:rsid w:val="0067073D"/>
    <w:rsid w:val="00693811"/>
    <w:rsid w:val="00710CEB"/>
    <w:rsid w:val="00745D7E"/>
    <w:rsid w:val="0076282C"/>
    <w:rsid w:val="007660DA"/>
    <w:rsid w:val="00784127"/>
    <w:rsid w:val="0078480A"/>
    <w:rsid w:val="00792910"/>
    <w:rsid w:val="007B42F5"/>
    <w:rsid w:val="007E122A"/>
    <w:rsid w:val="0081190D"/>
    <w:rsid w:val="008262BC"/>
    <w:rsid w:val="0084758B"/>
    <w:rsid w:val="008514E6"/>
    <w:rsid w:val="00861086"/>
    <w:rsid w:val="00881B33"/>
    <w:rsid w:val="008A65D6"/>
    <w:rsid w:val="008C2EA8"/>
    <w:rsid w:val="008C4325"/>
    <w:rsid w:val="008C7DF0"/>
    <w:rsid w:val="008D13D6"/>
    <w:rsid w:val="008D5913"/>
    <w:rsid w:val="008F0563"/>
    <w:rsid w:val="008F7A1B"/>
    <w:rsid w:val="00913201"/>
    <w:rsid w:val="00914F59"/>
    <w:rsid w:val="00947352"/>
    <w:rsid w:val="009617D3"/>
    <w:rsid w:val="009733CF"/>
    <w:rsid w:val="00986174"/>
    <w:rsid w:val="009B0D7C"/>
    <w:rsid w:val="009B4D85"/>
    <w:rsid w:val="009C2BB5"/>
    <w:rsid w:val="009E0BE5"/>
    <w:rsid w:val="00A1050D"/>
    <w:rsid w:val="00A31EF1"/>
    <w:rsid w:val="00A519A3"/>
    <w:rsid w:val="00A671C1"/>
    <w:rsid w:val="00A729A4"/>
    <w:rsid w:val="00A81358"/>
    <w:rsid w:val="00AD2632"/>
    <w:rsid w:val="00AF2679"/>
    <w:rsid w:val="00AF7515"/>
    <w:rsid w:val="00B02809"/>
    <w:rsid w:val="00B1772F"/>
    <w:rsid w:val="00B30630"/>
    <w:rsid w:val="00B30EAF"/>
    <w:rsid w:val="00B311AD"/>
    <w:rsid w:val="00B34036"/>
    <w:rsid w:val="00B35DFC"/>
    <w:rsid w:val="00B45E73"/>
    <w:rsid w:val="00B75343"/>
    <w:rsid w:val="00B762E9"/>
    <w:rsid w:val="00BA2682"/>
    <w:rsid w:val="00BB02FA"/>
    <w:rsid w:val="00BB1C30"/>
    <w:rsid w:val="00BD1B3B"/>
    <w:rsid w:val="00BD610B"/>
    <w:rsid w:val="00BE7DC5"/>
    <w:rsid w:val="00BF278E"/>
    <w:rsid w:val="00BF643F"/>
    <w:rsid w:val="00BF7935"/>
    <w:rsid w:val="00C31C29"/>
    <w:rsid w:val="00C4344E"/>
    <w:rsid w:val="00C45379"/>
    <w:rsid w:val="00C46EA5"/>
    <w:rsid w:val="00C625A4"/>
    <w:rsid w:val="00C80F7D"/>
    <w:rsid w:val="00C83E7D"/>
    <w:rsid w:val="00CB16CE"/>
    <w:rsid w:val="00CB2509"/>
    <w:rsid w:val="00CD0FBB"/>
    <w:rsid w:val="00CE403B"/>
    <w:rsid w:val="00CF4993"/>
    <w:rsid w:val="00D07EA5"/>
    <w:rsid w:val="00D261BE"/>
    <w:rsid w:val="00D656F7"/>
    <w:rsid w:val="00D854FA"/>
    <w:rsid w:val="00DA0CAA"/>
    <w:rsid w:val="00DA5488"/>
    <w:rsid w:val="00DB1A0B"/>
    <w:rsid w:val="00DE1826"/>
    <w:rsid w:val="00DE7049"/>
    <w:rsid w:val="00DF2E7F"/>
    <w:rsid w:val="00E01208"/>
    <w:rsid w:val="00E358E5"/>
    <w:rsid w:val="00E4288F"/>
    <w:rsid w:val="00E536AF"/>
    <w:rsid w:val="00E668EC"/>
    <w:rsid w:val="00E71B71"/>
    <w:rsid w:val="00E80817"/>
    <w:rsid w:val="00E9401C"/>
    <w:rsid w:val="00E959DC"/>
    <w:rsid w:val="00EA4204"/>
    <w:rsid w:val="00EB381C"/>
    <w:rsid w:val="00EC37B7"/>
    <w:rsid w:val="00EC541F"/>
    <w:rsid w:val="00ED2564"/>
    <w:rsid w:val="00F12BC7"/>
    <w:rsid w:val="00F35350"/>
    <w:rsid w:val="00F44A83"/>
    <w:rsid w:val="00F45067"/>
    <w:rsid w:val="00F64703"/>
    <w:rsid w:val="00F728BF"/>
    <w:rsid w:val="00F858B7"/>
    <w:rsid w:val="00FA0AED"/>
    <w:rsid w:val="00FA7CFD"/>
    <w:rsid w:val="00FC1C18"/>
    <w:rsid w:val="00FE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9F3E6F4-25F0-406C-9012-89D1D483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718"/>
    <w:pPr>
      <w:spacing w:line="240" w:lineRule="auto"/>
    </w:pPr>
  </w:style>
  <w:style w:type="paragraph" w:styleId="Heading1">
    <w:name w:val="heading 1"/>
    <w:basedOn w:val="Normal"/>
    <w:next w:val="Normal"/>
    <w:link w:val="Heading1Char"/>
    <w:uiPriority w:val="9"/>
    <w:qFormat/>
    <w:rsid w:val="00B311AD"/>
    <w:pPr>
      <w:keepNext/>
      <w:keepLines/>
      <w:spacing w:before="240" w:after="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E668EC"/>
    <w:pPr>
      <w:keepNext/>
      <w:keepLines/>
      <w:spacing w:before="40" w:after="0"/>
      <w:ind w:left="288"/>
      <w:outlineLvl w:val="1"/>
    </w:pPr>
    <w:rPr>
      <w:rFonts w:ascii="Arial" w:eastAsiaTheme="majorEastAsia" w:hAnsi="Arial" w:cstheme="majorBidi"/>
      <w:b/>
      <w:sz w:val="32"/>
      <w:szCs w:val="26"/>
    </w:rPr>
  </w:style>
  <w:style w:type="paragraph" w:styleId="Heading3">
    <w:name w:val="heading 3"/>
    <w:basedOn w:val="Normal"/>
    <w:next w:val="Normal"/>
    <w:link w:val="Heading3Char"/>
    <w:uiPriority w:val="9"/>
    <w:unhideWhenUsed/>
    <w:qFormat/>
    <w:rsid w:val="00E668EC"/>
    <w:pPr>
      <w:keepNext/>
      <w:keepLines/>
      <w:spacing w:before="40" w:after="0"/>
      <w:ind w:left="576"/>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F64703"/>
    <w:pPr>
      <w:keepNext/>
      <w:keepLines/>
      <w:spacing w:before="40" w:after="0"/>
      <w:outlineLvl w:val="3"/>
    </w:pPr>
    <w:rPr>
      <w:rFonts w:ascii="Arial" w:eastAsiaTheme="majorEastAsia" w:hAnsi="Arial" w:cstheme="majorBidi"/>
      <w:b/>
      <w:i/>
      <w:iCs/>
      <w:color w:val="A6A6A6" w:themeColor="background1" w:themeShade="A6"/>
    </w:rPr>
  </w:style>
  <w:style w:type="paragraph" w:styleId="Heading5">
    <w:name w:val="heading 5"/>
    <w:basedOn w:val="Normal"/>
    <w:next w:val="Normal"/>
    <w:link w:val="Heading5Char"/>
    <w:uiPriority w:val="9"/>
    <w:unhideWhenUsed/>
    <w:qFormat/>
    <w:rsid w:val="004C358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617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1AD"/>
    <w:rPr>
      <w:rFonts w:ascii="Arial" w:eastAsiaTheme="majorEastAsia" w:hAnsi="Arial" w:cstheme="majorBidi"/>
      <w:b/>
      <w:sz w:val="36"/>
      <w:szCs w:val="32"/>
    </w:rPr>
  </w:style>
  <w:style w:type="paragraph" w:styleId="Title">
    <w:name w:val="Title"/>
    <w:basedOn w:val="Normal"/>
    <w:next w:val="Normal"/>
    <w:link w:val="TitleChar"/>
    <w:uiPriority w:val="10"/>
    <w:qFormat/>
    <w:rsid w:val="00E71B71"/>
    <w:pPr>
      <w:spacing w:after="0"/>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E71B71"/>
    <w:rPr>
      <w:rFonts w:asciiTheme="majorHAnsi" w:eastAsiaTheme="majorEastAsia" w:hAnsiTheme="majorHAnsi" w:cstheme="majorBidi"/>
      <w:b/>
      <w:spacing w:val="-10"/>
      <w:kern w:val="28"/>
      <w:sz w:val="56"/>
      <w:szCs w:val="56"/>
    </w:rPr>
  </w:style>
  <w:style w:type="paragraph" w:styleId="Header">
    <w:name w:val="header"/>
    <w:basedOn w:val="Normal"/>
    <w:link w:val="HeaderChar"/>
    <w:uiPriority w:val="99"/>
    <w:unhideWhenUsed/>
    <w:rsid w:val="005B0B1B"/>
    <w:pPr>
      <w:tabs>
        <w:tab w:val="center" w:pos="4680"/>
        <w:tab w:val="right" w:pos="9360"/>
      </w:tabs>
      <w:spacing w:after="0"/>
    </w:pPr>
  </w:style>
  <w:style w:type="character" w:customStyle="1" w:styleId="HeaderChar">
    <w:name w:val="Header Char"/>
    <w:basedOn w:val="DefaultParagraphFont"/>
    <w:link w:val="Header"/>
    <w:uiPriority w:val="99"/>
    <w:rsid w:val="005B0B1B"/>
  </w:style>
  <w:style w:type="table" w:styleId="TableGrid">
    <w:name w:val="Table Grid"/>
    <w:basedOn w:val="TableNormal"/>
    <w:uiPriority w:val="39"/>
    <w:rsid w:val="005B0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0B1B"/>
    <w:rPr>
      <w:color w:val="808080"/>
    </w:rPr>
  </w:style>
  <w:style w:type="character" w:customStyle="1" w:styleId="Heading2Char">
    <w:name w:val="Heading 2 Char"/>
    <w:basedOn w:val="DefaultParagraphFont"/>
    <w:link w:val="Heading2"/>
    <w:uiPriority w:val="9"/>
    <w:rsid w:val="00E668EC"/>
    <w:rPr>
      <w:rFonts w:ascii="Arial" w:eastAsiaTheme="majorEastAsia" w:hAnsi="Arial" w:cstheme="majorBidi"/>
      <w:b/>
      <w:sz w:val="32"/>
      <w:szCs w:val="26"/>
    </w:rPr>
  </w:style>
  <w:style w:type="paragraph" w:styleId="TOCHeading">
    <w:name w:val="TOC Heading"/>
    <w:basedOn w:val="Heading1"/>
    <w:next w:val="Normal"/>
    <w:uiPriority w:val="39"/>
    <w:unhideWhenUsed/>
    <w:qFormat/>
    <w:rsid w:val="00693811"/>
    <w:pPr>
      <w:outlineLvl w:val="9"/>
    </w:pPr>
    <w:rPr>
      <w:sz w:val="32"/>
    </w:rPr>
  </w:style>
  <w:style w:type="paragraph" w:styleId="TOC1">
    <w:name w:val="toc 1"/>
    <w:basedOn w:val="Normal"/>
    <w:next w:val="Normal"/>
    <w:autoRedefine/>
    <w:uiPriority w:val="39"/>
    <w:unhideWhenUsed/>
    <w:rsid w:val="00E668EC"/>
    <w:pPr>
      <w:tabs>
        <w:tab w:val="right" w:leader="dot" w:pos="9350"/>
      </w:tabs>
      <w:spacing w:after="100"/>
    </w:pPr>
    <w:rPr>
      <w:b/>
    </w:rPr>
  </w:style>
  <w:style w:type="paragraph" w:styleId="TOC2">
    <w:name w:val="toc 2"/>
    <w:basedOn w:val="Normal"/>
    <w:next w:val="Normal"/>
    <w:autoRedefine/>
    <w:uiPriority w:val="39"/>
    <w:unhideWhenUsed/>
    <w:rsid w:val="00693811"/>
    <w:pPr>
      <w:spacing w:after="100"/>
      <w:ind w:left="220"/>
    </w:pPr>
    <w:rPr>
      <w:b/>
    </w:rPr>
  </w:style>
  <w:style w:type="character" w:styleId="Hyperlink">
    <w:name w:val="Hyperlink"/>
    <w:basedOn w:val="DefaultParagraphFont"/>
    <w:uiPriority w:val="99"/>
    <w:unhideWhenUsed/>
    <w:rsid w:val="00B311AD"/>
    <w:rPr>
      <w:color w:val="0563C1" w:themeColor="hyperlink"/>
      <w:u w:val="single"/>
    </w:rPr>
  </w:style>
  <w:style w:type="paragraph" w:styleId="ListParagraph">
    <w:name w:val="List Paragraph"/>
    <w:basedOn w:val="Normal"/>
    <w:uiPriority w:val="34"/>
    <w:qFormat/>
    <w:rsid w:val="00647878"/>
    <w:pPr>
      <w:ind w:left="720"/>
      <w:contextualSpacing/>
    </w:pPr>
  </w:style>
  <w:style w:type="paragraph" w:styleId="Caption">
    <w:name w:val="caption"/>
    <w:basedOn w:val="Normal"/>
    <w:next w:val="Normal"/>
    <w:uiPriority w:val="35"/>
    <w:unhideWhenUsed/>
    <w:qFormat/>
    <w:rsid w:val="007660DA"/>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668EC"/>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F64703"/>
    <w:rPr>
      <w:rFonts w:ascii="Arial" w:eastAsiaTheme="majorEastAsia" w:hAnsi="Arial" w:cstheme="majorBidi"/>
      <w:b/>
      <w:i/>
      <w:iCs/>
      <w:color w:val="A6A6A6" w:themeColor="background1" w:themeShade="A6"/>
    </w:rPr>
  </w:style>
  <w:style w:type="paragraph" w:styleId="TOC3">
    <w:name w:val="toc 3"/>
    <w:basedOn w:val="Normal"/>
    <w:next w:val="Normal"/>
    <w:autoRedefine/>
    <w:uiPriority w:val="39"/>
    <w:unhideWhenUsed/>
    <w:rsid w:val="00693811"/>
    <w:pPr>
      <w:spacing w:after="100"/>
      <w:ind w:left="440"/>
    </w:pPr>
    <w:rPr>
      <w:b/>
    </w:rPr>
  </w:style>
  <w:style w:type="character" w:customStyle="1" w:styleId="Heading5Char">
    <w:name w:val="Heading 5 Char"/>
    <w:basedOn w:val="DefaultParagraphFont"/>
    <w:link w:val="Heading5"/>
    <w:uiPriority w:val="9"/>
    <w:rsid w:val="004C358E"/>
    <w:rPr>
      <w:rFonts w:asciiTheme="majorHAnsi" w:eastAsiaTheme="majorEastAsia" w:hAnsiTheme="majorHAnsi" w:cstheme="majorBidi"/>
      <w:color w:val="2E74B5" w:themeColor="accent1" w:themeShade="BF"/>
    </w:rPr>
  </w:style>
  <w:style w:type="paragraph" w:styleId="NoSpacing">
    <w:name w:val="No Spacing"/>
    <w:uiPriority w:val="1"/>
    <w:qFormat/>
    <w:rsid w:val="00693811"/>
    <w:pPr>
      <w:spacing w:after="0" w:line="240" w:lineRule="auto"/>
    </w:pPr>
  </w:style>
  <w:style w:type="paragraph" w:styleId="Footer">
    <w:name w:val="footer"/>
    <w:basedOn w:val="Normal"/>
    <w:link w:val="FooterChar"/>
    <w:uiPriority w:val="99"/>
    <w:unhideWhenUsed/>
    <w:rsid w:val="00693811"/>
    <w:pPr>
      <w:tabs>
        <w:tab w:val="center" w:pos="4680"/>
        <w:tab w:val="right" w:pos="9360"/>
      </w:tabs>
      <w:spacing w:after="0"/>
    </w:pPr>
  </w:style>
  <w:style w:type="character" w:customStyle="1" w:styleId="FooterChar">
    <w:name w:val="Footer Char"/>
    <w:basedOn w:val="DefaultParagraphFont"/>
    <w:link w:val="Footer"/>
    <w:uiPriority w:val="99"/>
    <w:rsid w:val="00693811"/>
  </w:style>
  <w:style w:type="paragraph" w:customStyle="1" w:styleId="UseCaseBullet">
    <w:name w:val="UseCaseBullet"/>
    <w:basedOn w:val="Normal"/>
    <w:qFormat/>
    <w:rsid w:val="001D58AE"/>
    <w:pPr>
      <w:spacing w:after="0"/>
      <w:ind w:left="288"/>
    </w:pPr>
  </w:style>
  <w:style w:type="paragraph" w:customStyle="1" w:styleId="UCHeader">
    <w:name w:val="UCHeader"/>
    <w:basedOn w:val="Normal"/>
    <w:next w:val="UseCaseBullet"/>
    <w:qFormat/>
    <w:rsid w:val="00B75343"/>
    <w:pPr>
      <w:spacing w:before="120" w:after="0"/>
    </w:pPr>
    <w:rPr>
      <w:b/>
      <w:i/>
      <w:color w:val="1F4E79" w:themeColor="accent1" w:themeShade="80"/>
      <w:sz w:val="24"/>
    </w:rPr>
  </w:style>
  <w:style w:type="paragraph" w:customStyle="1" w:styleId="RQ1">
    <w:name w:val="RQ1"/>
    <w:basedOn w:val="Heading2"/>
    <w:next w:val="Normal"/>
    <w:qFormat/>
    <w:rsid w:val="00B75343"/>
  </w:style>
  <w:style w:type="paragraph" w:customStyle="1" w:styleId="RqH2">
    <w:name w:val="RqH2"/>
    <w:basedOn w:val="Heading3"/>
    <w:next w:val="Normal"/>
    <w:qFormat/>
    <w:rsid w:val="00986174"/>
    <w:rPr>
      <w:sz w:val="32"/>
    </w:rPr>
  </w:style>
  <w:style w:type="paragraph" w:customStyle="1" w:styleId="RqH3">
    <w:name w:val="RqH3"/>
    <w:basedOn w:val="Heading4"/>
    <w:qFormat/>
    <w:rsid w:val="00382A2B"/>
    <w:pPr>
      <w:ind w:left="864"/>
    </w:pPr>
    <w:rPr>
      <w:i w:val="0"/>
      <w:color w:val="auto"/>
      <w:sz w:val="32"/>
    </w:rPr>
  </w:style>
  <w:style w:type="paragraph" w:customStyle="1" w:styleId="RqH4">
    <w:name w:val="RqH4"/>
    <w:basedOn w:val="Heading5"/>
    <w:qFormat/>
    <w:rsid w:val="00986174"/>
    <w:pPr>
      <w:spacing w:before="120"/>
      <w:ind w:left="1152"/>
    </w:pPr>
    <w:rPr>
      <w:rFonts w:ascii="Arial" w:hAnsi="Arial"/>
      <w:b/>
      <w:color w:val="auto"/>
      <w:sz w:val="32"/>
    </w:rPr>
  </w:style>
  <w:style w:type="character" w:customStyle="1" w:styleId="Heading6Char">
    <w:name w:val="Heading 6 Char"/>
    <w:basedOn w:val="DefaultParagraphFont"/>
    <w:link w:val="Heading6"/>
    <w:uiPriority w:val="9"/>
    <w:semiHidden/>
    <w:rsid w:val="00986174"/>
    <w:rPr>
      <w:rFonts w:asciiTheme="majorHAnsi" w:eastAsiaTheme="majorEastAsia" w:hAnsiTheme="majorHAnsi" w:cstheme="majorBidi"/>
      <w:color w:val="1F4D78" w:themeColor="accent1" w:themeShade="7F"/>
    </w:rPr>
  </w:style>
  <w:style w:type="paragraph" w:styleId="TOC4">
    <w:name w:val="toc 4"/>
    <w:basedOn w:val="Normal"/>
    <w:next w:val="Normal"/>
    <w:autoRedefine/>
    <w:uiPriority w:val="39"/>
    <w:unhideWhenUsed/>
    <w:rsid w:val="00986174"/>
    <w:pPr>
      <w:spacing w:after="100"/>
      <w:ind w:left="660"/>
    </w:pPr>
  </w:style>
  <w:style w:type="paragraph" w:styleId="TOC5">
    <w:name w:val="toc 5"/>
    <w:basedOn w:val="Normal"/>
    <w:next w:val="Normal"/>
    <w:autoRedefine/>
    <w:uiPriority w:val="39"/>
    <w:unhideWhenUsed/>
    <w:rsid w:val="00382A2B"/>
    <w:pPr>
      <w:spacing w:after="100"/>
      <w:ind w:left="880"/>
    </w:pPr>
  </w:style>
  <w:style w:type="paragraph" w:customStyle="1" w:styleId="Style1">
    <w:name w:val="Style1"/>
    <w:basedOn w:val="Heading6"/>
    <w:qFormat/>
    <w:rsid w:val="00382A2B"/>
    <w:pPr>
      <w:ind w:left="1440"/>
    </w:pPr>
    <w:rPr>
      <w:rFonts w:ascii="Arial" w:hAnsi="Arial"/>
      <w:b/>
      <w:color w:val="auto"/>
      <w:sz w:val="32"/>
    </w:rPr>
  </w:style>
  <w:style w:type="paragraph" w:customStyle="1" w:styleId="RqT2">
    <w:name w:val="RqT2"/>
    <w:basedOn w:val="Normal"/>
    <w:qFormat/>
    <w:rsid w:val="00F728BF"/>
    <w:pPr>
      <w:ind w:left="576"/>
    </w:pPr>
  </w:style>
  <w:style w:type="paragraph" w:customStyle="1" w:styleId="RqT3">
    <w:name w:val="RqT3"/>
    <w:basedOn w:val="Normal"/>
    <w:qFormat/>
    <w:rsid w:val="00F728BF"/>
    <w:pPr>
      <w:ind w:left="864"/>
    </w:pPr>
  </w:style>
  <w:style w:type="paragraph" w:customStyle="1" w:styleId="RqT4">
    <w:name w:val="RqT4"/>
    <w:basedOn w:val="Normal"/>
    <w:qFormat/>
    <w:rsid w:val="00F728BF"/>
    <w:pPr>
      <w:ind w:left="1152"/>
    </w:pPr>
  </w:style>
  <w:style w:type="paragraph" w:customStyle="1" w:styleId="RqT5">
    <w:name w:val="RqT5"/>
    <w:basedOn w:val="Normal"/>
    <w:qFormat/>
    <w:rsid w:val="00F728BF"/>
    <w:pPr>
      <w:ind w:left="1440"/>
    </w:pPr>
  </w:style>
  <w:style w:type="paragraph" w:styleId="TOC6">
    <w:name w:val="toc 6"/>
    <w:basedOn w:val="Normal"/>
    <w:next w:val="Normal"/>
    <w:autoRedefine/>
    <w:uiPriority w:val="39"/>
    <w:unhideWhenUsed/>
    <w:rsid w:val="00E536AF"/>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1.gif"/><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cmaninbw\Documents\Custom%20Office%20Templates\ChernickConsulting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07D81-18D7-4437-A8E1-958C49405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ChernickConsulting_Template.dotx</Template>
  <TotalTime>2236</TotalTime>
  <Pages>16</Pages>
  <Words>3691</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Personal Library Inventory Application Business Requirements</vt:lpstr>
    </vt:vector>
  </TitlesOfParts>
  <Company>Chernick Consulting</Company>
  <LinksUpToDate>false</LinksUpToDate>
  <CharactersWithSpaces>24687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Library Inventory Application Business Requirements</dc:title>
  <dc:subject>Chernick Consulting Projects</dc:subject>
  <dc:creator>Paul A. Chernick</dc:creator>
  <cp:keywords>Business Requirements, Functional Requirements</cp:keywords>
  <dc:description/>
  <cp:lastModifiedBy>Paul Chernick</cp:lastModifiedBy>
  <cp:revision>50</cp:revision>
  <dcterms:created xsi:type="dcterms:W3CDTF">2018-12-20T14:33:00Z</dcterms:created>
  <dcterms:modified xsi:type="dcterms:W3CDTF">2019-02-18T15:15:00Z</dcterms:modified>
  <cp:category>Requirements Document</cp:category>
</cp:coreProperties>
</file>