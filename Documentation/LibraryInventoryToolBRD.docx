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679" w:rsidRDefault="00603D76" w:rsidP="00CF4993">
      <w:pPr>
        <w:pStyle w:val="Title"/>
        <w:jc w:val="center"/>
      </w:pPr>
      <w:r>
        <w:t xml:space="preserve">Personal </w:t>
      </w:r>
      <w:r w:rsidR="00F45067">
        <w:t xml:space="preserve">Library Inventory </w:t>
      </w:r>
      <w:r w:rsidR="00DE1826">
        <w:t>Application Business</w:t>
      </w:r>
      <w:r w:rsidR="00F45067">
        <w:t xml:space="preserve"> Requirements</w:t>
      </w:r>
    </w:p>
    <w:p w:rsidR="00D07EA5" w:rsidRDefault="00D07EA5" w:rsidP="00D07EA5"/>
    <w:p w:rsidR="00544718" w:rsidRDefault="00D854FA" w:rsidP="00693811">
      <w:pPr>
        <w:pStyle w:val="NoSpacing"/>
        <w:jc w:val="center"/>
      </w:pPr>
      <w:r>
        <w:t>Revision 0.1</w:t>
      </w:r>
    </w:p>
    <w:p w:rsidR="00D07EA5" w:rsidRDefault="00F45067" w:rsidP="00693811">
      <w:pPr>
        <w:pStyle w:val="NoSpacing"/>
        <w:jc w:val="center"/>
      </w:pPr>
      <w:r>
        <w:t>December</w:t>
      </w:r>
      <w:r w:rsidR="00204060">
        <w:t xml:space="preserve"> </w:t>
      </w:r>
      <w:r>
        <w:t>20</w:t>
      </w:r>
      <w:r w:rsidR="00D07EA5">
        <w:t>, 2018</w:t>
      </w:r>
    </w:p>
    <w:p w:rsidR="00D07EA5" w:rsidRDefault="002311CE" w:rsidP="00693811">
      <w:pPr>
        <w:pStyle w:val="NoSpacing"/>
        <w:jc w:val="center"/>
      </w:pPr>
      <w:r>
        <w:t>Paul Chernick</w:t>
      </w:r>
    </w:p>
    <w:p w:rsidR="00D07EA5" w:rsidRDefault="00D07EA5" w:rsidP="00D07EA5">
      <w:pPr>
        <w:jc w:val="center"/>
      </w:pPr>
    </w:p>
    <w:p w:rsidR="00D07EA5" w:rsidRDefault="00D07EA5" w:rsidP="00D07EA5">
      <w:pPr>
        <w:jc w:val="center"/>
      </w:pPr>
    </w:p>
    <w:p w:rsidR="00D07EA5" w:rsidRPr="000C2BA1" w:rsidRDefault="00D07EA5" w:rsidP="00D07EA5">
      <w:pPr>
        <w:jc w:val="center"/>
        <w:rPr>
          <w:sz w:val="28"/>
          <w:szCs w:val="28"/>
        </w:rPr>
      </w:pPr>
      <w:r w:rsidRPr="000C2BA1">
        <w:rPr>
          <w:b/>
          <w:sz w:val="28"/>
          <w:szCs w:val="28"/>
        </w:rPr>
        <w:t>Approvers</w:t>
      </w:r>
    </w:p>
    <w:tbl>
      <w:tblPr>
        <w:tblStyle w:val="TableGrid"/>
        <w:tblW w:w="6933" w:type="dxa"/>
        <w:tblInd w:w="805" w:type="dxa"/>
        <w:tblLook w:val="04A0" w:firstRow="1" w:lastRow="0" w:firstColumn="1" w:lastColumn="0" w:noHBand="0" w:noVBand="1"/>
      </w:tblPr>
      <w:tblGrid>
        <w:gridCol w:w="2311"/>
        <w:gridCol w:w="2819"/>
        <w:gridCol w:w="1803"/>
      </w:tblGrid>
      <w:tr w:rsidR="00D07EA5" w:rsidTr="00D07EA5">
        <w:tc>
          <w:tcPr>
            <w:tcW w:w="2311" w:type="dxa"/>
          </w:tcPr>
          <w:p w:rsidR="00D07EA5" w:rsidRPr="00A65743" w:rsidRDefault="00D07EA5" w:rsidP="00D07EA5">
            <w:pPr>
              <w:jc w:val="center"/>
              <w:rPr>
                <w:b/>
              </w:rPr>
            </w:pPr>
            <w:r w:rsidRPr="00A65743">
              <w:rPr>
                <w:b/>
              </w:rPr>
              <w:t>Name</w:t>
            </w:r>
          </w:p>
        </w:tc>
        <w:tc>
          <w:tcPr>
            <w:tcW w:w="2819" w:type="dxa"/>
          </w:tcPr>
          <w:p w:rsidR="00D07EA5" w:rsidRPr="00A65743" w:rsidRDefault="00D07EA5" w:rsidP="00D07EA5">
            <w:pPr>
              <w:jc w:val="center"/>
              <w:rPr>
                <w:b/>
              </w:rPr>
            </w:pPr>
            <w:r w:rsidRPr="00A65743">
              <w:rPr>
                <w:b/>
              </w:rPr>
              <w:t>Functional Area</w:t>
            </w:r>
          </w:p>
        </w:tc>
        <w:tc>
          <w:tcPr>
            <w:tcW w:w="1803" w:type="dxa"/>
          </w:tcPr>
          <w:p w:rsidR="00D07EA5" w:rsidRPr="00A65743" w:rsidRDefault="00D07EA5" w:rsidP="00D07EA5">
            <w:pPr>
              <w:jc w:val="center"/>
              <w:rPr>
                <w:b/>
              </w:rPr>
            </w:pPr>
            <w:r w:rsidRPr="00A65743">
              <w:rPr>
                <w:b/>
              </w:rPr>
              <w:t>Approval Date</w:t>
            </w:r>
          </w:p>
        </w:tc>
      </w:tr>
      <w:tr w:rsidR="00D07EA5" w:rsidTr="00D07EA5">
        <w:tc>
          <w:tcPr>
            <w:tcW w:w="2311" w:type="dxa"/>
          </w:tcPr>
          <w:p w:rsidR="00D07EA5" w:rsidRDefault="00204060" w:rsidP="00D07EA5">
            <w:r>
              <w:t>Customer</w:t>
            </w:r>
            <w:r w:rsidR="00B45E73">
              <w:t xml:space="preserve"> Rep Name</w:t>
            </w:r>
          </w:p>
        </w:tc>
        <w:tc>
          <w:tcPr>
            <w:tcW w:w="2819" w:type="dxa"/>
          </w:tcPr>
          <w:p w:rsidR="00D07EA5" w:rsidRDefault="00D07EA5" w:rsidP="00D07EA5"/>
        </w:tc>
        <w:tc>
          <w:tcPr>
            <w:tcW w:w="1803" w:type="dxa"/>
          </w:tcPr>
          <w:p w:rsidR="00D07EA5" w:rsidRDefault="00D07EA5" w:rsidP="00D07EA5"/>
        </w:tc>
      </w:tr>
      <w:tr w:rsidR="00D07EA5" w:rsidTr="00D07EA5">
        <w:tc>
          <w:tcPr>
            <w:tcW w:w="2311" w:type="dxa"/>
          </w:tcPr>
          <w:p w:rsidR="00D07EA5" w:rsidRDefault="00204060" w:rsidP="00D07EA5">
            <w:r>
              <w:t>Customer</w:t>
            </w:r>
            <w:r w:rsidR="00B45E73">
              <w:t xml:space="preserve"> Rep Name</w:t>
            </w:r>
          </w:p>
        </w:tc>
        <w:tc>
          <w:tcPr>
            <w:tcW w:w="2819" w:type="dxa"/>
          </w:tcPr>
          <w:p w:rsidR="00D07EA5" w:rsidRDefault="00D07EA5" w:rsidP="00D07EA5"/>
        </w:tc>
        <w:tc>
          <w:tcPr>
            <w:tcW w:w="1803" w:type="dxa"/>
          </w:tcPr>
          <w:p w:rsidR="00D07EA5" w:rsidRDefault="00D07EA5" w:rsidP="00D07EA5"/>
        </w:tc>
      </w:tr>
      <w:tr w:rsidR="00204060" w:rsidTr="00D07EA5">
        <w:tc>
          <w:tcPr>
            <w:tcW w:w="2311" w:type="dxa"/>
          </w:tcPr>
          <w:p w:rsidR="00204060" w:rsidRDefault="00D854FA" w:rsidP="00D07EA5">
            <w:r>
              <w:t>Paul Chernick</w:t>
            </w:r>
          </w:p>
        </w:tc>
        <w:tc>
          <w:tcPr>
            <w:tcW w:w="2819" w:type="dxa"/>
          </w:tcPr>
          <w:p w:rsidR="00204060" w:rsidRDefault="00D854FA" w:rsidP="00D07EA5">
            <w:r>
              <w:t>Chernick Consulting</w:t>
            </w:r>
          </w:p>
        </w:tc>
        <w:tc>
          <w:tcPr>
            <w:tcW w:w="1803" w:type="dxa"/>
          </w:tcPr>
          <w:p w:rsidR="00204060" w:rsidRDefault="00204060" w:rsidP="00D07EA5"/>
        </w:tc>
      </w:tr>
    </w:tbl>
    <w:p w:rsidR="00D07EA5" w:rsidRDefault="00D07EA5" w:rsidP="00D07EA5">
      <w:pPr>
        <w:jc w:val="center"/>
      </w:pPr>
    </w:p>
    <w:p w:rsidR="00D07EA5" w:rsidRPr="00D07EA5" w:rsidRDefault="00D07EA5" w:rsidP="00D07EA5">
      <w:pPr>
        <w:jc w:val="center"/>
      </w:pPr>
    </w:p>
    <w:p w:rsidR="00D07EA5" w:rsidRPr="000C2BA1" w:rsidRDefault="00D07EA5" w:rsidP="00D07EA5">
      <w:pPr>
        <w:jc w:val="center"/>
        <w:rPr>
          <w:b/>
          <w:sz w:val="28"/>
          <w:szCs w:val="28"/>
        </w:rPr>
      </w:pPr>
      <w:r w:rsidRPr="000C2BA1">
        <w:rPr>
          <w:b/>
          <w:sz w:val="28"/>
          <w:szCs w:val="28"/>
        </w:rPr>
        <w:t>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375"/>
        <w:gridCol w:w="5375"/>
        <w:gridCol w:w="1435"/>
      </w:tblGrid>
      <w:tr w:rsidR="00D07EA5" w:rsidTr="00603D76">
        <w:tc>
          <w:tcPr>
            <w:tcW w:w="1165" w:type="dxa"/>
          </w:tcPr>
          <w:p w:rsidR="00D07EA5" w:rsidRDefault="00D07EA5" w:rsidP="00603D76">
            <w:pPr>
              <w:jc w:val="center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1375" w:type="dxa"/>
          </w:tcPr>
          <w:p w:rsidR="00D07EA5" w:rsidRDefault="00D07EA5" w:rsidP="00603D76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375" w:type="dxa"/>
          </w:tcPr>
          <w:p w:rsidR="00D07EA5" w:rsidRDefault="004069D4" w:rsidP="00603D76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/ </w:t>
            </w:r>
            <w:r w:rsidR="00D07EA5">
              <w:rPr>
                <w:b/>
              </w:rPr>
              <w:t>Comments</w:t>
            </w:r>
          </w:p>
        </w:tc>
        <w:tc>
          <w:tcPr>
            <w:tcW w:w="1435" w:type="dxa"/>
          </w:tcPr>
          <w:p w:rsidR="00D07EA5" w:rsidRDefault="00D07EA5" w:rsidP="00603D76">
            <w:pPr>
              <w:jc w:val="center"/>
              <w:rPr>
                <w:b/>
              </w:rPr>
            </w:pPr>
            <w:r>
              <w:rPr>
                <w:b/>
              </w:rPr>
              <w:t>Approved / Draft</w:t>
            </w:r>
          </w:p>
        </w:tc>
      </w:tr>
      <w:tr w:rsidR="00B02809" w:rsidTr="00603D76">
        <w:tc>
          <w:tcPr>
            <w:tcW w:w="1165" w:type="dxa"/>
          </w:tcPr>
          <w:p w:rsidR="00B02809" w:rsidRDefault="00B02809" w:rsidP="00603D76">
            <w:pPr>
              <w:jc w:val="center"/>
            </w:pPr>
            <w:r>
              <w:t>0.0</w:t>
            </w:r>
          </w:p>
        </w:tc>
        <w:tc>
          <w:tcPr>
            <w:tcW w:w="1375" w:type="dxa"/>
          </w:tcPr>
          <w:p w:rsidR="00B02809" w:rsidRDefault="00D854FA" w:rsidP="00F45067">
            <w:pPr>
              <w:jc w:val="center"/>
            </w:pPr>
            <w:r>
              <w:t>12/</w:t>
            </w:r>
            <w:r w:rsidR="00F45067">
              <w:t>20</w:t>
            </w:r>
            <w:r>
              <w:t>/2018</w:t>
            </w:r>
          </w:p>
        </w:tc>
        <w:tc>
          <w:tcPr>
            <w:tcW w:w="5375" w:type="dxa"/>
          </w:tcPr>
          <w:p w:rsidR="00B02809" w:rsidRDefault="00DE1826" w:rsidP="00603D76">
            <w:r>
              <w:t>Created Document</w:t>
            </w:r>
            <w:r w:rsidR="007B42F5">
              <w:t>. Added initial list of high level requirements. Formatted use case section. Use cases are not complete and the details are all wrong.</w:t>
            </w:r>
            <w:r w:rsidR="00E01208">
              <w:t xml:space="preserve"> This version is primarily boiler plate.</w:t>
            </w:r>
            <w:bookmarkStart w:id="0" w:name="_GoBack"/>
            <w:bookmarkEnd w:id="0"/>
          </w:p>
        </w:tc>
        <w:tc>
          <w:tcPr>
            <w:tcW w:w="1435" w:type="dxa"/>
          </w:tcPr>
          <w:p w:rsidR="00B02809" w:rsidRDefault="00D854FA" w:rsidP="00603D76">
            <w:pPr>
              <w:jc w:val="center"/>
            </w:pPr>
            <w:r>
              <w:t>Draft</w:t>
            </w:r>
          </w:p>
        </w:tc>
      </w:tr>
      <w:tr w:rsidR="00D07EA5" w:rsidTr="00603D76">
        <w:tc>
          <w:tcPr>
            <w:tcW w:w="1165" w:type="dxa"/>
          </w:tcPr>
          <w:p w:rsidR="00D07EA5" w:rsidRDefault="002311CE" w:rsidP="00603D76">
            <w:pPr>
              <w:jc w:val="center"/>
            </w:pPr>
            <w:r>
              <w:t>0.1</w:t>
            </w:r>
          </w:p>
        </w:tc>
        <w:tc>
          <w:tcPr>
            <w:tcW w:w="1375" w:type="dxa"/>
          </w:tcPr>
          <w:p w:rsidR="00D07EA5" w:rsidRDefault="00D07EA5" w:rsidP="00603D76">
            <w:pPr>
              <w:jc w:val="center"/>
            </w:pPr>
          </w:p>
        </w:tc>
        <w:tc>
          <w:tcPr>
            <w:tcW w:w="5375" w:type="dxa"/>
          </w:tcPr>
          <w:p w:rsidR="00D07EA5" w:rsidRDefault="00D07EA5" w:rsidP="00603D76"/>
        </w:tc>
        <w:tc>
          <w:tcPr>
            <w:tcW w:w="1435" w:type="dxa"/>
          </w:tcPr>
          <w:p w:rsidR="00D07EA5" w:rsidRDefault="00D07EA5" w:rsidP="00603D76">
            <w:pPr>
              <w:jc w:val="center"/>
            </w:pPr>
          </w:p>
        </w:tc>
      </w:tr>
    </w:tbl>
    <w:p w:rsidR="00B311AD" w:rsidRDefault="00B311AD"/>
    <w:p w:rsidR="001B5A9A" w:rsidRDefault="001B5A9A" w:rsidP="00F728BF">
      <w:r>
        <w:br w:type="page"/>
      </w:r>
    </w:p>
    <w:p w:rsidR="00204060" w:rsidRDefault="00204060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46458128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B5A9A" w:rsidRPr="001B5A9A" w:rsidRDefault="001B5A9A">
          <w:pPr>
            <w:pStyle w:val="TOCHeading"/>
            <w:rPr>
              <w:rFonts w:cs="Arial"/>
              <w:b w:val="0"/>
            </w:rPr>
          </w:pPr>
          <w:r>
            <w:rPr>
              <w:rFonts w:cs="Arial"/>
            </w:rPr>
            <w:t>Table of C</w:t>
          </w:r>
          <w:r w:rsidRPr="001B5A9A">
            <w:rPr>
              <w:rFonts w:cs="Arial"/>
            </w:rPr>
            <w:t>ontents</w:t>
          </w:r>
        </w:p>
        <w:p w:rsidR="00DB1A0B" w:rsidRDefault="00986174">
          <w:pPr>
            <w:pStyle w:val="TOC1"/>
            <w:rPr>
              <w:rFonts w:eastAsiaTheme="minorEastAsia"/>
              <w:b w:val="0"/>
              <w:noProof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533061426" w:history="1">
            <w:r w:rsidR="00DB1A0B" w:rsidRPr="00330CFF">
              <w:rPr>
                <w:rStyle w:val="Hyperlink"/>
                <w:noProof/>
              </w:rPr>
              <w:t>Introduction</w:t>
            </w:r>
            <w:r w:rsidR="00DB1A0B">
              <w:rPr>
                <w:noProof/>
                <w:webHidden/>
              </w:rPr>
              <w:tab/>
            </w:r>
            <w:r w:rsidR="00DB1A0B">
              <w:rPr>
                <w:noProof/>
                <w:webHidden/>
              </w:rPr>
              <w:fldChar w:fldCharType="begin"/>
            </w:r>
            <w:r w:rsidR="00DB1A0B">
              <w:rPr>
                <w:noProof/>
                <w:webHidden/>
              </w:rPr>
              <w:instrText xml:space="preserve"> PAGEREF _Toc533061426 \h </w:instrText>
            </w:r>
            <w:r w:rsidR="00DB1A0B">
              <w:rPr>
                <w:noProof/>
                <w:webHidden/>
              </w:rPr>
            </w:r>
            <w:r w:rsidR="00DB1A0B">
              <w:rPr>
                <w:noProof/>
                <w:webHidden/>
              </w:rPr>
              <w:fldChar w:fldCharType="separate"/>
            </w:r>
            <w:r w:rsidR="00DB1A0B">
              <w:rPr>
                <w:noProof/>
                <w:webHidden/>
              </w:rPr>
              <w:t>4</w:t>
            </w:r>
            <w:r w:rsidR="00DB1A0B"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27" w:history="1">
            <w:r w:rsidRPr="00330CFF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28" w:history="1">
            <w:r w:rsidRPr="00330CF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29" w:history="1">
            <w:r w:rsidRPr="00330CFF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30" w:history="1">
            <w:r w:rsidRPr="00330CFF">
              <w:rPr>
                <w:rStyle w:val="Hyperlink"/>
                <w:noProof/>
              </w:rPr>
              <w:t>Open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31" w:history="1">
            <w:r w:rsidRPr="00330CFF">
              <w:rPr>
                <w:rStyle w:val="Hyperlink"/>
                <w:noProof/>
              </w:rPr>
              <w:t>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32" w:history="1">
            <w:r w:rsidRPr="00330CFF">
              <w:rPr>
                <w:rStyle w:val="Hyperlink"/>
                <w:noProof/>
              </w:rPr>
              <w:t>Business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33" w:history="1">
            <w:r w:rsidRPr="00330CFF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1"/>
            <w:rPr>
              <w:rFonts w:eastAsiaTheme="minorEastAsia"/>
              <w:b w:val="0"/>
              <w:noProof/>
            </w:rPr>
          </w:pPr>
          <w:hyperlink w:anchor="_Toc533061434" w:history="1">
            <w:r w:rsidRPr="00330CFF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35" w:history="1">
            <w:r w:rsidRPr="00330CFF">
              <w:rPr>
                <w:rStyle w:val="Hyperlink"/>
                <w:noProof/>
              </w:rPr>
              <w:t>Product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36" w:history="1">
            <w:r w:rsidRPr="00330CFF">
              <w:rPr>
                <w:rStyle w:val="Hyperlink"/>
                <w:noProof/>
              </w:rPr>
              <w:t>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37" w:history="1">
            <w:r w:rsidRPr="00330CFF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1"/>
            <w:rPr>
              <w:rFonts w:eastAsiaTheme="minorEastAsia"/>
              <w:b w:val="0"/>
              <w:noProof/>
            </w:rPr>
          </w:pPr>
          <w:hyperlink w:anchor="_Toc533061438" w:history="1">
            <w:r w:rsidRPr="00330CFF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39" w:history="1">
            <w:r w:rsidRPr="00330CFF">
              <w:rPr>
                <w:rStyle w:val="Hyperlink"/>
                <w:noProof/>
              </w:rPr>
              <w:t>Add Author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40" w:history="1">
            <w:r w:rsidRPr="00330CFF">
              <w:rPr>
                <w:rStyle w:val="Hyperlink"/>
                <w:noProof/>
              </w:rPr>
              <w:t>Add Author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41" w:history="1">
            <w:r w:rsidRPr="00330CFF">
              <w:rPr>
                <w:rStyle w:val="Hyperlink"/>
                <w:noProof/>
              </w:rPr>
              <w:t>Add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42" w:history="1">
            <w:r w:rsidRPr="00330CFF">
              <w:rPr>
                <w:rStyle w:val="Hyperlink"/>
                <w:noProof/>
              </w:rPr>
              <w:t>Buy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43" w:history="1">
            <w:r w:rsidRPr="00330CFF">
              <w:rPr>
                <w:rStyle w:val="Hyperlink"/>
                <w:noProof/>
              </w:rPr>
              <w:t>Rate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44" w:history="1">
            <w:r w:rsidRPr="00330CFF">
              <w:rPr>
                <w:rStyle w:val="Hyperlink"/>
                <w:noProof/>
              </w:rPr>
              <w:t>Find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45" w:history="1">
            <w:r w:rsidRPr="00330CFF">
              <w:rPr>
                <w:rStyle w:val="Hyperlink"/>
                <w:noProof/>
              </w:rPr>
              <w:t>Find Author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46" w:history="1">
            <w:r w:rsidRPr="00330CFF">
              <w:rPr>
                <w:rStyle w:val="Hyperlink"/>
                <w:noProof/>
              </w:rPr>
              <w:t>Put Book Up for 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47" w:history="1">
            <w:r w:rsidRPr="00330CFF">
              <w:rPr>
                <w:rStyle w:val="Hyperlink"/>
                <w:noProof/>
              </w:rPr>
              <w:t>Sell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1"/>
            <w:rPr>
              <w:rFonts w:eastAsiaTheme="minorEastAsia"/>
              <w:b w:val="0"/>
              <w:noProof/>
            </w:rPr>
          </w:pPr>
          <w:hyperlink w:anchor="_Toc533061448" w:history="1">
            <w:r w:rsidRPr="00330CF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49" w:history="1">
            <w:r w:rsidRPr="00330CFF">
              <w:rPr>
                <w:rStyle w:val="Hyperlink"/>
                <w:noProof/>
              </w:rPr>
              <w:t>1 Maintain a Count of the Number of Books in the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50" w:history="1">
            <w:r w:rsidRPr="00330CFF">
              <w:rPr>
                <w:rStyle w:val="Hyperlink"/>
                <w:noProof/>
              </w:rPr>
              <w:t>2 Maintain a Catalog of All Books in the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51" w:history="1">
            <w:r w:rsidRPr="00330CFF">
              <w:rPr>
                <w:rStyle w:val="Hyperlink"/>
                <w:noProof/>
              </w:rPr>
              <w:t>3 Display the Catalog of All Books in the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52" w:history="1">
            <w:r w:rsidRPr="00330CFF">
              <w:rPr>
                <w:rStyle w:val="Hyperlink"/>
                <w:noProof/>
              </w:rPr>
              <w:t>4 Display the Catalog of All Books in a Particular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53" w:history="1">
            <w:r w:rsidRPr="00330CFF">
              <w:rPr>
                <w:rStyle w:val="Hyperlink"/>
                <w:noProof/>
              </w:rPr>
              <w:t>5 Add a Book to the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54" w:history="1">
            <w:r w:rsidRPr="00330CFF">
              <w:rPr>
                <w:rStyle w:val="Hyperlink"/>
                <w:noProof/>
              </w:rPr>
              <w:t>6 Buy a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55" w:history="1">
            <w:r w:rsidRPr="00330CFF">
              <w:rPr>
                <w:rStyle w:val="Hyperlink"/>
                <w:noProof/>
              </w:rPr>
              <w:t>7 Sell a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56" w:history="1">
            <w:r w:rsidRPr="00330CFF">
              <w:rPr>
                <w:rStyle w:val="Hyperlink"/>
                <w:noProof/>
              </w:rPr>
              <w:t>8 Maintain a Count of the Authors Who’s Books are in the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57" w:history="1">
            <w:r w:rsidRPr="00330CFF">
              <w:rPr>
                <w:rStyle w:val="Hyperlink"/>
                <w:noProof/>
              </w:rPr>
              <w:t>9 Maintain a Catalog of All Authors in the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58" w:history="1">
            <w:r w:rsidRPr="00330CFF">
              <w:rPr>
                <w:rStyle w:val="Hyperlink"/>
                <w:noProof/>
              </w:rPr>
              <w:t>10 Display the Catalog of All Authors in the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59" w:history="1">
            <w:r w:rsidRPr="00330CFF">
              <w:rPr>
                <w:rStyle w:val="Hyperlink"/>
                <w:noProof/>
              </w:rPr>
              <w:t>11 Add an Author to the 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60" w:history="1">
            <w:r w:rsidRPr="00330CFF">
              <w:rPr>
                <w:rStyle w:val="Hyperlink"/>
                <w:noProof/>
              </w:rPr>
              <w:t>12 Maintain a Catalog of Collections or Series by each Author in the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61" w:history="1">
            <w:r w:rsidRPr="00330CFF">
              <w:rPr>
                <w:rStyle w:val="Hyperlink"/>
                <w:noProof/>
              </w:rPr>
              <w:t>XXXXXXReq1 Level 1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3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62" w:history="1">
            <w:r w:rsidRPr="00330CFF">
              <w:rPr>
                <w:rStyle w:val="Hyperlink"/>
                <w:noProof/>
              </w:rPr>
              <w:t>XXXXXXReq1.1 Level 2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061463" w:history="1">
            <w:r w:rsidRPr="00330CFF">
              <w:rPr>
                <w:rStyle w:val="Hyperlink"/>
                <w:noProof/>
              </w:rPr>
              <w:t>XXXXXXReq1.1.1 Level 3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5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061464" w:history="1">
            <w:r w:rsidRPr="00330CFF">
              <w:rPr>
                <w:rStyle w:val="Hyperlink"/>
                <w:noProof/>
              </w:rPr>
              <w:t>XXXXXXReq1.1.1 Level 4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6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061465" w:history="1">
            <w:r w:rsidRPr="00330CFF">
              <w:rPr>
                <w:rStyle w:val="Hyperlink"/>
                <w:noProof/>
              </w:rPr>
              <w:t>XXXXXXReq1.1.1 Level 5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1"/>
            <w:rPr>
              <w:rFonts w:eastAsiaTheme="minorEastAsia"/>
              <w:b w:val="0"/>
              <w:noProof/>
            </w:rPr>
          </w:pPr>
          <w:hyperlink w:anchor="_Toc533061466" w:history="1">
            <w:r w:rsidRPr="00330CFF">
              <w:rPr>
                <w:rStyle w:val="Hyperlink"/>
                <w:noProof/>
              </w:rPr>
              <w:t>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0B" w:rsidRDefault="00DB1A0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533061467" w:history="1">
            <w:r w:rsidRPr="00330CFF">
              <w:rPr>
                <w:rStyle w:val="Hyperlink"/>
                <w:noProof/>
              </w:rPr>
              <w:t>Complying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A9A" w:rsidRDefault="00986174">
          <w:r>
            <w:fldChar w:fldCharType="end"/>
          </w:r>
        </w:p>
      </w:sdtContent>
    </w:sdt>
    <w:p w:rsidR="00124791" w:rsidRDefault="00124791">
      <w:r>
        <w:t>A table of images can be placed here if necessary.</w:t>
      </w:r>
    </w:p>
    <w:p w:rsidR="00CE403B" w:rsidRDefault="00CE403B">
      <w:pPr>
        <w:spacing w:line="259" w:lineRule="auto"/>
        <w:rPr>
          <w:rFonts w:ascii="Arial" w:eastAsiaTheme="majorEastAsia" w:hAnsi="Arial" w:cstheme="majorBidi"/>
          <w:b/>
          <w:sz w:val="36"/>
          <w:szCs w:val="32"/>
        </w:rPr>
      </w:pPr>
      <w:r>
        <w:br w:type="page"/>
      </w:r>
    </w:p>
    <w:p w:rsidR="00914F59" w:rsidRDefault="00914F59" w:rsidP="00914F59">
      <w:pPr>
        <w:pStyle w:val="Heading1"/>
      </w:pPr>
      <w:bookmarkStart w:id="1" w:name="_Toc533061426"/>
      <w:r>
        <w:lastRenderedPageBreak/>
        <w:t>Introduction</w:t>
      </w:r>
      <w:bookmarkEnd w:id="1"/>
    </w:p>
    <w:p w:rsidR="00914F59" w:rsidRDefault="00914F59" w:rsidP="00914F59"/>
    <w:p w:rsidR="00914F59" w:rsidRDefault="00914F59" w:rsidP="00914F59">
      <w:pPr>
        <w:pStyle w:val="Heading2"/>
      </w:pPr>
      <w:bookmarkStart w:id="2" w:name="_Toc533061427"/>
      <w:r>
        <w:t>Abstract</w:t>
      </w:r>
      <w:bookmarkEnd w:id="2"/>
    </w:p>
    <w:p w:rsidR="00A729A4" w:rsidRDefault="0008511E" w:rsidP="00A729A4">
      <w:r>
        <w:t xml:space="preserve">This is a tool / application that is primarily for my personal use, although others may find </w:t>
      </w:r>
      <w:r w:rsidR="00A729A4">
        <w:t>it useful</w:t>
      </w:r>
      <w:r w:rsidR="00914F59">
        <w:t>.</w:t>
      </w:r>
      <w:r>
        <w:t xml:space="preserve"> I have a personal library that contains more than two thousand books in multiple genres. I don’t know how many books I have</w:t>
      </w:r>
      <w:r w:rsidR="00B30EAF">
        <w:t xml:space="preserve">, </w:t>
      </w:r>
      <w:r>
        <w:t>how many books of a particular genre</w:t>
      </w:r>
      <w:r w:rsidR="00B30EAF">
        <w:t xml:space="preserve"> or how many books by a particular author</w:t>
      </w:r>
      <w:r>
        <w:t>.</w:t>
      </w:r>
      <w:r w:rsidR="00A729A4">
        <w:t xml:space="preserve"> I have purchased the same book multiple times because I didn’t realize I already had it in my library. I found I need an inventory of my books that can be queried as needed.</w:t>
      </w:r>
    </w:p>
    <w:p w:rsidR="00BB1C30" w:rsidRDefault="00BB1C30" w:rsidP="00A729A4">
      <w:r>
        <w:t xml:space="preserve">This document details the high level </w:t>
      </w:r>
      <w:r w:rsidR="000862BC">
        <w:t xml:space="preserve">or business </w:t>
      </w:r>
      <w:r>
        <w:t xml:space="preserve">requirements for the Personal Library Inventory </w:t>
      </w:r>
      <w:r w:rsidR="000862BC">
        <w:t>Application. System and functional requirement specifications are in other documents.</w:t>
      </w:r>
    </w:p>
    <w:p w:rsidR="00A729A4" w:rsidRDefault="00A729A4" w:rsidP="00914F59"/>
    <w:p w:rsidR="008C4325" w:rsidRDefault="00914F59" w:rsidP="00745D7E">
      <w:pPr>
        <w:pStyle w:val="Heading2"/>
      </w:pPr>
      <w:bookmarkStart w:id="3" w:name="_Toc533061428"/>
      <w:r>
        <w:t>References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"/>
        <w:gridCol w:w="1882"/>
        <w:gridCol w:w="3466"/>
        <w:gridCol w:w="3588"/>
      </w:tblGrid>
      <w:tr w:rsidR="008C4325" w:rsidTr="00603D76">
        <w:tc>
          <w:tcPr>
            <w:tcW w:w="355" w:type="dxa"/>
          </w:tcPr>
          <w:p w:rsidR="008C4325" w:rsidRPr="00330336" w:rsidRDefault="008C4325" w:rsidP="00603D76">
            <w:pPr>
              <w:jc w:val="center"/>
              <w:rPr>
                <w:b/>
                <w:lang w:eastAsia="ja-JP"/>
              </w:rPr>
            </w:pPr>
            <w:r w:rsidRPr="00330336">
              <w:rPr>
                <w:b/>
                <w:lang w:eastAsia="ja-JP"/>
              </w:rPr>
              <w:t>ID</w:t>
            </w:r>
          </w:p>
        </w:tc>
        <w:tc>
          <w:tcPr>
            <w:tcW w:w="1890" w:type="dxa"/>
          </w:tcPr>
          <w:p w:rsidR="008C4325" w:rsidRPr="00330336" w:rsidRDefault="008C4325" w:rsidP="00603D76">
            <w:pPr>
              <w:jc w:val="center"/>
              <w:rPr>
                <w:b/>
                <w:lang w:eastAsia="ja-JP"/>
              </w:rPr>
            </w:pPr>
            <w:r w:rsidRPr="00330336">
              <w:rPr>
                <w:b/>
                <w:lang w:eastAsia="ja-JP"/>
              </w:rPr>
              <w:t>Author</w:t>
            </w:r>
          </w:p>
        </w:tc>
        <w:tc>
          <w:tcPr>
            <w:tcW w:w="3510" w:type="dxa"/>
          </w:tcPr>
          <w:p w:rsidR="008C4325" w:rsidRPr="00330336" w:rsidRDefault="008C4325" w:rsidP="00603D76">
            <w:pPr>
              <w:jc w:val="center"/>
              <w:rPr>
                <w:b/>
                <w:lang w:eastAsia="ja-JP"/>
              </w:rPr>
            </w:pPr>
            <w:r w:rsidRPr="00330336">
              <w:rPr>
                <w:b/>
                <w:lang w:eastAsia="ja-JP"/>
              </w:rPr>
              <w:t>Title</w:t>
            </w:r>
          </w:p>
        </w:tc>
        <w:tc>
          <w:tcPr>
            <w:tcW w:w="3595" w:type="dxa"/>
          </w:tcPr>
          <w:p w:rsidR="008C4325" w:rsidRPr="00330336" w:rsidRDefault="008C4325" w:rsidP="00603D76">
            <w:pPr>
              <w:jc w:val="center"/>
              <w:rPr>
                <w:b/>
                <w:lang w:eastAsia="ja-JP"/>
              </w:rPr>
            </w:pPr>
            <w:r w:rsidRPr="00330336">
              <w:rPr>
                <w:b/>
                <w:lang w:eastAsia="ja-JP"/>
              </w:rPr>
              <w:t>Location in SharePoint or on Web</w:t>
            </w:r>
          </w:p>
        </w:tc>
      </w:tr>
      <w:tr w:rsidR="008C4325" w:rsidTr="00603D76">
        <w:tc>
          <w:tcPr>
            <w:tcW w:w="355" w:type="dxa"/>
          </w:tcPr>
          <w:p w:rsidR="008C4325" w:rsidRDefault="008C4325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890" w:type="dxa"/>
          </w:tcPr>
          <w:p w:rsidR="008C4325" w:rsidRDefault="00393503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ISBN International Agency</w:t>
            </w:r>
          </w:p>
        </w:tc>
        <w:tc>
          <w:tcPr>
            <w:tcW w:w="3510" w:type="dxa"/>
          </w:tcPr>
          <w:p w:rsidR="008C4325" w:rsidRDefault="00393503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What is an ISBN</w:t>
            </w:r>
          </w:p>
        </w:tc>
        <w:tc>
          <w:tcPr>
            <w:tcW w:w="3595" w:type="dxa"/>
          </w:tcPr>
          <w:p w:rsidR="008C4325" w:rsidRDefault="00393503" w:rsidP="00603D76">
            <w:pPr>
              <w:rPr>
                <w:lang w:eastAsia="ja-JP"/>
              </w:rPr>
            </w:pPr>
            <w:r w:rsidRPr="00393503">
              <w:rPr>
                <w:lang w:eastAsia="ja-JP"/>
              </w:rPr>
              <w:t>https://www.isbn-international.org/content/what-isbn</w:t>
            </w:r>
          </w:p>
        </w:tc>
      </w:tr>
      <w:tr w:rsidR="008C4325" w:rsidTr="00603D76">
        <w:tc>
          <w:tcPr>
            <w:tcW w:w="355" w:type="dxa"/>
          </w:tcPr>
          <w:p w:rsidR="008C4325" w:rsidRDefault="008C4325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890" w:type="dxa"/>
          </w:tcPr>
          <w:p w:rsidR="008C4325" w:rsidRDefault="008C4325" w:rsidP="00603D76">
            <w:pPr>
              <w:rPr>
                <w:lang w:eastAsia="ja-JP"/>
              </w:rPr>
            </w:pPr>
          </w:p>
        </w:tc>
        <w:tc>
          <w:tcPr>
            <w:tcW w:w="3510" w:type="dxa"/>
          </w:tcPr>
          <w:p w:rsidR="008C4325" w:rsidRDefault="008C4325" w:rsidP="00603D76">
            <w:pPr>
              <w:rPr>
                <w:lang w:eastAsia="ja-JP"/>
              </w:rPr>
            </w:pPr>
          </w:p>
        </w:tc>
        <w:tc>
          <w:tcPr>
            <w:tcW w:w="3595" w:type="dxa"/>
          </w:tcPr>
          <w:p w:rsidR="008C4325" w:rsidRDefault="008C4325" w:rsidP="00603D76">
            <w:pPr>
              <w:rPr>
                <w:lang w:eastAsia="ja-JP"/>
              </w:rPr>
            </w:pPr>
          </w:p>
        </w:tc>
      </w:tr>
    </w:tbl>
    <w:p w:rsidR="00914F59" w:rsidRDefault="00914F59" w:rsidP="00914F59"/>
    <w:p w:rsidR="00B02809" w:rsidRPr="001C076B" w:rsidRDefault="00914F59" w:rsidP="00745D7E">
      <w:pPr>
        <w:pStyle w:val="Heading2"/>
      </w:pPr>
      <w:bookmarkStart w:id="4" w:name="_Toc533061429"/>
      <w:r>
        <w:t>Glossary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02809" w:rsidTr="00603D76">
        <w:tc>
          <w:tcPr>
            <w:tcW w:w="2425" w:type="dxa"/>
          </w:tcPr>
          <w:p w:rsidR="00B02809" w:rsidRPr="00627624" w:rsidRDefault="00B02809" w:rsidP="00603D76">
            <w:pPr>
              <w:jc w:val="center"/>
              <w:rPr>
                <w:b/>
                <w:lang w:eastAsia="ja-JP"/>
              </w:rPr>
            </w:pPr>
            <w:r w:rsidRPr="00627624">
              <w:rPr>
                <w:b/>
                <w:lang w:eastAsia="ja-JP"/>
              </w:rPr>
              <w:t>Term</w:t>
            </w:r>
          </w:p>
        </w:tc>
        <w:tc>
          <w:tcPr>
            <w:tcW w:w="6925" w:type="dxa"/>
          </w:tcPr>
          <w:p w:rsidR="00B02809" w:rsidRPr="00627624" w:rsidRDefault="00B02809" w:rsidP="00603D76">
            <w:pPr>
              <w:jc w:val="center"/>
              <w:rPr>
                <w:b/>
                <w:lang w:eastAsia="ja-JP"/>
              </w:rPr>
            </w:pPr>
            <w:r w:rsidRPr="00627624">
              <w:rPr>
                <w:b/>
                <w:lang w:eastAsia="ja-JP"/>
              </w:rPr>
              <w:t>Definition</w:t>
            </w:r>
          </w:p>
        </w:tc>
      </w:tr>
      <w:tr w:rsidR="00393503" w:rsidTr="00603D76">
        <w:tc>
          <w:tcPr>
            <w:tcW w:w="2425" w:type="dxa"/>
          </w:tcPr>
          <w:p w:rsidR="00393503" w:rsidRDefault="00393503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Author</w:t>
            </w:r>
          </w:p>
        </w:tc>
        <w:tc>
          <w:tcPr>
            <w:tcW w:w="6925" w:type="dxa"/>
          </w:tcPr>
          <w:p w:rsidR="00393503" w:rsidRDefault="00393503" w:rsidP="00603D76">
            <w:pPr>
              <w:rPr>
                <w:lang w:eastAsia="ja-JP"/>
              </w:rPr>
            </w:pPr>
          </w:p>
        </w:tc>
      </w:tr>
      <w:tr w:rsidR="00B02809" w:rsidTr="00603D76">
        <w:tc>
          <w:tcPr>
            <w:tcW w:w="2425" w:type="dxa"/>
          </w:tcPr>
          <w:p w:rsidR="00B02809" w:rsidRDefault="00DE1826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Book</w:t>
            </w:r>
          </w:p>
        </w:tc>
        <w:tc>
          <w:tcPr>
            <w:tcW w:w="6925" w:type="dxa"/>
          </w:tcPr>
          <w:p w:rsidR="00B02809" w:rsidRDefault="00B02809" w:rsidP="00603D76">
            <w:pPr>
              <w:rPr>
                <w:lang w:eastAsia="ja-JP"/>
              </w:rPr>
            </w:pPr>
          </w:p>
        </w:tc>
      </w:tr>
      <w:tr w:rsidR="00B02809" w:rsidTr="00603D76">
        <w:tc>
          <w:tcPr>
            <w:tcW w:w="2425" w:type="dxa"/>
          </w:tcPr>
          <w:p w:rsidR="00B02809" w:rsidRDefault="00DE1826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Category</w:t>
            </w:r>
          </w:p>
        </w:tc>
        <w:tc>
          <w:tcPr>
            <w:tcW w:w="6925" w:type="dxa"/>
          </w:tcPr>
          <w:p w:rsidR="00B02809" w:rsidRDefault="00B02809" w:rsidP="00603D76">
            <w:pPr>
              <w:rPr>
                <w:lang w:eastAsia="ja-JP"/>
              </w:rPr>
            </w:pPr>
          </w:p>
        </w:tc>
      </w:tr>
      <w:tr w:rsidR="00DE1826" w:rsidTr="00603D76">
        <w:tc>
          <w:tcPr>
            <w:tcW w:w="2425" w:type="dxa"/>
          </w:tcPr>
          <w:p w:rsidR="00DE1826" w:rsidRDefault="00DE1826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Condition</w:t>
            </w:r>
          </w:p>
        </w:tc>
        <w:tc>
          <w:tcPr>
            <w:tcW w:w="6925" w:type="dxa"/>
          </w:tcPr>
          <w:p w:rsidR="00DE1826" w:rsidRDefault="00DE1826" w:rsidP="00603D76">
            <w:pPr>
              <w:rPr>
                <w:lang w:eastAsia="ja-JP"/>
              </w:rPr>
            </w:pPr>
          </w:p>
        </w:tc>
      </w:tr>
      <w:tr w:rsidR="008F0563" w:rsidTr="00603D76">
        <w:tc>
          <w:tcPr>
            <w:tcW w:w="2425" w:type="dxa"/>
          </w:tcPr>
          <w:p w:rsidR="008F0563" w:rsidRDefault="008F0563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Copyright</w:t>
            </w:r>
          </w:p>
        </w:tc>
        <w:tc>
          <w:tcPr>
            <w:tcW w:w="6925" w:type="dxa"/>
          </w:tcPr>
          <w:p w:rsidR="008F0563" w:rsidRDefault="008F0563" w:rsidP="00603D76">
            <w:pPr>
              <w:rPr>
                <w:lang w:eastAsia="ja-JP"/>
              </w:rPr>
            </w:pPr>
          </w:p>
        </w:tc>
      </w:tr>
      <w:tr w:rsidR="002769C0" w:rsidTr="00603D76">
        <w:tc>
          <w:tcPr>
            <w:tcW w:w="2425" w:type="dxa"/>
          </w:tcPr>
          <w:p w:rsidR="002769C0" w:rsidRDefault="002769C0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Edition</w:t>
            </w:r>
          </w:p>
        </w:tc>
        <w:tc>
          <w:tcPr>
            <w:tcW w:w="6925" w:type="dxa"/>
          </w:tcPr>
          <w:p w:rsidR="002769C0" w:rsidRDefault="002769C0" w:rsidP="00603D76">
            <w:pPr>
              <w:rPr>
                <w:lang w:eastAsia="ja-JP"/>
              </w:rPr>
            </w:pPr>
          </w:p>
        </w:tc>
      </w:tr>
      <w:tr w:rsidR="002769C0" w:rsidTr="00603D76">
        <w:tc>
          <w:tcPr>
            <w:tcW w:w="2425" w:type="dxa"/>
          </w:tcPr>
          <w:p w:rsidR="002769C0" w:rsidRDefault="002769C0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Estimated Value</w:t>
            </w:r>
          </w:p>
        </w:tc>
        <w:tc>
          <w:tcPr>
            <w:tcW w:w="6925" w:type="dxa"/>
          </w:tcPr>
          <w:p w:rsidR="002769C0" w:rsidRDefault="002769C0" w:rsidP="00603D76">
            <w:pPr>
              <w:rPr>
                <w:lang w:eastAsia="ja-JP"/>
              </w:rPr>
            </w:pPr>
          </w:p>
        </w:tc>
      </w:tr>
      <w:tr w:rsidR="00DE1826" w:rsidTr="00603D76">
        <w:tc>
          <w:tcPr>
            <w:tcW w:w="2425" w:type="dxa"/>
          </w:tcPr>
          <w:p w:rsidR="00DE1826" w:rsidRDefault="00DE1826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Format</w:t>
            </w:r>
          </w:p>
        </w:tc>
        <w:tc>
          <w:tcPr>
            <w:tcW w:w="6925" w:type="dxa"/>
          </w:tcPr>
          <w:p w:rsidR="00DE1826" w:rsidRDefault="00DE1826" w:rsidP="00603D76">
            <w:pPr>
              <w:rPr>
                <w:lang w:eastAsia="ja-JP"/>
              </w:rPr>
            </w:pPr>
          </w:p>
        </w:tc>
      </w:tr>
      <w:tr w:rsidR="002769C0" w:rsidTr="00603D76">
        <w:tc>
          <w:tcPr>
            <w:tcW w:w="2425" w:type="dxa"/>
          </w:tcPr>
          <w:p w:rsidR="002769C0" w:rsidRDefault="002769C0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Genre</w:t>
            </w:r>
          </w:p>
        </w:tc>
        <w:tc>
          <w:tcPr>
            <w:tcW w:w="6925" w:type="dxa"/>
          </w:tcPr>
          <w:p w:rsidR="002769C0" w:rsidRDefault="002769C0" w:rsidP="00603D76">
            <w:pPr>
              <w:rPr>
                <w:lang w:eastAsia="ja-JP"/>
              </w:rPr>
            </w:pPr>
          </w:p>
        </w:tc>
      </w:tr>
      <w:tr w:rsidR="00393503" w:rsidTr="00603D76">
        <w:tc>
          <w:tcPr>
            <w:tcW w:w="2425" w:type="dxa"/>
          </w:tcPr>
          <w:p w:rsidR="00393503" w:rsidRDefault="00393503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ISBN</w:t>
            </w:r>
          </w:p>
        </w:tc>
        <w:tc>
          <w:tcPr>
            <w:tcW w:w="6925" w:type="dxa"/>
          </w:tcPr>
          <w:p w:rsidR="00393503" w:rsidRDefault="00393503" w:rsidP="00603D76">
            <w:pPr>
              <w:rPr>
                <w:lang w:eastAsia="ja-JP"/>
              </w:rPr>
            </w:pPr>
            <w:r w:rsidRPr="00393503">
              <w:rPr>
                <w:lang w:eastAsia="ja-JP"/>
              </w:rPr>
              <w:t>An ISBN is an International Standard Book Number. ISBNs were 10 digits in length up to the end of December 2006, but since 1 January 2007 they now always consist of 13 digits. ISBNs are calculated using a specific mathematical formula and include a check digit to validate the number.</w:t>
            </w:r>
          </w:p>
        </w:tc>
      </w:tr>
      <w:tr w:rsidR="008F0563" w:rsidTr="00603D76">
        <w:tc>
          <w:tcPr>
            <w:tcW w:w="2425" w:type="dxa"/>
          </w:tcPr>
          <w:p w:rsidR="008F0563" w:rsidRDefault="008F0563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Ownership</w:t>
            </w:r>
          </w:p>
        </w:tc>
        <w:tc>
          <w:tcPr>
            <w:tcW w:w="6925" w:type="dxa"/>
          </w:tcPr>
          <w:p w:rsidR="008F0563" w:rsidRDefault="008F0563" w:rsidP="00603D76">
            <w:pPr>
              <w:rPr>
                <w:lang w:eastAsia="ja-JP"/>
              </w:rPr>
            </w:pPr>
          </w:p>
        </w:tc>
      </w:tr>
      <w:tr w:rsidR="002769C0" w:rsidTr="00603D76">
        <w:tc>
          <w:tcPr>
            <w:tcW w:w="2425" w:type="dxa"/>
          </w:tcPr>
          <w:p w:rsidR="002769C0" w:rsidRDefault="002769C0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Printing</w:t>
            </w:r>
          </w:p>
        </w:tc>
        <w:tc>
          <w:tcPr>
            <w:tcW w:w="6925" w:type="dxa"/>
          </w:tcPr>
          <w:p w:rsidR="002769C0" w:rsidRDefault="002769C0" w:rsidP="00603D76">
            <w:pPr>
              <w:rPr>
                <w:lang w:eastAsia="ja-JP"/>
              </w:rPr>
            </w:pPr>
          </w:p>
        </w:tc>
      </w:tr>
      <w:tr w:rsidR="008F0563" w:rsidTr="00603D76">
        <w:tc>
          <w:tcPr>
            <w:tcW w:w="2425" w:type="dxa"/>
          </w:tcPr>
          <w:p w:rsidR="008F0563" w:rsidRDefault="008F0563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Publisher</w:t>
            </w:r>
          </w:p>
        </w:tc>
        <w:tc>
          <w:tcPr>
            <w:tcW w:w="6925" w:type="dxa"/>
          </w:tcPr>
          <w:p w:rsidR="008F0563" w:rsidRDefault="008F0563" w:rsidP="00603D76">
            <w:pPr>
              <w:rPr>
                <w:lang w:eastAsia="ja-JP"/>
              </w:rPr>
            </w:pPr>
          </w:p>
        </w:tc>
      </w:tr>
      <w:tr w:rsidR="00393503" w:rsidTr="00603D76">
        <w:tc>
          <w:tcPr>
            <w:tcW w:w="2425" w:type="dxa"/>
          </w:tcPr>
          <w:p w:rsidR="00393503" w:rsidRDefault="00393503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Series</w:t>
            </w:r>
          </w:p>
        </w:tc>
        <w:tc>
          <w:tcPr>
            <w:tcW w:w="6925" w:type="dxa"/>
          </w:tcPr>
          <w:p w:rsidR="00393503" w:rsidRDefault="00393503" w:rsidP="00603D76">
            <w:pPr>
              <w:rPr>
                <w:lang w:eastAsia="ja-JP"/>
              </w:rPr>
            </w:pPr>
          </w:p>
        </w:tc>
      </w:tr>
      <w:tr w:rsidR="00DE1826" w:rsidTr="00603D76">
        <w:tc>
          <w:tcPr>
            <w:tcW w:w="2425" w:type="dxa"/>
          </w:tcPr>
          <w:p w:rsidR="00DE1826" w:rsidRDefault="00DE1826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Status</w:t>
            </w:r>
          </w:p>
        </w:tc>
        <w:tc>
          <w:tcPr>
            <w:tcW w:w="6925" w:type="dxa"/>
          </w:tcPr>
          <w:p w:rsidR="00DE1826" w:rsidRDefault="00DE1826" w:rsidP="00603D76">
            <w:pPr>
              <w:rPr>
                <w:lang w:eastAsia="ja-JP"/>
              </w:rPr>
            </w:pPr>
          </w:p>
        </w:tc>
      </w:tr>
      <w:tr w:rsidR="008F0563" w:rsidTr="00603D76">
        <w:tc>
          <w:tcPr>
            <w:tcW w:w="2425" w:type="dxa"/>
          </w:tcPr>
          <w:p w:rsidR="008F0563" w:rsidRDefault="008F0563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Wish List</w:t>
            </w:r>
          </w:p>
        </w:tc>
        <w:tc>
          <w:tcPr>
            <w:tcW w:w="6925" w:type="dxa"/>
          </w:tcPr>
          <w:p w:rsidR="008F0563" w:rsidRDefault="008F0563" w:rsidP="00603D76">
            <w:pPr>
              <w:rPr>
                <w:lang w:eastAsia="ja-JP"/>
              </w:rPr>
            </w:pPr>
          </w:p>
        </w:tc>
      </w:tr>
    </w:tbl>
    <w:p w:rsidR="00914F59" w:rsidRDefault="00914F59" w:rsidP="00914F59"/>
    <w:p w:rsidR="00B02809" w:rsidRDefault="00914F59" w:rsidP="00745D7E">
      <w:pPr>
        <w:pStyle w:val="Heading2"/>
      </w:pPr>
      <w:bookmarkStart w:id="5" w:name="_Toc533061430"/>
      <w:r>
        <w:t>Open Issues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850"/>
        <w:gridCol w:w="1080"/>
        <w:gridCol w:w="1795"/>
      </w:tblGrid>
      <w:tr w:rsidR="00B02809" w:rsidTr="00603D76">
        <w:tc>
          <w:tcPr>
            <w:tcW w:w="625" w:type="dxa"/>
          </w:tcPr>
          <w:p w:rsidR="00B02809" w:rsidRPr="001C076B" w:rsidRDefault="00B02809" w:rsidP="00603D76">
            <w:pPr>
              <w:rPr>
                <w:b/>
                <w:lang w:eastAsia="ja-JP"/>
              </w:rPr>
            </w:pPr>
            <w:r w:rsidRPr="001C076B">
              <w:rPr>
                <w:b/>
              </w:rPr>
              <w:t>ID</w:t>
            </w:r>
          </w:p>
        </w:tc>
        <w:tc>
          <w:tcPr>
            <w:tcW w:w="5850" w:type="dxa"/>
          </w:tcPr>
          <w:p w:rsidR="00B02809" w:rsidRPr="001C076B" w:rsidRDefault="00B02809" w:rsidP="001D58AE">
            <w:pPr>
              <w:jc w:val="center"/>
              <w:rPr>
                <w:b/>
                <w:lang w:eastAsia="ja-JP"/>
              </w:rPr>
            </w:pPr>
            <w:r w:rsidRPr="001C076B">
              <w:rPr>
                <w:b/>
              </w:rPr>
              <w:t>Description</w:t>
            </w:r>
          </w:p>
        </w:tc>
        <w:tc>
          <w:tcPr>
            <w:tcW w:w="1080" w:type="dxa"/>
          </w:tcPr>
          <w:p w:rsidR="00B02809" w:rsidRPr="001C076B" w:rsidRDefault="00B02809" w:rsidP="001D58AE">
            <w:pPr>
              <w:jc w:val="center"/>
              <w:rPr>
                <w:b/>
                <w:lang w:eastAsia="ja-JP"/>
              </w:rPr>
            </w:pPr>
            <w:r w:rsidRPr="001C076B">
              <w:rPr>
                <w:b/>
              </w:rPr>
              <w:t>Status</w:t>
            </w:r>
          </w:p>
        </w:tc>
        <w:tc>
          <w:tcPr>
            <w:tcW w:w="1795" w:type="dxa"/>
          </w:tcPr>
          <w:p w:rsidR="00B02809" w:rsidRPr="001C076B" w:rsidRDefault="00B02809" w:rsidP="001D58AE">
            <w:pPr>
              <w:jc w:val="center"/>
              <w:rPr>
                <w:b/>
                <w:lang w:eastAsia="ja-JP"/>
              </w:rPr>
            </w:pPr>
            <w:r w:rsidRPr="001C076B">
              <w:rPr>
                <w:b/>
              </w:rPr>
              <w:t>Contact</w:t>
            </w:r>
          </w:p>
        </w:tc>
      </w:tr>
      <w:tr w:rsidR="00B02809" w:rsidTr="00603D76">
        <w:tc>
          <w:tcPr>
            <w:tcW w:w="625" w:type="dxa"/>
          </w:tcPr>
          <w:p w:rsidR="00B02809" w:rsidRDefault="00B02809" w:rsidP="00603D76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1</w:t>
            </w:r>
          </w:p>
        </w:tc>
        <w:tc>
          <w:tcPr>
            <w:tcW w:w="5850" w:type="dxa"/>
          </w:tcPr>
          <w:p w:rsidR="00B02809" w:rsidRDefault="00126870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There is only one developer / contributor. This may lead to an extended development time.</w:t>
            </w:r>
          </w:p>
        </w:tc>
        <w:tc>
          <w:tcPr>
            <w:tcW w:w="1080" w:type="dxa"/>
          </w:tcPr>
          <w:p w:rsidR="00B02809" w:rsidRDefault="00126870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Open</w:t>
            </w:r>
          </w:p>
        </w:tc>
        <w:tc>
          <w:tcPr>
            <w:tcW w:w="1795" w:type="dxa"/>
          </w:tcPr>
          <w:p w:rsidR="00B02809" w:rsidRDefault="00126870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Paul Chernick</w:t>
            </w:r>
          </w:p>
        </w:tc>
      </w:tr>
      <w:tr w:rsidR="00B02809" w:rsidTr="00603D76">
        <w:tc>
          <w:tcPr>
            <w:tcW w:w="625" w:type="dxa"/>
          </w:tcPr>
          <w:p w:rsidR="00B02809" w:rsidRDefault="00B02809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5850" w:type="dxa"/>
          </w:tcPr>
          <w:p w:rsidR="00B02809" w:rsidRDefault="00126870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Requirements have not been fully specified.</w:t>
            </w:r>
          </w:p>
        </w:tc>
        <w:tc>
          <w:tcPr>
            <w:tcW w:w="1080" w:type="dxa"/>
          </w:tcPr>
          <w:p w:rsidR="00B02809" w:rsidRDefault="00126870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Open</w:t>
            </w:r>
          </w:p>
        </w:tc>
        <w:tc>
          <w:tcPr>
            <w:tcW w:w="1795" w:type="dxa"/>
          </w:tcPr>
          <w:p w:rsidR="00B02809" w:rsidRDefault="00126870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Paul Chernick</w:t>
            </w:r>
          </w:p>
        </w:tc>
      </w:tr>
      <w:tr w:rsidR="00B02809" w:rsidTr="00603D76">
        <w:tc>
          <w:tcPr>
            <w:tcW w:w="625" w:type="dxa"/>
          </w:tcPr>
          <w:p w:rsidR="00B02809" w:rsidRDefault="00B02809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5850" w:type="dxa"/>
          </w:tcPr>
          <w:p w:rsidR="00B02809" w:rsidRDefault="00126870" w:rsidP="00603D76">
            <w:r>
              <w:t>This application duplicates some efforts by GoodReads.com and Amazon.com. Are there any legal issues?</w:t>
            </w:r>
          </w:p>
        </w:tc>
        <w:tc>
          <w:tcPr>
            <w:tcW w:w="1080" w:type="dxa"/>
          </w:tcPr>
          <w:p w:rsidR="00B02809" w:rsidRDefault="00126870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Open</w:t>
            </w:r>
          </w:p>
        </w:tc>
        <w:tc>
          <w:tcPr>
            <w:tcW w:w="1795" w:type="dxa"/>
          </w:tcPr>
          <w:p w:rsidR="00B02809" w:rsidRDefault="00126870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Paul Chernick</w:t>
            </w:r>
          </w:p>
        </w:tc>
      </w:tr>
    </w:tbl>
    <w:p w:rsidR="00914F59" w:rsidRDefault="00914F59" w:rsidP="00914F59"/>
    <w:p w:rsidR="00914F59" w:rsidRDefault="00914F59" w:rsidP="00914F59">
      <w:pPr>
        <w:pStyle w:val="Heading2"/>
      </w:pPr>
      <w:bookmarkStart w:id="6" w:name="_Toc533061431"/>
      <w:r>
        <w:t>Compatibility</w:t>
      </w:r>
      <w:bookmarkEnd w:id="6"/>
    </w:p>
    <w:p w:rsidR="00914F59" w:rsidRDefault="00745D7E" w:rsidP="00914F59">
      <w:r>
        <w:t>This application should remain compatible with both Windows Store and Apple Store requirements so that it may be sold in the future</w:t>
      </w:r>
      <w:r w:rsidR="00B02809">
        <w:t>.</w:t>
      </w:r>
      <w:r w:rsidR="00914F59">
        <w:t xml:space="preserve"> </w:t>
      </w:r>
      <w:r>
        <w:t xml:space="preserve">There is no previous version of the </w:t>
      </w:r>
      <w:r w:rsidR="003B0A59">
        <w:t>application</w:t>
      </w:r>
      <w:r>
        <w:t xml:space="preserve"> so there is no requirement for backwards compatibility.</w:t>
      </w:r>
    </w:p>
    <w:p w:rsidR="00914F59" w:rsidRDefault="00914F59" w:rsidP="00914F59"/>
    <w:p w:rsidR="00914F59" w:rsidRDefault="00914F59" w:rsidP="00914F59">
      <w:pPr>
        <w:pStyle w:val="Heading2"/>
      </w:pPr>
      <w:bookmarkStart w:id="7" w:name="_Toc533061432"/>
      <w:r>
        <w:t>Business Drivers</w:t>
      </w:r>
      <w:bookmarkEnd w:id="7"/>
    </w:p>
    <w:p w:rsidR="00914F59" w:rsidRDefault="005E3B4F" w:rsidP="005E3B4F">
      <w:pPr>
        <w:pStyle w:val="ListParagraph"/>
        <w:numPr>
          <w:ilvl w:val="0"/>
          <w:numId w:val="13"/>
        </w:numPr>
      </w:pPr>
      <w:r>
        <w:t>Reduce library expenses by eliminating duplicate purchases of books</w:t>
      </w:r>
      <w:r w:rsidR="00914F59">
        <w:t>.</w:t>
      </w:r>
    </w:p>
    <w:p w:rsidR="005E3B4F" w:rsidRDefault="005E3B4F" w:rsidP="005E3B4F">
      <w:pPr>
        <w:pStyle w:val="ListParagraph"/>
        <w:numPr>
          <w:ilvl w:val="0"/>
          <w:numId w:val="13"/>
        </w:numPr>
      </w:pPr>
      <w:r>
        <w:t>Make shopping of books in brick and mortar books stores easier and more effective.</w:t>
      </w:r>
    </w:p>
    <w:p w:rsidR="005E3B4F" w:rsidRDefault="005E3B4F" w:rsidP="005E3B4F">
      <w:pPr>
        <w:pStyle w:val="ListParagraph"/>
        <w:numPr>
          <w:ilvl w:val="0"/>
          <w:numId w:val="13"/>
        </w:numPr>
      </w:pPr>
      <w:r>
        <w:t>Reduce work involved in maintaining the library.</w:t>
      </w:r>
    </w:p>
    <w:p w:rsidR="00914F59" w:rsidRDefault="00914F59" w:rsidP="00914F59"/>
    <w:p w:rsidR="00914F59" w:rsidRDefault="00914F59" w:rsidP="00914F59">
      <w:pPr>
        <w:pStyle w:val="Heading2"/>
      </w:pPr>
      <w:bookmarkStart w:id="8" w:name="_Toc533061433"/>
      <w:r>
        <w:t>Acknowledgements</w:t>
      </w:r>
      <w:bookmarkEnd w:id="8"/>
    </w:p>
    <w:p w:rsidR="00914F59" w:rsidRDefault="005E3B4F" w:rsidP="00914F59">
      <w:r>
        <w:t>At this time there are no other contributors to the project</w:t>
      </w:r>
      <w:r w:rsidR="00914F59">
        <w:t>.</w:t>
      </w:r>
    </w:p>
    <w:p w:rsidR="00914F59" w:rsidRDefault="00914F59" w:rsidP="00914F59"/>
    <w:p w:rsidR="00914F59" w:rsidRDefault="00914F59" w:rsidP="00914F59">
      <w:pPr>
        <w:pStyle w:val="Heading1"/>
      </w:pPr>
      <w:bookmarkStart w:id="9" w:name="_Toc533061434"/>
      <w:r>
        <w:t>Overall Description</w:t>
      </w:r>
      <w:bookmarkEnd w:id="9"/>
    </w:p>
    <w:p w:rsidR="00914F59" w:rsidRDefault="00914F59" w:rsidP="00457A71">
      <w:r>
        <w:t>Put a description of what the company does here.</w:t>
      </w:r>
    </w:p>
    <w:p w:rsidR="00914F59" w:rsidRDefault="00914F59" w:rsidP="00914F59"/>
    <w:p w:rsidR="00914F59" w:rsidRDefault="00914F59" w:rsidP="00914F59">
      <w:pPr>
        <w:pStyle w:val="Heading2"/>
      </w:pPr>
      <w:bookmarkStart w:id="10" w:name="_Toc533061435"/>
      <w:r>
        <w:t>Product Context</w:t>
      </w:r>
      <w:bookmarkEnd w:id="10"/>
    </w:p>
    <w:p w:rsidR="00914F59" w:rsidRDefault="00914F59" w:rsidP="00914F59">
      <w:r>
        <w:t>Explain how the work being done will fit in with the customers processes.</w:t>
      </w:r>
    </w:p>
    <w:p w:rsidR="00914F59" w:rsidRDefault="00914F59" w:rsidP="00914F59"/>
    <w:p w:rsidR="00914F59" w:rsidRDefault="00914F59" w:rsidP="00914F59">
      <w:pPr>
        <w:pStyle w:val="Heading2"/>
      </w:pPr>
      <w:bookmarkStart w:id="11" w:name="_Toc533061436"/>
      <w:r>
        <w:t>System Context</w:t>
      </w:r>
      <w:bookmarkEnd w:id="11"/>
    </w:p>
    <w:p w:rsidR="00914F59" w:rsidRDefault="00914F59" w:rsidP="00914F59">
      <w:r>
        <w:t>Put system context here. This should list all software to be integrated with.</w:t>
      </w:r>
    </w:p>
    <w:p w:rsidR="00914F59" w:rsidRDefault="00914F59" w:rsidP="00914F59"/>
    <w:p w:rsidR="00914F59" w:rsidRDefault="00914F59" w:rsidP="00914F59">
      <w:pPr>
        <w:pStyle w:val="Heading2"/>
      </w:pPr>
      <w:bookmarkStart w:id="12" w:name="_Toc533061437"/>
      <w:r>
        <w:t>Assumptions and Dependencies</w:t>
      </w:r>
      <w:bookmarkEnd w:id="12"/>
    </w:p>
    <w:p w:rsidR="00914F59" w:rsidRDefault="00126870" w:rsidP="00B75343">
      <w:pPr>
        <w:pStyle w:val="ListParagraph"/>
        <w:numPr>
          <w:ilvl w:val="0"/>
          <w:numId w:val="11"/>
        </w:numPr>
      </w:pPr>
      <w:r>
        <w:t>This application must be user friendly and easy to use</w:t>
      </w:r>
      <w:r w:rsidR="00914F59">
        <w:t>.</w:t>
      </w:r>
    </w:p>
    <w:p w:rsidR="00126870" w:rsidRDefault="00126870" w:rsidP="00B75343">
      <w:pPr>
        <w:pStyle w:val="ListParagraph"/>
        <w:numPr>
          <w:ilvl w:val="0"/>
          <w:numId w:val="11"/>
        </w:numPr>
      </w:pPr>
      <w:r>
        <w:t>A relation database will be used to implement the underlying data implementations.</w:t>
      </w:r>
    </w:p>
    <w:p w:rsidR="00126870" w:rsidRDefault="00126870" w:rsidP="00B75343">
      <w:pPr>
        <w:pStyle w:val="ListParagraph"/>
        <w:numPr>
          <w:ilvl w:val="0"/>
          <w:numId w:val="11"/>
        </w:numPr>
      </w:pPr>
      <w:r>
        <w:t>The database must be accessible from the web or from mobile devices.</w:t>
      </w:r>
    </w:p>
    <w:p w:rsidR="00914F59" w:rsidRDefault="00914F59" w:rsidP="00914F59"/>
    <w:p w:rsidR="00914F59" w:rsidRDefault="00914F59" w:rsidP="00914F59">
      <w:pPr>
        <w:pStyle w:val="Heading1"/>
      </w:pPr>
      <w:bookmarkStart w:id="13" w:name="_Toc533061438"/>
      <w:r>
        <w:lastRenderedPageBreak/>
        <w:t>Use Cases</w:t>
      </w:r>
      <w:bookmarkEnd w:id="13"/>
    </w:p>
    <w:p w:rsidR="00914F59" w:rsidRDefault="00914F59" w:rsidP="00914F59"/>
    <w:p w:rsidR="00914F59" w:rsidRDefault="00745D7E" w:rsidP="00603D76">
      <w:pPr>
        <w:pStyle w:val="Heading2"/>
      </w:pPr>
      <w:bookmarkStart w:id="14" w:name="_Toc533061439"/>
      <w:r>
        <w:t>Add Author</w:t>
      </w:r>
      <w:bookmarkEnd w:id="14"/>
    </w:p>
    <w:p w:rsidR="00603D76" w:rsidRDefault="00603D76" w:rsidP="00603D76">
      <w:r>
        <w:t>Generate Weekly Inventory Report - this use case is to be used as the basis of all use cases.</w:t>
      </w:r>
    </w:p>
    <w:p w:rsidR="00603D76" w:rsidRDefault="00603D76" w:rsidP="00603D76">
      <w:pPr>
        <w:pStyle w:val="UCHeader"/>
      </w:pPr>
      <w:r>
        <w:t>Actors:</w:t>
      </w:r>
    </w:p>
    <w:p w:rsidR="00603D76" w:rsidRDefault="00603D76" w:rsidP="00603D76">
      <w:pPr>
        <w:pStyle w:val="ListParagraph"/>
        <w:numPr>
          <w:ilvl w:val="0"/>
          <w:numId w:val="10"/>
        </w:numPr>
      </w:pPr>
      <w:r>
        <w:t>Purchasing Manager</w:t>
      </w:r>
    </w:p>
    <w:p w:rsidR="00603D76" w:rsidRDefault="00603D76" w:rsidP="00603D76">
      <w:pPr>
        <w:pStyle w:val="UCHeader"/>
      </w:pPr>
      <w:r>
        <w:t>Goal:</w:t>
      </w:r>
    </w:p>
    <w:p w:rsidR="00603D76" w:rsidRDefault="00603D76" w:rsidP="00603D76">
      <w:r>
        <w:t>Purchasing and management have a clear view of what products are on hand to fill customer orders.</w:t>
      </w:r>
    </w:p>
    <w:p w:rsidR="00603D76" w:rsidRDefault="00603D76" w:rsidP="00603D76">
      <w:pPr>
        <w:pStyle w:val="UCHeader"/>
      </w:pPr>
      <w:r>
        <w:t>Preconditions:</w:t>
      </w:r>
    </w:p>
    <w:p w:rsidR="00603D76" w:rsidRDefault="00603D76" w:rsidP="00603D76">
      <w:pPr>
        <w:pStyle w:val="UseCaseBullet"/>
      </w:pPr>
      <w:r>
        <w:t>PRE1. All necessary data from the StarShip Database has been transferred to the Microsoft Dynamics GP database.</w:t>
      </w:r>
    </w:p>
    <w:p w:rsidR="00603D76" w:rsidRDefault="00603D76" w:rsidP="00603D76">
      <w:pPr>
        <w:pStyle w:val="UCHeader"/>
      </w:pPr>
      <w:r>
        <w:t>Basic Flow:</w:t>
      </w:r>
    </w:p>
    <w:p w:rsidR="00603D76" w:rsidRDefault="00603D76" w:rsidP="00603D76">
      <w:pPr>
        <w:pStyle w:val="UseCaseBullet"/>
      </w:pPr>
      <w:r>
        <w:t>B1.  The purchasing manager opens web browser.</w:t>
      </w:r>
    </w:p>
    <w:p w:rsidR="00603D76" w:rsidRDefault="00603D76" w:rsidP="00603D76">
      <w:pPr>
        <w:pStyle w:val="UCHeader"/>
      </w:pPr>
      <w:r>
        <w:t>Post Conditions:</w:t>
      </w:r>
    </w:p>
    <w:p w:rsidR="00603D76" w:rsidRDefault="00603D76" w:rsidP="00603D76">
      <w:pPr>
        <w:pStyle w:val="UseCaseBullet"/>
      </w:pPr>
      <w:r>
        <w:t>POST1. The weekly inventory report is available to the purchasing manager and upper management.</w:t>
      </w:r>
    </w:p>
    <w:p w:rsidR="00603D76" w:rsidRDefault="00603D76" w:rsidP="00914F59"/>
    <w:p w:rsidR="00745D7E" w:rsidRDefault="00745D7E" w:rsidP="00603D76">
      <w:pPr>
        <w:pStyle w:val="Heading2"/>
      </w:pPr>
      <w:bookmarkStart w:id="15" w:name="_Toc533061440"/>
      <w:r>
        <w:t>Add Author Series</w:t>
      </w:r>
      <w:bookmarkEnd w:id="15"/>
    </w:p>
    <w:p w:rsidR="00603D76" w:rsidRDefault="00603D76" w:rsidP="00603D76">
      <w:r>
        <w:t>Generate Weekly Inventory Report - this use case is to be used as the basis of all use cases.</w:t>
      </w:r>
    </w:p>
    <w:p w:rsidR="00603D76" w:rsidRDefault="00603D76" w:rsidP="00603D76">
      <w:pPr>
        <w:pStyle w:val="UCHeader"/>
      </w:pPr>
      <w:r>
        <w:t>Actors:</w:t>
      </w:r>
    </w:p>
    <w:p w:rsidR="00603D76" w:rsidRDefault="00603D76" w:rsidP="00603D76">
      <w:pPr>
        <w:pStyle w:val="ListParagraph"/>
        <w:numPr>
          <w:ilvl w:val="0"/>
          <w:numId w:val="10"/>
        </w:numPr>
      </w:pPr>
      <w:r>
        <w:t>Purchasing Manager</w:t>
      </w:r>
    </w:p>
    <w:p w:rsidR="00603D76" w:rsidRDefault="00603D76" w:rsidP="00603D76">
      <w:pPr>
        <w:pStyle w:val="UCHeader"/>
      </w:pPr>
      <w:r>
        <w:t>Goal:</w:t>
      </w:r>
    </w:p>
    <w:p w:rsidR="00603D76" w:rsidRDefault="00603D76" w:rsidP="00603D76">
      <w:r>
        <w:t>Purchasing and management have a clear view of what products are on hand to fill customer orders.</w:t>
      </w:r>
    </w:p>
    <w:p w:rsidR="00603D76" w:rsidRDefault="00603D76" w:rsidP="00603D76">
      <w:pPr>
        <w:pStyle w:val="UCHeader"/>
      </w:pPr>
      <w:r>
        <w:t>Preconditions:</w:t>
      </w:r>
    </w:p>
    <w:p w:rsidR="00603D76" w:rsidRDefault="00603D76" w:rsidP="00603D76">
      <w:pPr>
        <w:pStyle w:val="UseCaseBullet"/>
      </w:pPr>
      <w:r>
        <w:t>PRE1. All necessary data from the StarShip Database has been transferred to the Microsoft Dynamics GP database.</w:t>
      </w:r>
    </w:p>
    <w:p w:rsidR="00603D76" w:rsidRDefault="00603D76" w:rsidP="00603D76">
      <w:pPr>
        <w:pStyle w:val="UCHeader"/>
      </w:pPr>
      <w:r>
        <w:t>Basic Flow:</w:t>
      </w:r>
    </w:p>
    <w:p w:rsidR="00603D76" w:rsidRDefault="00603D76" w:rsidP="00603D76">
      <w:pPr>
        <w:pStyle w:val="UseCaseBullet"/>
      </w:pPr>
      <w:r>
        <w:t>B1.  The purchasing manager opens web browser.</w:t>
      </w:r>
    </w:p>
    <w:p w:rsidR="00603D76" w:rsidRDefault="00603D76" w:rsidP="00603D76">
      <w:pPr>
        <w:pStyle w:val="UCHeader"/>
      </w:pPr>
      <w:r>
        <w:t>Post Conditions:</w:t>
      </w:r>
    </w:p>
    <w:p w:rsidR="00603D76" w:rsidRDefault="00603D76" w:rsidP="00603D76">
      <w:pPr>
        <w:pStyle w:val="UseCaseBullet"/>
      </w:pPr>
      <w:r>
        <w:t>POST1. The weekly inventory report is available to the purchasing manager and upper management.</w:t>
      </w:r>
    </w:p>
    <w:p w:rsidR="00603D76" w:rsidRDefault="00603D76" w:rsidP="00914F59"/>
    <w:p w:rsidR="00745D7E" w:rsidRDefault="00745D7E" w:rsidP="00603D76">
      <w:pPr>
        <w:pStyle w:val="Heading2"/>
      </w:pPr>
      <w:bookmarkStart w:id="16" w:name="_Toc533061441"/>
      <w:r>
        <w:t>Add Book</w:t>
      </w:r>
      <w:bookmarkEnd w:id="16"/>
    </w:p>
    <w:p w:rsidR="00603D76" w:rsidRDefault="00603D76" w:rsidP="00603D76">
      <w:r>
        <w:t>Generate Weekly Inventory Report - this use case is to be used as the basis of all use cases.</w:t>
      </w:r>
    </w:p>
    <w:p w:rsidR="00603D76" w:rsidRDefault="00603D76" w:rsidP="00603D76">
      <w:pPr>
        <w:pStyle w:val="UCHeader"/>
      </w:pPr>
      <w:r>
        <w:t>Actors:</w:t>
      </w:r>
    </w:p>
    <w:p w:rsidR="00603D76" w:rsidRDefault="00603D76" w:rsidP="00603D76">
      <w:pPr>
        <w:pStyle w:val="ListParagraph"/>
        <w:numPr>
          <w:ilvl w:val="0"/>
          <w:numId w:val="10"/>
        </w:numPr>
      </w:pPr>
      <w:r>
        <w:t>Purchasing Manager</w:t>
      </w:r>
    </w:p>
    <w:p w:rsidR="00603D76" w:rsidRDefault="00603D76" w:rsidP="00603D76">
      <w:pPr>
        <w:pStyle w:val="UCHeader"/>
      </w:pPr>
      <w:r>
        <w:t>Goal:</w:t>
      </w:r>
    </w:p>
    <w:p w:rsidR="00603D76" w:rsidRDefault="00603D76" w:rsidP="00603D76">
      <w:r>
        <w:t>Purchasing and management have a clear view of what products are on hand to fill customer orders.</w:t>
      </w:r>
    </w:p>
    <w:p w:rsidR="00603D76" w:rsidRDefault="00603D76" w:rsidP="00603D76">
      <w:pPr>
        <w:pStyle w:val="UCHeader"/>
      </w:pPr>
      <w:r>
        <w:lastRenderedPageBreak/>
        <w:t>Preconditions:</w:t>
      </w:r>
    </w:p>
    <w:p w:rsidR="00603D76" w:rsidRDefault="00603D76" w:rsidP="00603D76">
      <w:pPr>
        <w:pStyle w:val="UseCaseBullet"/>
      </w:pPr>
      <w:r>
        <w:t>PRE1. All necessary data from the StarShip Database has been transferred to the Microsoft Dynamics GP database.</w:t>
      </w:r>
    </w:p>
    <w:p w:rsidR="00603D76" w:rsidRDefault="00603D76" w:rsidP="00603D76">
      <w:pPr>
        <w:pStyle w:val="UCHeader"/>
      </w:pPr>
      <w:r>
        <w:t>Basic Flow:</w:t>
      </w:r>
    </w:p>
    <w:p w:rsidR="00603D76" w:rsidRDefault="00603D76" w:rsidP="00603D76">
      <w:pPr>
        <w:pStyle w:val="UseCaseBullet"/>
      </w:pPr>
      <w:r>
        <w:t>B1.  The purchasing manager opens web browser.</w:t>
      </w:r>
    </w:p>
    <w:p w:rsidR="00603D76" w:rsidRDefault="00603D76" w:rsidP="00603D76">
      <w:pPr>
        <w:pStyle w:val="UCHeader"/>
      </w:pPr>
      <w:r>
        <w:t>Post Conditions:</w:t>
      </w:r>
    </w:p>
    <w:p w:rsidR="00603D76" w:rsidRDefault="00603D76" w:rsidP="00603D76">
      <w:pPr>
        <w:pStyle w:val="UseCaseBullet"/>
      </w:pPr>
      <w:r>
        <w:t>POST1. The weekly inventory report is available to the purchasing manager and upper management.</w:t>
      </w:r>
    </w:p>
    <w:p w:rsidR="00603D76" w:rsidRDefault="00603D76" w:rsidP="00914F59"/>
    <w:p w:rsidR="00745D7E" w:rsidRDefault="00745D7E" w:rsidP="00603D76">
      <w:pPr>
        <w:pStyle w:val="Heading2"/>
      </w:pPr>
      <w:bookmarkStart w:id="17" w:name="_Toc533061442"/>
      <w:r>
        <w:t>Buy Book</w:t>
      </w:r>
      <w:bookmarkEnd w:id="17"/>
    </w:p>
    <w:p w:rsidR="00603D76" w:rsidRDefault="00603D76" w:rsidP="00603D76">
      <w:r>
        <w:t>Generate Weekly Inventory Report - this use case is to be used as the basis of all use cases.</w:t>
      </w:r>
    </w:p>
    <w:p w:rsidR="00603D76" w:rsidRDefault="00603D76" w:rsidP="00603D76">
      <w:pPr>
        <w:pStyle w:val="UCHeader"/>
      </w:pPr>
      <w:r>
        <w:t>Actors:</w:t>
      </w:r>
    </w:p>
    <w:p w:rsidR="00603D76" w:rsidRDefault="00603D76" w:rsidP="00603D76">
      <w:pPr>
        <w:pStyle w:val="ListParagraph"/>
        <w:numPr>
          <w:ilvl w:val="0"/>
          <w:numId w:val="10"/>
        </w:numPr>
      </w:pPr>
      <w:r>
        <w:t>Purchasing Manager</w:t>
      </w:r>
    </w:p>
    <w:p w:rsidR="00603D76" w:rsidRDefault="00603D76" w:rsidP="00603D76">
      <w:pPr>
        <w:pStyle w:val="UCHeader"/>
      </w:pPr>
      <w:r>
        <w:t>Goal:</w:t>
      </w:r>
    </w:p>
    <w:p w:rsidR="00603D76" w:rsidRDefault="00603D76" w:rsidP="00603D76">
      <w:r>
        <w:t>Purchasing and management have a clear view of what products are on hand to fill customer orders.</w:t>
      </w:r>
    </w:p>
    <w:p w:rsidR="00603D76" w:rsidRDefault="00603D76" w:rsidP="00603D76">
      <w:pPr>
        <w:pStyle w:val="UCHeader"/>
      </w:pPr>
      <w:r>
        <w:t>Preconditions:</w:t>
      </w:r>
    </w:p>
    <w:p w:rsidR="00603D76" w:rsidRDefault="00603D76" w:rsidP="00603D76">
      <w:pPr>
        <w:pStyle w:val="UseCaseBullet"/>
      </w:pPr>
      <w:r>
        <w:t>PRE1. All necessary data from the StarShip Database has been transferred to the Microsoft Dynamics GP database.</w:t>
      </w:r>
    </w:p>
    <w:p w:rsidR="00603D76" w:rsidRDefault="00603D76" w:rsidP="00603D76">
      <w:pPr>
        <w:pStyle w:val="UCHeader"/>
      </w:pPr>
      <w:r>
        <w:t>Basic Flow:</w:t>
      </w:r>
    </w:p>
    <w:p w:rsidR="00603D76" w:rsidRDefault="00603D76" w:rsidP="00603D76">
      <w:pPr>
        <w:pStyle w:val="UseCaseBullet"/>
      </w:pPr>
      <w:r>
        <w:t>B1.  The purchasing manager opens web browser.</w:t>
      </w:r>
    </w:p>
    <w:p w:rsidR="00603D76" w:rsidRDefault="00603D76" w:rsidP="00603D76">
      <w:pPr>
        <w:pStyle w:val="UCHeader"/>
      </w:pPr>
      <w:r>
        <w:t>Post Conditions:</w:t>
      </w:r>
    </w:p>
    <w:p w:rsidR="00603D76" w:rsidRDefault="00603D76" w:rsidP="00603D76">
      <w:pPr>
        <w:pStyle w:val="UseCaseBullet"/>
      </w:pPr>
      <w:r>
        <w:t>POST1. The weekly inventory report is available to the purchasing manager and upper management.</w:t>
      </w:r>
    </w:p>
    <w:p w:rsidR="00603D76" w:rsidRDefault="00603D76" w:rsidP="00914F59"/>
    <w:p w:rsidR="00745D7E" w:rsidRDefault="00745D7E" w:rsidP="00603D76">
      <w:pPr>
        <w:pStyle w:val="Heading2"/>
      </w:pPr>
      <w:bookmarkStart w:id="18" w:name="_Toc533061443"/>
      <w:r>
        <w:t>Rate Book</w:t>
      </w:r>
      <w:bookmarkEnd w:id="18"/>
    </w:p>
    <w:p w:rsidR="00603D76" w:rsidRDefault="00603D76" w:rsidP="00603D76">
      <w:r>
        <w:t>Generate Weekly Inventory Report - this use case is to be used as the basis of all use cases.</w:t>
      </w:r>
    </w:p>
    <w:p w:rsidR="00603D76" w:rsidRDefault="00603D76" w:rsidP="00603D76">
      <w:pPr>
        <w:pStyle w:val="UCHeader"/>
      </w:pPr>
      <w:r>
        <w:t>Actors:</w:t>
      </w:r>
    </w:p>
    <w:p w:rsidR="00603D76" w:rsidRDefault="00603D76" w:rsidP="00603D76">
      <w:pPr>
        <w:pStyle w:val="ListParagraph"/>
        <w:numPr>
          <w:ilvl w:val="0"/>
          <w:numId w:val="10"/>
        </w:numPr>
      </w:pPr>
      <w:r>
        <w:t>Purchasing Manager</w:t>
      </w:r>
    </w:p>
    <w:p w:rsidR="00603D76" w:rsidRDefault="00603D76" w:rsidP="00603D76">
      <w:pPr>
        <w:pStyle w:val="UCHeader"/>
      </w:pPr>
      <w:r>
        <w:t>Goal:</w:t>
      </w:r>
    </w:p>
    <w:p w:rsidR="00603D76" w:rsidRDefault="00603D76" w:rsidP="00603D76">
      <w:r>
        <w:t>Purchasing and management have a clear view of what products are on hand to fill customer orders.</w:t>
      </w:r>
    </w:p>
    <w:p w:rsidR="00603D76" w:rsidRDefault="00603D76" w:rsidP="00603D76">
      <w:pPr>
        <w:pStyle w:val="UCHeader"/>
      </w:pPr>
      <w:r>
        <w:t>Preconditions:</w:t>
      </w:r>
    </w:p>
    <w:p w:rsidR="00603D76" w:rsidRDefault="00603D76" w:rsidP="00603D76">
      <w:pPr>
        <w:pStyle w:val="UseCaseBullet"/>
      </w:pPr>
      <w:r>
        <w:t>PRE1. All necessary data from the StarShip Database has been transferred to the Microsoft Dynamics GP database.</w:t>
      </w:r>
    </w:p>
    <w:p w:rsidR="00603D76" w:rsidRDefault="00603D76" w:rsidP="00603D76">
      <w:pPr>
        <w:pStyle w:val="UCHeader"/>
      </w:pPr>
      <w:r>
        <w:t>Basic Flow:</w:t>
      </w:r>
    </w:p>
    <w:p w:rsidR="00603D76" w:rsidRDefault="00603D76" w:rsidP="00603D76">
      <w:pPr>
        <w:pStyle w:val="UseCaseBullet"/>
      </w:pPr>
      <w:r>
        <w:t>B1.  The purchasing manager opens web browser.</w:t>
      </w:r>
    </w:p>
    <w:p w:rsidR="00603D76" w:rsidRDefault="00603D76" w:rsidP="00603D76">
      <w:pPr>
        <w:pStyle w:val="UCHeader"/>
      </w:pPr>
      <w:r>
        <w:t>Post Conditions:</w:t>
      </w:r>
    </w:p>
    <w:p w:rsidR="00603D76" w:rsidRDefault="00603D76" w:rsidP="00603D76">
      <w:pPr>
        <w:pStyle w:val="UseCaseBullet"/>
      </w:pPr>
      <w:r>
        <w:t>POST1. The weekly inventory report is available to the purchasing manager and upper management.</w:t>
      </w:r>
    </w:p>
    <w:p w:rsidR="00603D76" w:rsidRDefault="00603D76" w:rsidP="00914F59"/>
    <w:p w:rsidR="00745D7E" w:rsidRDefault="00745D7E" w:rsidP="00603D76">
      <w:pPr>
        <w:pStyle w:val="Heading2"/>
      </w:pPr>
      <w:bookmarkStart w:id="19" w:name="_Toc533061444"/>
      <w:r>
        <w:lastRenderedPageBreak/>
        <w:t>Find Book</w:t>
      </w:r>
      <w:bookmarkEnd w:id="19"/>
    </w:p>
    <w:p w:rsidR="00603D76" w:rsidRDefault="00603D76" w:rsidP="00603D76">
      <w:r>
        <w:t>Generate Weekly Inventory Report - this use case is to be used as the basis of all use cases.</w:t>
      </w:r>
    </w:p>
    <w:p w:rsidR="00603D76" w:rsidRDefault="00603D76" w:rsidP="00603D76">
      <w:pPr>
        <w:pStyle w:val="UCHeader"/>
      </w:pPr>
      <w:r>
        <w:t>Actors:</w:t>
      </w:r>
    </w:p>
    <w:p w:rsidR="00603D76" w:rsidRDefault="00603D76" w:rsidP="00603D76">
      <w:pPr>
        <w:pStyle w:val="ListParagraph"/>
        <w:numPr>
          <w:ilvl w:val="0"/>
          <w:numId w:val="10"/>
        </w:numPr>
      </w:pPr>
      <w:r>
        <w:t>Purchasing Manager</w:t>
      </w:r>
    </w:p>
    <w:p w:rsidR="00603D76" w:rsidRDefault="00603D76" w:rsidP="00603D76">
      <w:pPr>
        <w:pStyle w:val="UCHeader"/>
      </w:pPr>
      <w:r>
        <w:t>Goal:</w:t>
      </w:r>
    </w:p>
    <w:p w:rsidR="00603D76" w:rsidRDefault="00603D76" w:rsidP="00603D76">
      <w:r>
        <w:t>Purchasing and management have a clear view of what products are on hand to fill customer orders.</w:t>
      </w:r>
    </w:p>
    <w:p w:rsidR="00603D76" w:rsidRDefault="00603D76" w:rsidP="00603D76">
      <w:pPr>
        <w:pStyle w:val="UCHeader"/>
      </w:pPr>
      <w:r>
        <w:t>Preconditions:</w:t>
      </w:r>
    </w:p>
    <w:p w:rsidR="00603D76" w:rsidRDefault="00603D76" w:rsidP="00603D76">
      <w:pPr>
        <w:pStyle w:val="UseCaseBullet"/>
      </w:pPr>
      <w:r>
        <w:t>PRE1. All necessary data from the StarShip Database has been transferred to the Microsoft Dynamics GP database.</w:t>
      </w:r>
    </w:p>
    <w:p w:rsidR="00603D76" w:rsidRDefault="00603D76" w:rsidP="00603D76">
      <w:pPr>
        <w:pStyle w:val="UCHeader"/>
      </w:pPr>
      <w:r>
        <w:t>Basic Flow:</w:t>
      </w:r>
    </w:p>
    <w:p w:rsidR="00603D76" w:rsidRDefault="00603D76" w:rsidP="00603D76">
      <w:pPr>
        <w:pStyle w:val="UseCaseBullet"/>
      </w:pPr>
      <w:r>
        <w:t>B1.  The purchasing manager opens web browser.</w:t>
      </w:r>
    </w:p>
    <w:p w:rsidR="00603D76" w:rsidRDefault="00603D76" w:rsidP="00603D76">
      <w:pPr>
        <w:pStyle w:val="UCHeader"/>
      </w:pPr>
      <w:r>
        <w:t>Post Conditions:</w:t>
      </w:r>
    </w:p>
    <w:p w:rsidR="00603D76" w:rsidRDefault="00603D76" w:rsidP="00603D76">
      <w:pPr>
        <w:pStyle w:val="UseCaseBullet"/>
      </w:pPr>
      <w:r>
        <w:t>POST1. The weekly inventory report is available to the purchasing manager and upper management.</w:t>
      </w:r>
    </w:p>
    <w:p w:rsidR="00603D76" w:rsidRDefault="00603D76" w:rsidP="00914F59"/>
    <w:p w:rsidR="00745D7E" w:rsidRDefault="00745D7E" w:rsidP="00603D76">
      <w:pPr>
        <w:pStyle w:val="Heading2"/>
      </w:pPr>
      <w:bookmarkStart w:id="20" w:name="_Toc533061445"/>
      <w:r>
        <w:t>Find Author</w:t>
      </w:r>
      <w:bookmarkEnd w:id="20"/>
    </w:p>
    <w:p w:rsidR="00603D76" w:rsidRDefault="00603D76" w:rsidP="00603D76">
      <w:r>
        <w:t>Generate Weekly Inventory Report - this use case is to be used as the basis of all use cases.</w:t>
      </w:r>
    </w:p>
    <w:p w:rsidR="00603D76" w:rsidRDefault="00603D76" w:rsidP="00603D76">
      <w:pPr>
        <w:pStyle w:val="UCHeader"/>
      </w:pPr>
      <w:r>
        <w:t>Actors:</w:t>
      </w:r>
    </w:p>
    <w:p w:rsidR="00603D76" w:rsidRDefault="00603D76" w:rsidP="00603D76">
      <w:pPr>
        <w:pStyle w:val="ListParagraph"/>
        <w:numPr>
          <w:ilvl w:val="0"/>
          <w:numId w:val="10"/>
        </w:numPr>
      </w:pPr>
      <w:r>
        <w:t>Purchasing Manager</w:t>
      </w:r>
    </w:p>
    <w:p w:rsidR="00603D76" w:rsidRDefault="00603D76" w:rsidP="00603D76">
      <w:pPr>
        <w:pStyle w:val="UCHeader"/>
      </w:pPr>
      <w:r>
        <w:t>Goal:</w:t>
      </w:r>
    </w:p>
    <w:p w:rsidR="00603D76" w:rsidRDefault="00603D76" w:rsidP="00603D76">
      <w:r>
        <w:t>Purchasing and management have a clear view of what products are on hand to fill customer orders.</w:t>
      </w:r>
    </w:p>
    <w:p w:rsidR="00603D76" w:rsidRDefault="00603D76" w:rsidP="00603D76">
      <w:pPr>
        <w:pStyle w:val="UCHeader"/>
      </w:pPr>
      <w:r>
        <w:t>Preconditions:</w:t>
      </w:r>
    </w:p>
    <w:p w:rsidR="00603D76" w:rsidRDefault="00603D76" w:rsidP="00603D76">
      <w:pPr>
        <w:pStyle w:val="UseCaseBullet"/>
      </w:pPr>
      <w:r>
        <w:t>PRE1. All necessary data from the StarShip Database has been transferred to the Microsoft Dynamics GP database.</w:t>
      </w:r>
    </w:p>
    <w:p w:rsidR="00603D76" w:rsidRDefault="00603D76" w:rsidP="00603D76">
      <w:pPr>
        <w:pStyle w:val="UCHeader"/>
      </w:pPr>
      <w:r>
        <w:t>Basic Flow:</w:t>
      </w:r>
    </w:p>
    <w:p w:rsidR="00603D76" w:rsidRDefault="00603D76" w:rsidP="00603D76">
      <w:pPr>
        <w:pStyle w:val="UseCaseBullet"/>
      </w:pPr>
      <w:r>
        <w:t>B1.  The purchasing manager opens web browser.</w:t>
      </w:r>
    </w:p>
    <w:p w:rsidR="00603D76" w:rsidRDefault="00603D76" w:rsidP="00603D76">
      <w:pPr>
        <w:pStyle w:val="UCHeader"/>
      </w:pPr>
      <w:r>
        <w:t>Post Conditions:</w:t>
      </w:r>
    </w:p>
    <w:p w:rsidR="00603D76" w:rsidRDefault="00603D76" w:rsidP="00603D76">
      <w:pPr>
        <w:pStyle w:val="UseCaseBullet"/>
      </w:pPr>
      <w:r>
        <w:t>POST1. The weekly inventory report is available to the purchasing manager and upper management.</w:t>
      </w:r>
    </w:p>
    <w:p w:rsidR="00603D76" w:rsidRDefault="00603D76" w:rsidP="00914F59"/>
    <w:p w:rsidR="008F0563" w:rsidRDefault="0008511E" w:rsidP="0008511E">
      <w:pPr>
        <w:pStyle w:val="Heading2"/>
      </w:pPr>
      <w:bookmarkStart w:id="21" w:name="_Toc533061446"/>
      <w:r>
        <w:t>Put</w:t>
      </w:r>
      <w:r w:rsidR="008F0563">
        <w:t xml:space="preserve"> Book </w:t>
      </w:r>
      <w:r>
        <w:t xml:space="preserve">Up </w:t>
      </w:r>
      <w:r w:rsidR="008F0563">
        <w:t>for Sale</w:t>
      </w:r>
      <w:bookmarkEnd w:id="21"/>
    </w:p>
    <w:p w:rsidR="0008511E" w:rsidRDefault="0008511E" w:rsidP="0008511E">
      <w:r>
        <w:t>Generate Weekly Inventory Report - this use case is to be used as the basis of all use cases.</w:t>
      </w:r>
    </w:p>
    <w:p w:rsidR="0008511E" w:rsidRDefault="0008511E" w:rsidP="0008511E">
      <w:pPr>
        <w:pStyle w:val="UCHeader"/>
      </w:pPr>
      <w:r>
        <w:t>Actors:</w:t>
      </w:r>
    </w:p>
    <w:p w:rsidR="0008511E" w:rsidRDefault="0008511E" w:rsidP="0008511E">
      <w:pPr>
        <w:pStyle w:val="ListParagraph"/>
        <w:numPr>
          <w:ilvl w:val="0"/>
          <w:numId w:val="10"/>
        </w:numPr>
      </w:pPr>
      <w:r>
        <w:t>Purchasing Manager</w:t>
      </w:r>
    </w:p>
    <w:p w:rsidR="0008511E" w:rsidRDefault="0008511E" w:rsidP="0008511E">
      <w:pPr>
        <w:pStyle w:val="UCHeader"/>
      </w:pPr>
      <w:r>
        <w:t>Goal:</w:t>
      </w:r>
    </w:p>
    <w:p w:rsidR="0008511E" w:rsidRDefault="0008511E" w:rsidP="0008511E">
      <w:r>
        <w:t>Purchasing and management have a clear view of what products are on hand to fill customer orders.</w:t>
      </w:r>
    </w:p>
    <w:p w:rsidR="0008511E" w:rsidRDefault="0008511E" w:rsidP="0008511E">
      <w:pPr>
        <w:pStyle w:val="UCHeader"/>
      </w:pPr>
      <w:r>
        <w:t>Preconditions:</w:t>
      </w:r>
    </w:p>
    <w:p w:rsidR="0008511E" w:rsidRDefault="0008511E" w:rsidP="0008511E">
      <w:pPr>
        <w:pStyle w:val="UseCaseBullet"/>
      </w:pPr>
      <w:r>
        <w:t>PRE1. All necessary data from the StarShip Database has been transferred to the Microsoft Dynamics GP database.</w:t>
      </w:r>
    </w:p>
    <w:p w:rsidR="0008511E" w:rsidRDefault="0008511E" w:rsidP="0008511E">
      <w:pPr>
        <w:pStyle w:val="UCHeader"/>
      </w:pPr>
      <w:r>
        <w:lastRenderedPageBreak/>
        <w:t>Basic Flow:</w:t>
      </w:r>
    </w:p>
    <w:p w:rsidR="0008511E" w:rsidRDefault="0008511E" w:rsidP="0008511E">
      <w:pPr>
        <w:pStyle w:val="UseCaseBullet"/>
      </w:pPr>
      <w:r>
        <w:t>B1.  The purchasing manager opens web browser.</w:t>
      </w:r>
    </w:p>
    <w:p w:rsidR="0008511E" w:rsidRDefault="0008511E" w:rsidP="0008511E">
      <w:pPr>
        <w:pStyle w:val="UCHeader"/>
      </w:pPr>
      <w:r>
        <w:t>Post Conditions:</w:t>
      </w:r>
    </w:p>
    <w:p w:rsidR="0008511E" w:rsidRDefault="0008511E" w:rsidP="0008511E">
      <w:pPr>
        <w:pStyle w:val="UseCaseBullet"/>
      </w:pPr>
      <w:r>
        <w:t>POST1. The weekly inventory report is available to the purchasing manager and upper management.</w:t>
      </w:r>
    </w:p>
    <w:p w:rsidR="0008511E" w:rsidRDefault="0008511E" w:rsidP="00914F59"/>
    <w:p w:rsidR="008F0563" w:rsidRDefault="008F0563" w:rsidP="0008511E">
      <w:pPr>
        <w:pStyle w:val="Heading2"/>
      </w:pPr>
      <w:bookmarkStart w:id="22" w:name="_Toc533061447"/>
      <w:r>
        <w:t>Sell Book</w:t>
      </w:r>
      <w:bookmarkEnd w:id="22"/>
    </w:p>
    <w:p w:rsidR="0008511E" w:rsidRDefault="0008511E" w:rsidP="0008511E">
      <w:r>
        <w:t>Generate Weekly Inventory Report - this use case is to be used as the basis of all use cases.</w:t>
      </w:r>
    </w:p>
    <w:p w:rsidR="0008511E" w:rsidRDefault="0008511E" w:rsidP="0008511E">
      <w:pPr>
        <w:pStyle w:val="UCHeader"/>
      </w:pPr>
      <w:r>
        <w:t>Actors:</w:t>
      </w:r>
    </w:p>
    <w:p w:rsidR="0008511E" w:rsidRDefault="0008511E" w:rsidP="0008511E">
      <w:pPr>
        <w:pStyle w:val="ListParagraph"/>
        <w:numPr>
          <w:ilvl w:val="0"/>
          <w:numId w:val="10"/>
        </w:numPr>
      </w:pPr>
      <w:r>
        <w:t>Purchasing Manager</w:t>
      </w:r>
    </w:p>
    <w:p w:rsidR="0008511E" w:rsidRDefault="0008511E" w:rsidP="0008511E">
      <w:pPr>
        <w:pStyle w:val="UCHeader"/>
      </w:pPr>
      <w:r>
        <w:t>Goal:</w:t>
      </w:r>
    </w:p>
    <w:p w:rsidR="0008511E" w:rsidRDefault="0008511E" w:rsidP="0008511E">
      <w:r>
        <w:t>Purchasing and management have a clear view of what products are on hand to fill customer orders.</w:t>
      </w:r>
    </w:p>
    <w:p w:rsidR="0008511E" w:rsidRDefault="0008511E" w:rsidP="0008511E">
      <w:pPr>
        <w:pStyle w:val="UCHeader"/>
      </w:pPr>
      <w:r>
        <w:t>Preconditions:</w:t>
      </w:r>
    </w:p>
    <w:p w:rsidR="0008511E" w:rsidRDefault="0008511E" w:rsidP="0008511E">
      <w:pPr>
        <w:pStyle w:val="UseCaseBullet"/>
      </w:pPr>
      <w:r>
        <w:t>PRE1. All necessary data from the StarShip Database has been transferred to the Microsoft Dynamics GP database.</w:t>
      </w:r>
    </w:p>
    <w:p w:rsidR="0008511E" w:rsidRDefault="0008511E" w:rsidP="0008511E">
      <w:pPr>
        <w:pStyle w:val="UCHeader"/>
      </w:pPr>
      <w:r>
        <w:t>Basic Flow:</w:t>
      </w:r>
    </w:p>
    <w:p w:rsidR="0008511E" w:rsidRDefault="0008511E" w:rsidP="0008511E">
      <w:pPr>
        <w:pStyle w:val="UseCaseBullet"/>
      </w:pPr>
      <w:r>
        <w:t>B1.  The purchasing manager opens web browser.</w:t>
      </w:r>
    </w:p>
    <w:p w:rsidR="0008511E" w:rsidRDefault="0008511E" w:rsidP="0008511E">
      <w:pPr>
        <w:pStyle w:val="UCHeader"/>
      </w:pPr>
      <w:r>
        <w:t>Post Conditions:</w:t>
      </w:r>
    </w:p>
    <w:p w:rsidR="0008511E" w:rsidRDefault="0008511E" w:rsidP="0008511E">
      <w:pPr>
        <w:pStyle w:val="UseCaseBullet"/>
      </w:pPr>
      <w:r>
        <w:t>POST1. The weekly inventory report is available to the purchasing manager and upper management.</w:t>
      </w:r>
    </w:p>
    <w:p w:rsidR="002769C0" w:rsidRDefault="002769C0" w:rsidP="00914F59"/>
    <w:p w:rsidR="00914F59" w:rsidRDefault="00914F59" w:rsidP="00914F59">
      <w:pPr>
        <w:pStyle w:val="Heading1"/>
      </w:pPr>
      <w:bookmarkStart w:id="23" w:name="_Toc533061448"/>
      <w:r>
        <w:t>Requirements</w:t>
      </w:r>
      <w:bookmarkEnd w:id="23"/>
    </w:p>
    <w:p w:rsidR="00914F59" w:rsidRDefault="00914F59" w:rsidP="00914F59"/>
    <w:p w:rsidR="00BB1C30" w:rsidRDefault="00BB1C30" w:rsidP="00BB1C30">
      <w:pPr>
        <w:pStyle w:val="RQ1"/>
      </w:pPr>
      <w:bookmarkStart w:id="24" w:name="_Toc533061449"/>
      <w:r>
        <w:t xml:space="preserve">1 </w:t>
      </w:r>
      <w:r>
        <w:t>Maintain a Count of the Number of Books in the Library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</w:tblGrid>
      <w:tr w:rsidR="00BB1C30" w:rsidTr="005F09B5">
        <w:tc>
          <w:tcPr>
            <w:tcW w:w="1435" w:type="dxa"/>
          </w:tcPr>
          <w:p w:rsidR="00BB1C30" w:rsidRPr="00510EDA" w:rsidRDefault="00BB1C30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Priority</w:t>
            </w:r>
          </w:p>
        </w:tc>
        <w:tc>
          <w:tcPr>
            <w:tcW w:w="1710" w:type="dxa"/>
          </w:tcPr>
          <w:p w:rsidR="00BB1C30" w:rsidRDefault="00DB1A0B" w:rsidP="005F09B5">
            <w:pPr>
              <w:rPr>
                <w:lang w:eastAsia="ja-JP"/>
              </w:rPr>
            </w:pPr>
            <w:r>
              <w:rPr>
                <w:lang w:eastAsia="ja-JP"/>
              </w:rPr>
              <w:t>Normal</w:t>
            </w:r>
          </w:p>
        </w:tc>
      </w:tr>
      <w:tr w:rsidR="00BB1C30" w:rsidTr="005F09B5">
        <w:tc>
          <w:tcPr>
            <w:tcW w:w="1435" w:type="dxa"/>
          </w:tcPr>
          <w:p w:rsidR="00BB1C30" w:rsidRPr="00510EDA" w:rsidRDefault="00BB1C30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Status</w:t>
            </w:r>
          </w:p>
        </w:tc>
        <w:tc>
          <w:tcPr>
            <w:tcW w:w="1710" w:type="dxa"/>
          </w:tcPr>
          <w:p w:rsidR="00BB1C30" w:rsidRDefault="00BB1C30" w:rsidP="005F09B5">
            <w:pPr>
              <w:rPr>
                <w:lang w:eastAsia="ja-JP"/>
              </w:rPr>
            </w:pPr>
            <w:r>
              <w:rPr>
                <w:lang w:eastAsia="ja-JP"/>
              </w:rPr>
              <w:t>Proposed</w:t>
            </w:r>
          </w:p>
        </w:tc>
      </w:tr>
      <w:tr w:rsidR="00BB1C30" w:rsidTr="005F09B5">
        <w:tc>
          <w:tcPr>
            <w:tcW w:w="1435" w:type="dxa"/>
          </w:tcPr>
          <w:p w:rsidR="00BB1C30" w:rsidRPr="00510EDA" w:rsidRDefault="00BB1C30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Phase</w:t>
            </w:r>
          </w:p>
        </w:tc>
        <w:tc>
          <w:tcPr>
            <w:tcW w:w="1710" w:type="dxa"/>
          </w:tcPr>
          <w:p w:rsidR="00BB1C30" w:rsidRDefault="00BB1C30" w:rsidP="005F09B5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</w:tbl>
    <w:p w:rsidR="00BB1C30" w:rsidRDefault="00BB1C30" w:rsidP="00BB1C30">
      <w:r>
        <w:t>Detail the first requirement in the proper language to define requirements.</w:t>
      </w:r>
    </w:p>
    <w:p w:rsidR="00B35DFC" w:rsidRDefault="00B35DFC" w:rsidP="00B35DFC">
      <w:pPr>
        <w:pStyle w:val="RQ1"/>
      </w:pPr>
      <w:bookmarkStart w:id="25" w:name="_Toc533061450"/>
      <w:r>
        <w:t>2</w:t>
      </w:r>
      <w:r>
        <w:t xml:space="preserve"> Maintain a </w:t>
      </w:r>
      <w:r>
        <w:t xml:space="preserve">Catalog </w:t>
      </w:r>
      <w:r>
        <w:t xml:space="preserve">of </w:t>
      </w:r>
      <w:r w:rsidR="00DF2E7F">
        <w:t>All</w:t>
      </w:r>
      <w:r w:rsidR="00DF2E7F">
        <w:t xml:space="preserve"> </w:t>
      </w:r>
      <w:r>
        <w:t>Books in the Library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</w:tblGrid>
      <w:tr w:rsidR="00B35DFC" w:rsidTr="005F09B5">
        <w:tc>
          <w:tcPr>
            <w:tcW w:w="1435" w:type="dxa"/>
          </w:tcPr>
          <w:p w:rsidR="00B35DFC" w:rsidRPr="00510EDA" w:rsidRDefault="00B35DFC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Priority</w:t>
            </w:r>
          </w:p>
        </w:tc>
        <w:tc>
          <w:tcPr>
            <w:tcW w:w="1710" w:type="dxa"/>
          </w:tcPr>
          <w:p w:rsidR="00B35DFC" w:rsidRDefault="00B35DFC" w:rsidP="005F09B5">
            <w:pPr>
              <w:rPr>
                <w:lang w:eastAsia="ja-JP"/>
              </w:rPr>
            </w:pPr>
            <w:r>
              <w:rPr>
                <w:lang w:eastAsia="ja-JP"/>
              </w:rPr>
              <w:t>High</w:t>
            </w:r>
          </w:p>
        </w:tc>
      </w:tr>
      <w:tr w:rsidR="00B35DFC" w:rsidTr="005F09B5">
        <w:tc>
          <w:tcPr>
            <w:tcW w:w="1435" w:type="dxa"/>
          </w:tcPr>
          <w:p w:rsidR="00B35DFC" w:rsidRPr="00510EDA" w:rsidRDefault="00B35DFC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Status</w:t>
            </w:r>
          </w:p>
        </w:tc>
        <w:tc>
          <w:tcPr>
            <w:tcW w:w="1710" w:type="dxa"/>
          </w:tcPr>
          <w:p w:rsidR="00B35DFC" w:rsidRDefault="00B35DFC" w:rsidP="005F09B5">
            <w:pPr>
              <w:rPr>
                <w:lang w:eastAsia="ja-JP"/>
              </w:rPr>
            </w:pPr>
            <w:r>
              <w:rPr>
                <w:lang w:eastAsia="ja-JP"/>
              </w:rPr>
              <w:t>Proposed</w:t>
            </w:r>
          </w:p>
        </w:tc>
      </w:tr>
      <w:tr w:rsidR="00B35DFC" w:rsidTr="005F09B5">
        <w:tc>
          <w:tcPr>
            <w:tcW w:w="1435" w:type="dxa"/>
          </w:tcPr>
          <w:p w:rsidR="00B35DFC" w:rsidRPr="00510EDA" w:rsidRDefault="00B35DFC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Phase</w:t>
            </w:r>
          </w:p>
        </w:tc>
        <w:tc>
          <w:tcPr>
            <w:tcW w:w="1710" w:type="dxa"/>
          </w:tcPr>
          <w:p w:rsidR="00B35DFC" w:rsidRDefault="00B35DFC" w:rsidP="005F09B5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</w:tbl>
    <w:p w:rsidR="00B35DFC" w:rsidRDefault="00B35DFC" w:rsidP="00BB1C30">
      <w:r>
        <w:t>Detail the first requirement in the proper language to define requirements.</w:t>
      </w:r>
    </w:p>
    <w:p w:rsidR="00DF2E7F" w:rsidRDefault="00DF2E7F" w:rsidP="00DF2E7F">
      <w:pPr>
        <w:pStyle w:val="RQ1"/>
      </w:pPr>
      <w:bookmarkStart w:id="26" w:name="_Toc533061451"/>
      <w:r>
        <w:t>3</w:t>
      </w:r>
      <w:r>
        <w:t xml:space="preserve"> </w:t>
      </w:r>
      <w:r>
        <w:t>Display</w:t>
      </w:r>
      <w:r>
        <w:t xml:space="preserve"> </w:t>
      </w:r>
      <w:r>
        <w:t>the</w:t>
      </w:r>
      <w:r>
        <w:t xml:space="preserve"> Catalog of All Books in the Library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</w:tblGrid>
      <w:tr w:rsidR="00DF2E7F" w:rsidTr="005F09B5">
        <w:tc>
          <w:tcPr>
            <w:tcW w:w="1435" w:type="dxa"/>
          </w:tcPr>
          <w:p w:rsidR="00DF2E7F" w:rsidRPr="00510EDA" w:rsidRDefault="00DF2E7F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Priority</w:t>
            </w:r>
          </w:p>
        </w:tc>
        <w:tc>
          <w:tcPr>
            <w:tcW w:w="1710" w:type="dxa"/>
          </w:tcPr>
          <w:p w:rsidR="00DF2E7F" w:rsidRDefault="00DF2E7F" w:rsidP="005F09B5">
            <w:pPr>
              <w:rPr>
                <w:lang w:eastAsia="ja-JP"/>
              </w:rPr>
            </w:pPr>
            <w:r>
              <w:rPr>
                <w:lang w:eastAsia="ja-JP"/>
              </w:rPr>
              <w:t>High</w:t>
            </w:r>
          </w:p>
        </w:tc>
      </w:tr>
      <w:tr w:rsidR="00DF2E7F" w:rsidTr="005F09B5">
        <w:tc>
          <w:tcPr>
            <w:tcW w:w="1435" w:type="dxa"/>
          </w:tcPr>
          <w:p w:rsidR="00DF2E7F" w:rsidRPr="00510EDA" w:rsidRDefault="00DF2E7F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Status</w:t>
            </w:r>
          </w:p>
        </w:tc>
        <w:tc>
          <w:tcPr>
            <w:tcW w:w="1710" w:type="dxa"/>
          </w:tcPr>
          <w:p w:rsidR="00DF2E7F" w:rsidRDefault="00DF2E7F" w:rsidP="005F09B5">
            <w:pPr>
              <w:rPr>
                <w:lang w:eastAsia="ja-JP"/>
              </w:rPr>
            </w:pPr>
            <w:r>
              <w:rPr>
                <w:lang w:eastAsia="ja-JP"/>
              </w:rPr>
              <w:t>Proposed</w:t>
            </w:r>
          </w:p>
        </w:tc>
      </w:tr>
      <w:tr w:rsidR="00DF2E7F" w:rsidTr="005F09B5">
        <w:tc>
          <w:tcPr>
            <w:tcW w:w="1435" w:type="dxa"/>
          </w:tcPr>
          <w:p w:rsidR="00DF2E7F" w:rsidRPr="00510EDA" w:rsidRDefault="00DF2E7F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Phase</w:t>
            </w:r>
          </w:p>
        </w:tc>
        <w:tc>
          <w:tcPr>
            <w:tcW w:w="1710" w:type="dxa"/>
          </w:tcPr>
          <w:p w:rsidR="00DF2E7F" w:rsidRDefault="00DF2E7F" w:rsidP="005F09B5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</w:tbl>
    <w:p w:rsidR="00DF2E7F" w:rsidRDefault="00DF2E7F" w:rsidP="00DF2E7F">
      <w:r>
        <w:t>Detail the first requirement in the proper language to define requirements.</w:t>
      </w:r>
    </w:p>
    <w:p w:rsidR="00DF2E7F" w:rsidRDefault="00DF2E7F" w:rsidP="00BB1C30"/>
    <w:p w:rsidR="00DB1A0B" w:rsidRDefault="00DB1A0B" w:rsidP="00DB1A0B">
      <w:pPr>
        <w:pStyle w:val="RQ1"/>
      </w:pPr>
      <w:bookmarkStart w:id="27" w:name="_Toc533061452"/>
      <w:r>
        <w:lastRenderedPageBreak/>
        <w:t>4</w:t>
      </w:r>
      <w:r>
        <w:t xml:space="preserve"> Display the Catalog of All Books in </w:t>
      </w:r>
      <w:r>
        <w:t>a Particular Genre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</w:tblGrid>
      <w:tr w:rsidR="00DB1A0B" w:rsidTr="005F09B5">
        <w:tc>
          <w:tcPr>
            <w:tcW w:w="1435" w:type="dxa"/>
          </w:tcPr>
          <w:p w:rsidR="00DB1A0B" w:rsidRPr="00510EDA" w:rsidRDefault="00DB1A0B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Priority</w:t>
            </w:r>
          </w:p>
        </w:tc>
        <w:tc>
          <w:tcPr>
            <w:tcW w:w="1710" w:type="dxa"/>
          </w:tcPr>
          <w:p w:rsidR="00DB1A0B" w:rsidRDefault="00DB1A0B" w:rsidP="005F09B5">
            <w:pPr>
              <w:rPr>
                <w:lang w:eastAsia="ja-JP"/>
              </w:rPr>
            </w:pPr>
            <w:r>
              <w:rPr>
                <w:lang w:eastAsia="ja-JP"/>
              </w:rPr>
              <w:t>High</w:t>
            </w:r>
          </w:p>
        </w:tc>
      </w:tr>
      <w:tr w:rsidR="00DB1A0B" w:rsidTr="005F09B5">
        <w:tc>
          <w:tcPr>
            <w:tcW w:w="1435" w:type="dxa"/>
          </w:tcPr>
          <w:p w:rsidR="00DB1A0B" w:rsidRPr="00510EDA" w:rsidRDefault="00DB1A0B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Status</w:t>
            </w:r>
          </w:p>
        </w:tc>
        <w:tc>
          <w:tcPr>
            <w:tcW w:w="1710" w:type="dxa"/>
          </w:tcPr>
          <w:p w:rsidR="00DB1A0B" w:rsidRDefault="00DB1A0B" w:rsidP="005F09B5">
            <w:pPr>
              <w:rPr>
                <w:lang w:eastAsia="ja-JP"/>
              </w:rPr>
            </w:pPr>
            <w:r>
              <w:rPr>
                <w:lang w:eastAsia="ja-JP"/>
              </w:rPr>
              <w:t>Proposed</w:t>
            </w:r>
          </w:p>
        </w:tc>
      </w:tr>
      <w:tr w:rsidR="00DB1A0B" w:rsidTr="005F09B5">
        <w:tc>
          <w:tcPr>
            <w:tcW w:w="1435" w:type="dxa"/>
          </w:tcPr>
          <w:p w:rsidR="00DB1A0B" w:rsidRPr="00510EDA" w:rsidRDefault="00DB1A0B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Phase</w:t>
            </w:r>
          </w:p>
        </w:tc>
        <w:tc>
          <w:tcPr>
            <w:tcW w:w="1710" w:type="dxa"/>
          </w:tcPr>
          <w:p w:rsidR="00DB1A0B" w:rsidRDefault="00DB1A0B" w:rsidP="005F09B5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</w:tbl>
    <w:p w:rsidR="00DB1A0B" w:rsidRDefault="00DB1A0B" w:rsidP="00DB1A0B">
      <w:r>
        <w:t>Detail the first requirement in the proper language to define requirements.</w:t>
      </w:r>
    </w:p>
    <w:p w:rsidR="00BB1C30" w:rsidRDefault="00DB1A0B" w:rsidP="00BB1C30">
      <w:pPr>
        <w:pStyle w:val="RQ1"/>
      </w:pPr>
      <w:bookmarkStart w:id="28" w:name="_Toc533061453"/>
      <w:r>
        <w:t>5</w:t>
      </w:r>
      <w:r w:rsidR="00BB1C30">
        <w:t xml:space="preserve"> </w:t>
      </w:r>
      <w:r w:rsidR="00BB1C30">
        <w:t>Add a Book</w:t>
      </w:r>
      <w:r w:rsidR="00BB1C30">
        <w:t xml:space="preserve"> </w:t>
      </w:r>
      <w:r w:rsidR="00BB1C30">
        <w:t>to</w:t>
      </w:r>
      <w:r w:rsidR="00BB1C30">
        <w:t xml:space="preserve"> the Library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</w:tblGrid>
      <w:tr w:rsidR="00BB1C30" w:rsidTr="005F09B5">
        <w:tc>
          <w:tcPr>
            <w:tcW w:w="1435" w:type="dxa"/>
          </w:tcPr>
          <w:p w:rsidR="00BB1C30" w:rsidRPr="00510EDA" w:rsidRDefault="00BB1C30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Priority</w:t>
            </w:r>
          </w:p>
        </w:tc>
        <w:tc>
          <w:tcPr>
            <w:tcW w:w="1710" w:type="dxa"/>
          </w:tcPr>
          <w:p w:rsidR="00BB1C30" w:rsidRDefault="00BB1C30" w:rsidP="005F09B5">
            <w:pPr>
              <w:rPr>
                <w:lang w:eastAsia="ja-JP"/>
              </w:rPr>
            </w:pPr>
            <w:r>
              <w:rPr>
                <w:lang w:eastAsia="ja-JP"/>
              </w:rPr>
              <w:t>High</w:t>
            </w:r>
          </w:p>
        </w:tc>
      </w:tr>
      <w:tr w:rsidR="00BB1C30" w:rsidTr="005F09B5">
        <w:tc>
          <w:tcPr>
            <w:tcW w:w="1435" w:type="dxa"/>
          </w:tcPr>
          <w:p w:rsidR="00BB1C30" w:rsidRPr="00510EDA" w:rsidRDefault="00BB1C30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Status</w:t>
            </w:r>
          </w:p>
        </w:tc>
        <w:tc>
          <w:tcPr>
            <w:tcW w:w="1710" w:type="dxa"/>
          </w:tcPr>
          <w:p w:rsidR="00BB1C30" w:rsidRDefault="00BB1C30" w:rsidP="005F09B5">
            <w:pPr>
              <w:rPr>
                <w:lang w:eastAsia="ja-JP"/>
              </w:rPr>
            </w:pPr>
            <w:r>
              <w:rPr>
                <w:lang w:eastAsia="ja-JP"/>
              </w:rPr>
              <w:t>Proposed</w:t>
            </w:r>
          </w:p>
        </w:tc>
      </w:tr>
      <w:tr w:rsidR="00BB1C30" w:rsidTr="005F09B5">
        <w:tc>
          <w:tcPr>
            <w:tcW w:w="1435" w:type="dxa"/>
          </w:tcPr>
          <w:p w:rsidR="00BB1C30" w:rsidRPr="00510EDA" w:rsidRDefault="00BB1C30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Phase</w:t>
            </w:r>
          </w:p>
        </w:tc>
        <w:tc>
          <w:tcPr>
            <w:tcW w:w="1710" w:type="dxa"/>
          </w:tcPr>
          <w:p w:rsidR="00BB1C30" w:rsidRDefault="00BB1C30" w:rsidP="005F09B5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</w:tbl>
    <w:p w:rsidR="00BB1C30" w:rsidRDefault="00BB1C30" w:rsidP="00BB1C30">
      <w:r>
        <w:t>Detail the first requirement in the proper language to define requirements.</w:t>
      </w:r>
    </w:p>
    <w:p w:rsidR="00BB1C30" w:rsidRDefault="00DB1A0B" w:rsidP="00BB1C30">
      <w:pPr>
        <w:pStyle w:val="RQ1"/>
      </w:pPr>
      <w:bookmarkStart w:id="29" w:name="_Toc533061454"/>
      <w:r>
        <w:t>6</w:t>
      </w:r>
      <w:r w:rsidR="00BB1C30">
        <w:t xml:space="preserve"> </w:t>
      </w:r>
      <w:r w:rsidR="00BB1C30">
        <w:t>Buy</w:t>
      </w:r>
      <w:r w:rsidR="00BB1C30">
        <w:t xml:space="preserve"> a </w:t>
      </w:r>
      <w:r w:rsidR="00BB1C30">
        <w:t>Book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</w:tblGrid>
      <w:tr w:rsidR="00BB1C30" w:rsidTr="005F09B5">
        <w:tc>
          <w:tcPr>
            <w:tcW w:w="1435" w:type="dxa"/>
          </w:tcPr>
          <w:p w:rsidR="00BB1C30" w:rsidRPr="00510EDA" w:rsidRDefault="00BB1C30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Priority</w:t>
            </w:r>
          </w:p>
        </w:tc>
        <w:tc>
          <w:tcPr>
            <w:tcW w:w="1710" w:type="dxa"/>
          </w:tcPr>
          <w:p w:rsidR="00BB1C30" w:rsidRDefault="00DF2E7F" w:rsidP="005F09B5">
            <w:pPr>
              <w:rPr>
                <w:lang w:eastAsia="ja-JP"/>
              </w:rPr>
            </w:pPr>
            <w:r>
              <w:rPr>
                <w:lang w:eastAsia="ja-JP"/>
              </w:rPr>
              <w:t>Normal</w:t>
            </w:r>
          </w:p>
        </w:tc>
      </w:tr>
      <w:tr w:rsidR="00BB1C30" w:rsidTr="005F09B5">
        <w:tc>
          <w:tcPr>
            <w:tcW w:w="1435" w:type="dxa"/>
          </w:tcPr>
          <w:p w:rsidR="00BB1C30" w:rsidRPr="00510EDA" w:rsidRDefault="00BB1C30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Status</w:t>
            </w:r>
          </w:p>
        </w:tc>
        <w:tc>
          <w:tcPr>
            <w:tcW w:w="1710" w:type="dxa"/>
          </w:tcPr>
          <w:p w:rsidR="00BB1C30" w:rsidRDefault="00BB1C30" w:rsidP="005F09B5">
            <w:pPr>
              <w:rPr>
                <w:lang w:eastAsia="ja-JP"/>
              </w:rPr>
            </w:pPr>
            <w:r>
              <w:rPr>
                <w:lang w:eastAsia="ja-JP"/>
              </w:rPr>
              <w:t>Proposed</w:t>
            </w:r>
          </w:p>
        </w:tc>
      </w:tr>
      <w:tr w:rsidR="00BB1C30" w:rsidTr="005F09B5">
        <w:tc>
          <w:tcPr>
            <w:tcW w:w="1435" w:type="dxa"/>
          </w:tcPr>
          <w:p w:rsidR="00BB1C30" w:rsidRPr="00510EDA" w:rsidRDefault="00BB1C30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Phase</w:t>
            </w:r>
          </w:p>
        </w:tc>
        <w:tc>
          <w:tcPr>
            <w:tcW w:w="1710" w:type="dxa"/>
          </w:tcPr>
          <w:p w:rsidR="00BB1C30" w:rsidRDefault="00BB1C30" w:rsidP="005F09B5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</w:tbl>
    <w:p w:rsidR="00BB1C30" w:rsidRDefault="00BB1C30" w:rsidP="00BB1C30">
      <w:r>
        <w:t>Detail the first requirement in the proper language to define requirements.</w:t>
      </w:r>
    </w:p>
    <w:p w:rsidR="00BB1C30" w:rsidRDefault="00DB1A0B" w:rsidP="00BB1C30">
      <w:pPr>
        <w:pStyle w:val="RQ1"/>
      </w:pPr>
      <w:bookmarkStart w:id="30" w:name="_Toc533061455"/>
      <w:r>
        <w:t>7</w:t>
      </w:r>
      <w:r w:rsidR="00BB1C30">
        <w:t xml:space="preserve"> </w:t>
      </w:r>
      <w:r w:rsidR="00BB1C30">
        <w:t>Sell</w:t>
      </w:r>
      <w:r w:rsidR="00BB1C30">
        <w:t xml:space="preserve"> a Book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</w:tblGrid>
      <w:tr w:rsidR="00BB1C30" w:rsidTr="005F09B5">
        <w:tc>
          <w:tcPr>
            <w:tcW w:w="1435" w:type="dxa"/>
          </w:tcPr>
          <w:p w:rsidR="00BB1C30" w:rsidRPr="00510EDA" w:rsidRDefault="00BB1C30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Priority</w:t>
            </w:r>
          </w:p>
        </w:tc>
        <w:tc>
          <w:tcPr>
            <w:tcW w:w="1710" w:type="dxa"/>
          </w:tcPr>
          <w:p w:rsidR="00BB1C30" w:rsidRDefault="00DF2E7F" w:rsidP="005F09B5">
            <w:pPr>
              <w:rPr>
                <w:lang w:eastAsia="ja-JP"/>
              </w:rPr>
            </w:pPr>
            <w:r>
              <w:rPr>
                <w:lang w:eastAsia="ja-JP"/>
              </w:rPr>
              <w:t>Normal</w:t>
            </w:r>
          </w:p>
        </w:tc>
      </w:tr>
      <w:tr w:rsidR="00BB1C30" w:rsidTr="005F09B5">
        <w:tc>
          <w:tcPr>
            <w:tcW w:w="1435" w:type="dxa"/>
          </w:tcPr>
          <w:p w:rsidR="00BB1C30" w:rsidRPr="00510EDA" w:rsidRDefault="00BB1C30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Status</w:t>
            </w:r>
          </w:p>
        </w:tc>
        <w:tc>
          <w:tcPr>
            <w:tcW w:w="1710" w:type="dxa"/>
          </w:tcPr>
          <w:p w:rsidR="00BB1C30" w:rsidRDefault="00BB1C30" w:rsidP="005F09B5">
            <w:pPr>
              <w:rPr>
                <w:lang w:eastAsia="ja-JP"/>
              </w:rPr>
            </w:pPr>
            <w:r>
              <w:rPr>
                <w:lang w:eastAsia="ja-JP"/>
              </w:rPr>
              <w:t>Proposed</w:t>
            </w:r>
          </w:p>
        </w:tc>
      </w:tr>
      <w:tr w:rsidR="00BB1C30" w:rsidTr="005F09B5">
        <w:tc>
          <w:tcPr>
            <w:tcW w:w="1435" w:type="dxa"/>
          </w:tcPr>
          <w:p w:rsidR="00BB1C30" w:rsidRPr="00510EDA" w:rsidRDefault="00BB1C30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Phase</w:t>
            </w:r>
          </w:p>
        </w:tc>
        <w:tc>
          <w:tcPr>
            <w:tcW w:w="1710" w:type="dxa"/>
          </w:tcPr>
          <w:p w:rsidR="00BB1C30" w:rsidRDefault="00BB1C30" w:rsidP="005F09B5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</w:tbl>
    <w:p w:rsidR="00BB1C30" w:rsidRDefault="00BB1C30" w:rsidP="00BB1C30">
      <w:r>
        <w:t>Detail the first requirement in the proper language to define requirements.</w:t>
      </w:r>
    </w:p>
    <w:p w:rsidR="00BB1C30" w:rsidRDefault="00DB1A0B" w:rsidP="00BB1C30">
      <w:pPr>
        <w:pStyle w:val="RQ1"/>
      </w:pPr>
      <w:bookmarkStart w:id="31" w:name="_Toc533061456"/>
      <w:r>
        <w:t>8</w:t>
      </w:r>
      <w:r w:rsidR="00BB1C30">
        <w:t xml:space="preserve"> Maintain a Count of the Authors Who’s Books are in the Library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</w:tblGrid>
      <w:tr w:rsidR="00BB1C30" w:rsidTr="005F09B5">
        <w:tc>
          <w:tcPr>
            <w:tcW w:w="1435" w:type="dxa"/>
          </w:tcPr>
          <w:p w:rsidR="00BB1C30" w:rsidRPr="00510EDA" w:rsidRDefault="00BB1C30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Priority</w:t>
            </w:r>
          </w:p>
        </w:tc>
        <w:tc>
          <w:tcPr>
            <w:tcW w:w="1710" w:type="dxa"/>
          </w:tcPr>
          <w:p w:rsidR="00BB1C30" w:rsidRDefault="00DB1A0B" w:rsidP="005F09B5">
            <w:pPr>
              <w:rPr>
                <w:lang w:eastAsia="ja-JP"/>
              </w:rPr>
            </w:pPr>
            <w:r>
              <w:rPr>
                <w:lang w:eastAsia="ja-JP"/>
              </w:rPr>
              <w:t>Normal</w:t>
            </w:r>
          </w:p>
        </w:tc>
      </w:tr>
      <w:tr w:rsidR="00BB1C30" w:rsidTr="005F09B5">
        <w:tc>
          <w:tcPr>
            <w:tcW w:w="1435" w:type="dxa"/>
          </w:tcPr>
          <w:p w:rsidR="00BB1C30" w:rsidRPr="00510EDA" w:rsidRDefault="00BB1C30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Status</w:t>
            </w:r>
          </w:p>
        </w:tc>
        <w:tc>
          <w:tcPr>
            <w:tcW w:w="1710" w:type="dxa"/>
          </w:tcPr>
          <w:p w:rsidR="00BB1C30" w:rsidRDefault="00BB1C30" w:rsidP="005F09B5">
            <w:pPr>
              <w:rPr>
                <w:lang w:eastAsia="ja-JP"/>
              </w:rPr>
            </w:pPr>
            <w:r>
              <w:rPr>
                <w:lang w:eastAsia="ja-JP"/>
              </w:rPr>
              <w:t>Proposed</w:t>
            </w:r>
          </w:p>
        </w:tc>
      </w:tr>
      <w:tr w:rsidR="00BB1C30" w:rsidTr="005F09B5">
        <w:tc>
          <w:tcPr>
            <w:tcW w:w="1435" w:type="dxa"/>
          </w:tcPr>
          <w:p w:rsidR="00BB1C30" w:rsidRPr="00510EDA" w:rsidRDefault="00BB1C30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Phase</w:t>
            </w:r>
          </w:p>
        </w:tc>
        <w:tc>
          <w:tcPr>
            <w:tcW w:w="1710" w:type="dxa"/>
          </w:tcPr>
          <w:p w:rsidR="00BB1C30" w:rsidRDefault="00BB1C30" w:rsidP="005F09B5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</w:tbl>
    <w:p w:rsidR="00BB1C30" w:rsidRDefault="00BB1C30" w:rsidP="00BB1C30">
      <w:r>
        <w:t>Detail the first requirement in the proper language to define requirements.</w:t>
      </w:r>
    </w:p>
    <w:p w:rsidR="00DF2E7F" w:rsidRDefault="00DB1A0B" w:rsidP="00DF2E7F">
      <w:pPr>
        <w:pStyle w:val="RQ1"/>
      </w:pPr>
      <w:bookmarkStart w:id="32" w:name="_Toc533061457"/>
      <w:r>
        <w:t>9</w:t>
      </w:r>
      <w:r w:rsidR="00DF2E7F">
        <w:t xml:space="preserve"> Maintain a Catalog of All </w:t>
      </w:r>
      <w:r w:rsidR="00DF2E7F">
        <w:t>Authors</w:t>
      </w:r>
      <w:r w:rsidR="00DF2E7F">
        <w:t xml:space="preserve"> in the Library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</w:tblGrid>
      <w:tr w:rsidR="00DF2E7F" w:rsidTr="005F09B5">
        <w:tc>
          <w:tcPr>
            <w:tcW w:w="1435" w:type="dxa"/>
          </w:tcPr>
          <w:p w:rsidR="00DF2E7F" w:rsidRPr="00510EDA" w:rsidRDefault="00DF2E7F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Priority</w:t>
            </w:r>
          </w:p>
        </w:tc>
        <w:tc>
          <w:tcPr>
            <w:tcW w:w="1710" w:type="dxa"/>
          </w:tcPr>
          <w:p w:rsidR="00DF2E7F" w:rsidRDefault="00DF2E7F" w:rsidP="005F09B5">
            <w:pPr>
              <w:rPr>
                <w:lang w:eastAsia="ja-JP"/>
              </w:rPr>
            </w:pPr>
            <w:r>
              <w:rPr>
                <w:lang w:eastAsia="ja-JP"/>
              </w:rPr>
              <w:t>High</w:t>
            </w:r>
          </w:p>
        </w:tc>
      </w:tr>
      <w:tr w:rsidR="00DF2E7F" w:rsidTr="005F09B5">
        <w:tc>
          <w:tcPr>
            <w:tcW w:w="1435" w:type="dxa"/>
          </w:tcPr>
          <w:p w:rsidR="00DF2E7F" w:rsidRPr="00510EDA" w:rsidRDefault="00DF2E7F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Status</w:t>
            </w:r>
          </w:p>
        </w:tc>
        <w:tc>
          <w:tcPr>
            <w:tcW w:w="1710" w:type="dxa"/>
          </w:tcPr>
          <w:p w:rsidR="00DF2E7F" w:rsidRDefault="00DF2E7F" w:rsidP="005F09B5">
            <w:pPr>
              <w:rPr>
                <w:lang w:eastAsia="ja-JP"/>
              </w:rPr>
            </w:pPr>
            <w:r>
              <w:rPr>
                <w:lang w:eastAsia="ja-JP"/>
              </w:rPr>
              <w:t>Proposed</w:t>
            </w:r>
          </w:p>
        </w:tc>
      </w:tr>
      <w:tr w:rsidR="00DF2E7F" w:rsidTr="005F09B5">
        <w:tc>
          <w:tcPr>
            <w:tcW w:w="1435" w:type="dxa"/>
          </w:tcPr>
          <w:p w:rsidR="00DF2E7F" w:rsidRPr="00510EDA" w:rsidRDefault="00DF2E7F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Phase</w:t>
            </w:r>
          </w:p>
        </w:tc>
        <w:tc>
          <w:tcPr>
            <w:tcW w:w="1710" w:type="dxa"/>
          </w:tcPr>
          <w:p w:rsidR="00DF2E7F" w:rsidRDefault="00DF2E7F" w:rsidP="005F09B5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</w:tbl>
    <w:p w:rsidR="00DF2E7F" w:rsidRDefault="00DF2E7F" w:rsidP="00DF2E7F">
      <w:r>
        <w:t>Detail the first requirement in the proper language to define requirements.</w:t>
      </w:r>
    </w:p>
    <w:p w:rsidR="00DF2E7F" w:rsidRDefault="00DB1A0B" w:rsidP="00DF2E7F">
      <w:pPr>
        <w:pStyle w:val="RQ1"/>
      </w:pPr>
      <w:bookmarkStart w:id="33" w:name="_Toc533061458"/>
      <w:r>
        <w:t>10</w:t>
      </w:r>
      <w:r w:rsidR="00DF2E7F">
        <w:t xml:space="preserve"> </w:t>
      </w:r>
      <w:r w:rsidR="00DF2E7F">
        <w:t>Display</w:t>
      </w:r>
      <w:r w:rsidR="00DF2E7F">
        <w:t xml:space="preserve"> </w:t>
      </w:r>
      <w:r w:rsidR="00DF2E7F">
        <w:t>the</w:t>
      </w:r>
      <w:r w:rsidR="00DF2E7F">
        <w:t xml:space="preserve"> Catalog of All Authors in the Library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</w:tblGrid>
      <w:tr w:rsidR="00DF2E7F" w:rsidTr="005F09B5">
        <w:tc>
          <w:tcPr>
            <w:tcW w:w="1435" w:type="dxa"/>
          </w:tcPr>
          <w:p w:rsidR="00DF2E7F" w:rsidRPr="00510EDA" w:rsidRDefault="00DF2E7F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Priority</w:t>
            </w:r>
          </w:p>
        </w:tc>
        <w:tc>
          <w:tcPr>
            <w:tcW w:w="1710" w:type="dxa"/>
          </w:tcPr>
          <w:p w:rsidR="00DF2E7F" w:rsidRDefault="00DF2E7F" w:rsidP="005F09B5">
            <w:pPr>
              <w:rPr>
                <w:lang w:eastAsia="ja-JP"/>
              </w:rPr>
            </w:pPr>
            <w:r>
              <w:rPr>
                <w:lang w:eastAsia="ja-JP"/>
              </w:rPr>
              <w:t>High</w:t>
            </w:r>
          </w:p>
        </w:tc>
      </w:tr>
      <w:tr w:rsidR="00DF2E7F" w:rsidTr="005F09B5">
        <w:tc>
          <w:tcPr>
            <w:tcW w:w="1435" w:type="dxa"/>
          </w:tcPr>
          <w:p w:rsidR="00DF2E7F" w:rsidRPr="00510EDA" w:rsidRDefault="00DF2E7F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Status</w:t>
            </w:r>
          </w:p>
        </w:tc>
        <w:tc>
          <w:tcPr>
            <w:tcW w:w="1710" w:type="dxa"/>
          </w:tcPr>
          <w:p w:rsidR="00DF2E7F" w:rsidRDefault="00DF2E7F" w:rsidP="005F09B5">
            <w:pPr>
              <w:rPr>
                <w:lang w:eastAsia="ja-JP"/>
              </w:rPr>
            </w:pPr>
            <w:r>
              <w:rPr>
                <w:lang w:eastAsia="ja-JP"/>
              </w:rPr>
              <w:t>Proposed</w:t>
            </w:r>
          </w:p>
        </w:tc>
      </w:tr>
      <w:tr w:rsidR="00DF2E7F" w:rsidTr="005F09B5">
        <w:tc>
          <w:tcPr>
            <w:tcW w:w="1435" w:type="dxa"/>
          </w:tcPr>
          <w:p w:rsidR="00DF2E7F" w:rsidRPr="00510EDA" w:rsidRDefault="00DF2E7F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Phase</w:t>
            </w:r>
          </w:p>
        </w:tc>
        <w:tc>
          <w:tcPr>
            <w:tcW w:w="1710" w:type="dxa"/>
          </w:tcPr>
          <w:p w:rsidR="00DF2E7F" w:rsidRDefault="00DF2E7F" w:rsidP="005F09B5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</w:tbl>
    <w:p w:rsidR="00DF2E7F" w:rsidRDefault="00DF2E7F" w:rsidP="00DF2E7F">
      <w:r>
        <w:t>Detail the first requirement in the proper language to define requirements.</w:t>
      </w:r>
    </w:p>
    <w:p w:rsidR="00DB1A0B" w:rsidRDefault="00DB1A0B" w:rsidP="00DB1A0B">
      <w:pPr>
        <w:pStyle w:val="RQ1"/>
      </w:pPr>
      <w:bookmarkStart w:id="34" w:name="_Toc533061459"/>
      <w:r>
        <w:t>11</w:t>
      </w:r>
      <w:r>
        <w:t xml:space="preserve"> </w:t>
      </w:r>
      <w:r>
        <w:t>Add an Author</w:t>
      </w:r>
      <w:r>
        <w:t xml:space="preserve"> </w:t>
      </w:r>
      <w:r>
        <w:t xml:space="preserve">to </w:t>
      </w:r>
      <w:r>
        <w:t>the Catalog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</w:tblGrid>
      <w:tr w:rsidR="00DB1A0B" w:rsidTr="005F09B5">
        <w:tc>
          <w:tcPr>
            <w:tcW w:w="1435" w:type="dxa"/>
          </w:tcPr>
          <w:p w:rsidR="00DB1A0B" w:rsidRPr="00510EDA" w:rsidRDefault="00DB1A0B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Priority</w:t>
            </w:r>
          </w:p>
        </w:tc>
        <w:tc>
          <w:tcPr>
            <w:tcW w:w="1710" w:type="dxa"/>
          </w:tcPr>
          <w:p w:rsidR="00DB1A0B" w:rsidRDefault="00DB1A0B" w:rsidP="005F09B5">
            <w:pPr>
              <w:rPr>
                <w:lang w:eastAsia="ja-JP"/>
              </w:rPr>
            </w:pPr>
            <w:r>
              <w:rPr>
                <w:lang w:eastAsia="ja-JP"/>
              </w:rPr>
              <w:t>High</w:t>
            </w:r>
          </w:p>
        </w:tc>
      </w:tr>
      <w:tr w:rsidR="00DB1A0B" w:rsidTr="005F09B5">
        <w:tc>
          <w:tcPr>
            <w:tcW w:w="1435" w:type="dxa"/>
          </w:tcPr>
          <w:p w:rsidR="00DB1A0B" w:rsidRPr="00510EDA" w:rsidRDefault="00DB1A0B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Status</w:t>
            </w:r>
          </w:p>
        </w:tc>
        <w:tc>
          <w:tcPr>
            <w:tcW w:w="1710" w:type="dxa"/>
          </w:tcPr>
          <w:p w:rsidR="00DB1A0B" w:rsidRDefault="00DB1A0B" w:rsidP="005F09B5">
            <w:pPr>
              <w:rPr>
                <w:lang w:eastAsia="ja-JP"/>
              </w:rPr>
            </w:pPr>
            <w:r>
              <w:rPr>
                <w:lang w:eastAsia="ja-JP"/>
              </w:rPr>
              <w:t>Proposed</w:t>
            </w:r>
          </w:p>
        </w:tc>
      </w:tr>
      <w:tr w:rsidR="00DB1A0B" w:rsidTr="005F09B5">
        <w:tc>
          <w:tcPr>
            <w:tcW w:w="1435" w:type="dxa"/>
          </w:tcPr>
          <w:p w:rsidR="00DB1A0B" w:rsidRPr="00510EDA" w:rsidRDefault="00DB1A0B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lastRenderedPageBreak/>
              <w:t>Phase</w:t>
            </w:r>
          </w:p>
        </w:tc>
        <w:tc>
          <w:tcPr>
            <w:tcW w:w="1710" w:type="dxa"/>
          </w:tcPr>
          <w:p w:rsidR="00DB1A0B" w:rsidRDefault="00DB1A0B" w:rsidP="005F09B5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</w:tbl>
    <w:p w:rsidR="00BB1C30" w:rsidRDefault="00DB1A0B" w:rsidP="00BB1C30">
      <w:r>
        <w:t>Detail the first requirement in the proper language to define requirements.</w:t>
      </w:r>
    </w:p>
    <w:p w:rsidR="00DB1A0B" w:rsidRDefault="00DB1A0B" w:rsidP="00DB1A0B">
      <w:pPr>
        <w:pStyle w:val="RQ1"/>
      </w:pPr>
      <w:bookmarkStart w:id="35" w:name="_Toc533061460"/>
      <w:r>
        <w:t>12</w:t>
      </w:r>
      <w:r>
        <w:t xml:space="preserve"> Maintain a Catalog of </w:t>
      </w:r>
      <w:r>
        <w:t xml:space="preserve">Collections or Series by each </w:t>
      </w:r>
      <w:r>
        <w:t>A</w:t>
      </w:r>
      <w:r>
        <w:t>uthor</w:t>
      </w:r>
      <w:r>
        <w:t xml:space="preserve"> in the Library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</w:tblGrid>
      <w:tr w:rsidR="00DB1A0B" w:rsidTr="005F09B5">
        <w:tc>
          <w:tcPr>
            <w:tcW w:w="1435" w:type="dxa"/>
          </w:tcPr>
          <w:p w:rsidR="00DB1A0B" w:rsidRPr="00510EDA" w:rsidRDefault="00DB1A0B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Priority</w:t>
            </w:r>
          </w:p>
        </w:tc>
        <w:tc>
          <w:tcPr>
            <w:tcW w:w="1710" w:type="dxa"/>
          </w:tcPr>
          <w:p w:rsidR="00DB1A0B" w:rsidRDefault="00DB1A0B" w:rsidP="005F09B5">
            <w:pPr>
              <w:rPr>
                <w:lang w:eastAsia="ja-JP"/>
              </w:rPr>
            </w:pPr>
            <w:r>
              <w:rPr>
                <w:lang w:eastAsia="ja-JP"/>
              </w:rPr>
              <w:t>High</w:t>
            </w:r>
          </w:p>
        </w:tc>
      </w:tr>
      <w:tr w:rsidR="00DB1A0B" w:rsidTr="005F09B5">
        <w:tc>
          <w:tcPr>
            <w:tcW w:w="1435" w:type="dxa"/>
          </w:tcPr>
          <w:p w:rsidR="00DB1A0B" w:rsidRPr="00510EDA" w:rsidRDefault="00DB1A0B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Status</w:t>
            </w:r>
          </w:p>
        </w:tc>
        <w:tc>
          <w:tcPr>
            <w:tcW w:w="1710" w:type="dxa"/>
          </w:tcPr>
          <w:p w:rsidR="00DB1A0B" w:rsidRDefault="00DB1A0B" w:rsidP="005F09B5">
            <w:pPr>
              <w:rPr>
                <w:lang w:eastAsia="ja-JP"/>
              </w:rPr>
            </w:pPr>
            <w:r>
              <w:rPr>
                <w:lang w:eastAsia="ja-JP"/>
              </w:rPr>
              <w:t>Proposed</w:t>
            </w:r>
          </w:p>
        </w:tc>
      </w:tr>
      <w:tr w:rsidR="00DB1A0B" w:rsidTr="005F09B5">
        <w:tc>
          <w:tcPr>
            <w:tcW w:w="1435" w:type="dxa"/>
          </w:tcPr>
          <w:p w:rsidR="00DB1A0B" w:rsidRPr="00510EDA" w:rsidRDefault="00DB1A0B" w:rsidP="005F09B5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Phase</w:t>
            </w:r>
          </w:p>
        </w:tc>
        <w:tc>
          <w:tcPr>
            <w:tcW w:w="1710" w:type="dxa"/>
          </w:tcPr>
          <w:p w:rsidR="00DB1A0B" w:rsidRDefault="00DB1A0B" w:rsidP="005F09B5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</w:tbl>
    <w:p w:rsidR="00DB1A0B" w:rsidRDefault="00DB1A0B" w:rsidP="00DB1A0B">
      <w:r>
        <w:t>Detail the first requirement in the proper language to define requirements.</w:t>
      </w:r>
    </w:p>
    <w:p w:rsidR="00BB1C30" w:rsidRDefault="00BB1C30" w:rsidP="00BB1C30"/>
    <w:p w:rsidR="00BB1C30" w:rsidRDefault="00BB1C30" w:rsidP="00914F59"/>
    <w:p w:rsidR="00914F59" w:rsidRDefault="00DA0CAA" w:rsidP="00B75343">
      <w:pPr>
        <w:pStyle w:val="RQ1"/>
      </w:pPr>
      <w:bookmarkStart w:id="36" w:name="_Toc533061461"/>
      <w:r>
        <w:t>XXXXXX</w:t>
      </w:r>
      <w:r w:rsidR="00914F59">
        <w:t xml:space="preserve">Req1 </w:t>
      </w:r>
      <w:r w:rsidR="00E668EC">
        <w:t>Level 1</w:t>
      </w:r>
      <w:r w:rsidR="00914F59">
        <w:t xml:space="preserve"> Requirement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</w:tblGrid>
      <w:tr w:rsidR="00510EDA" w:rsidTr="00603D76">
        <w:tc>
          <w:tcPr>
            <w:tcW w:w="1435" w:type="dxa"/>
          </w:tcPr>
          <w:p w:rsidR="00510EDA" w:rsidRPr="00510EDA" w:rsidRDefault="00510EDA" w:rsidP="00603D76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Priority</w:t>
            </w:r>
          </w:p>
        </w:tc>
        <w:tc>
          <w:tcPr>
            <w:tcW w:w="1710" w:type="dxa"/>
          </w:tcPr>
          <w:p w:rsidR="00510EDA" w:rsidRDefault="00510EDA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High</w:t>
            </w:r>
          </w:p>
        </w:tc>
      </w:tr>
      <w:tr w:rsidR="00510EDA" w:rsidTr="00603D76">
        <w:tc>
          <w:tcPr>
            <w:tcW w:w="1435" w:type="dxa"/>
          </w:tcPr>
          <w:p w:rsidR="00510EDA" w:rsidRPr="00510EDA" w:rsidRDefault="00510EDA" w:rsidP="00603D76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Status</w:t>
            </w:r>
          </w:p>
        </w:tc>
        <w:tc>
          <w:tcPr>
            <w:tcW w:w="1710" w:type="dxa"/>
          </w:tcPr>
          <w:p w:rsidR="00510EDA" w:rsidRDefault="00510EDA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Approved</w:t>
            </w:r>
          </w:p>
        </w:tc>
      </w:tr>
      <w:tr w:rsidR="00510EDA" w:rsidTr="00603D76">
        <w:tc>
          <w:tcPr>
            <w:tcW w:w="1435" w:type="dxa"/>
          </w:tcPr>
          <w:p w:rsidR="00510EDA" w:rsidRPr="00510EDA" w:rsidRDefault="00510EDA" w:rsidP="00603D76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Phase</w:t>
            </w:r>
          </w:p>
        </w:tc>
        <w:tc>
          <w:tcPr>
            <w:tcW w:w="1710" w:type="dxa"/>
          </w:tcPr>
          <w:p w:rsidR="00510EDA" w:rsidRDefault="00510EDA" w:rsidP="00510EDA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</w:tbl>
    <w:p w:rsidR="00510EDA" w:rsidRDefault="00510EDA" w:rsidP="00914F59">
      <w:pPr>
        <w:rPr>
          <w:lang w:eastAsia="ja-JP"/>
        </w:rPr>
      </w:pPr>
    </w:p>
    <w:p w:rsidR="00914F59" w:rsidRDefault="00914F59" w:rsidP="00914F59">
      <w:r>
        <w:t>Detail the first requirement in the proper language to define requirements.</w:t>
      </w:r>
    </w:p>
    <w:p w:rsidR="00B75343" w:rsidRDefault="00B75343" w:rsidP="00B75343">
      <w:pPr>
        <w:pStyle w:val="RqH2"/>
      </w:pPr>
      <w:bookmarkStart w:id="37" w:name="_Toc533061462"/>
      <w:r>
        <w:t xml:space="preserve">XXXXXXReq1.1 </w:t>
      </w:r>
      <w:r w:rsidR="00E668EC">
        <w:t>Level 2</w:t>
      </w:r>
      <w:r>
        <w:t xml:space="preserve"> Requirement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</w:tblGrid>
      <w:tr w:rsidR="00B75343" w:rsidTr="00603D76">
        <w:tc>
          <w:tcPr>
            <w:tcW w:w="1435" w:type="dxa"/>
          </w:tcPr>
          <w:p w:rsidR="00B75343" w:rsidRPr="00510EDA" w:rsidRDefault="00B75343" w:rsidP="00603D76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Priority</w:t>
            </w:r>
          </w:p>
        </w:tc>
        <w:tc>
          <w:tcPr>
            <w:tcW w:w="1710" w:type="dxa"/>
          </w:tcPr>
          <w:p w:rsidR="00B75343" w:rsidRDefault="00B75343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High</w:t>
            </w:r>
          </w:p>
        </w:tc>
      </w:tr>
      <w:tr w:rsidR="00B75343" w:rsidTr="00603D76">
        <w:tc>
          <w:tcPr>
            <w:tcW w:w="1435" w:type="dxa"/>
          </w:tcPr>
          <w:p w:rsidR="00B75343" w:rsidRPr="00510EDA" w:rsidRDefault="00B75343" w:rsidP="00603D76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Status</w:t>
            </w:r>
          </w:p>
        </w:tc>
        <w:tc>
          <w:tcPr>
            <w:tcW w:w="1710" w:type="dxa"/>
          </w:tcPr>
          <w:p w:rsidR="00B75343" w:rsidRDefault="00B75343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Proposed</w:t>
            </w:r>
          </w:p>
        </w:tc>
      </w:tr>
      <w:tr w:rsidR="00B75343" w:rsidTr="00603D76">
        <w:tc>
          <w:tcPr>
            <w:tcW w:w="1435" w:type="dxa"/>
          </w:tcPr>
          <w:p w:rsidR="00B75343" w:rsidRPr="00510EDA" w:rsidRDefault="00B75343" w:rsidP="00603D76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Phase</w:t>
            </w:r>
          </w:p>
        </w:tc>
        <w:tc>
          <w:tcPr>
            <w:tcW w:w="1710" w:type="dxa"/>
          </w:tcPr>
          <w:p w:rsidR="00B75343" w:rsidRDefault="00B75343" w:rsidP="00603D76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</w:tbl>
    <w:p w:rsidR="00B75343" w:rsidRDefault="00B75343" w:rsidP="00B75343">
      <w:pPr>
        <w:rPr>
          <w:lang w:eastAsia="ja-JP"/>
        </w:rPr>
      </w:pPr>
    </w:p>
    <w:p w:rsidR="00B75343" w:rsidRDefault="00B75343" w:rsidP="00F728BF">
      <w:pPr>
        <w:pStyle w:val="RqT2"/>
      </w:pPr>
      <w:r>
        <w:t>Detail the first sub requirement of the first requirement in the proper language to define requirements.</w:t>
      </w:r>
    </w:p>
    <w:p w:rsidR="00E668EC" w:rsidRDefault="00E668EC" w:rsidP="00E668EC">
      <w:pPr>
        <w:pStyle w:val="RqH3"/>
      </w:pPr>
      <w:bookmarkStart w:id="38" w:name="_Toc533061463"/>
      <w:r>
        <w:t>XXXXXXReq1.1.1 Level 3 Requirement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</w:tblGrid>
      <w:tr w:rsidR="00E668EC" w:rsidTr="00603D76">
        <w:tc>
          <w:tcPr>
            <w:tcW w:w="1435" w:type="dxa"/>
          </w:tcPr>
          <w:p w:rsidR="00E668EC" w:rsidRPr="00510EDA" w:rsidRDefault="00E668EC" w:rsidP="00603D76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Priority</w:t>
            </w:r>
          </w:p>
        </w:tc>
        <w:tc>
          <w:tcPr>
            <w:tcW w:w="1710" w:type="dxa"/>
          </w:tcPr>
          <w:p w:rsidR="00E668EC" w:rsidRDefault="00E668EC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High</w:t>
            </w:r>
          </w:p>
        </w:tc>
      </w:tr>
      <w:tr w:rsidR="00E668EC" w:rsidTr="00603D76">
        <w:tc>
          <w:tcPr>
            <w:tcW w:w="1435" w:type="dxa"/>
          </w:tcPr>
          <w:p w:rsidR="00E668EC" w:rsidRPr="00510EDA" w:rsidRDefault="00E668EC" w:rsidP="00603D76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Status</w:t>
            </w:r>
          </w:p>
        </w:tc>
        <w:tc>
          <w:tcPr>
            <w:tcW w:w="1710" w:type="dxa"/>
          </w:tcPr>
          <w:p w:rsidR="00E668EC" w:rsidRDefault="00E668EC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Proposed</w:t>
            </w:r>
          </w:p>
        </w:tc>
      </w:tr>
      <w:tr w:rsidR="00E668EC" w:rsidTr="00603D76">
        <w:tc>
          <w:tcPr>
            <w:tcW w:w="1435" w:type="dxa"/>
          </w:tcPr>
          <w:p w:rsidR="00E668EC" w:rsidRPr="00510EDA" w:rsidRDefault="00E668EC" w:rsidP="00603D76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Phase</w:t>
            </w:r>
          </w:p>
        </w:tc>
        <w:tc>
          <w:tcPr>
            <w:tcW w:w="1710" w:type="dxa"/>
          </w:tcPr>
          <w:p w:rsidR="00E668EC" w:rsidRDefault="00E668EC" w:rsidP="00603D76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</w:tbl>
    <w:p w:rsidR="00E668EC" w:rsidRDefault="00E668EC" w:rsidP="00E668EC">
      <w:pPr>
        <w:rPr>
          <w:lang w:eastAsia="ja-JP"/>
        </w:rPr>
      </w:pPr>
    </w:p>
    <w:p w:rsidR="00E668EC" w:rsidRDefault="00E668EC" w:rsidP="00F728BF">
      <w:pPr>
        <w:pStyle w:val="RqT3"/>
      </w:pPr>
      <w:r>
        <w:t>Detail the first sub requirement of the first sub requirement of the first requirement in the proper language to define requirements.</w:t>
      </w:r>
    </w:p>
    <w:p w:rsidR="00B75343" w:rsidRDefault="00B75343" w:rsidP="00914F59"/>
    <w:p w:rsidR="00C45379" w:rsidRDefault="00C45379" w:rsidP="00C45379">
      <w:pPr>
        <w:pStyle w:val="RqH4"/>
      </w:pPr>
      <w:bookmarkStart w:id="39" w:name="_Toc533061464"/>
      <w:r>
        <w:t>XXXXXXReq1.1.1 Level 4 Requirement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</w:tblGrid>
      <w:tr w:rsidR="00C45379" w:rsidTr="00603D76">
        <w:tc>
          <w:tcPr>
            <w:tcW w:w="1435" w:type="dxa"/>
          </w:tcPr>
          <w:p w:rsidR="00C45379" w:rsidRPr="00510EDA" w:rsidRDefault="00C45379" w:rsidP="00603D76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Priority</w:t>
            </w:r>
          </w:p>
        </w:tc>
        <w:tc>
          <w:tcPr>
            <w:tcW w:w="1710" w:type="dxa"/>
          </w:tcPr>
          <w:p w:rsidR="00C45379" w:rsidRDefault="00C45379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High</w:t>
            </w:r>
          </w:p>
        </w:tc>
      </w:tr>
      <w:tr w:rsidR="00C45379" w:rsidTr="00603D76">
        <w:tc>
          <w:tcPr>
            <w:tcW w:w="1435" w:type="dxa"/>
          </w:tcPr>
          <w:p w:rsidR="00C45379" w:rsidRPr="00510EDA" w:rsidRDefault="00C45379" w:rsidP="00603D76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Status</w:t>
            </w:r>
          </w:p>
        </w:tc>
        <w:tc>
          <w:tcPr>
            <w:tcW w:w="1710" w:type="dxa"/>
          </w:tcPr>
          <w:p w:rsidR="00C45379" w:rsidRDefault="00C45379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Proposed</w:t>
            </w:r>
          </w:p>
        </w:tc>
      </w:tr>
      <w:tr w:rsidR="00C45379" w:rsidTr="00603D76">
        <w:tc>
          <w:tcPr>
            <w:tcW w:w="1435" w:type="dxa"/>
          </w:tcPr>
          <w:p w:rsidR="00C45379" w:rsidRPr="00510EDA" w:rsidRDefault="00C45379" w:rsidP="00603D76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Phase</w:t>
            </w:r>
          </w:p>
        </w:tc>
        <w:tc>
          <w:tcPr>
            <w:tcW w:w="1710" w:type="dxa"/>
          </w:tcPr>
          <w:p w:rsidR="00C45379" w:rsidRDefault="00C45379" w:rsidP="00603D76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</w:tbl>
    <w:p w:rsidR="00C45379" w:rsidRDefault="00C45379" w:rsidP="00C45379">
      <w:pPr>
        <w:rPr>
          <w:lang w:eastAsia="ja-JP"/>
        </w:rPr>
      </w:pPr>
    </w:p>
    <w:p w:rsidR="00C45379" w:rsidRDefault="00C45379" w:rsidP="00F728BF">
      <w:pPr>
        <w:pStyle w:val="RqT4"/>
      </w:pPr>
      <w:r>
        <w:lastRenderedPageBreak/>
        <w:t>Detail the first sub requirement of the first sub requirement of the first requirement in the proper language to define requirements.</w:t>
      </w:r>
    </w:p>
    <w:p w:rsidR="00914F59" w:rsidRDefault="00914F59" w:rsidP="00914F59"/>
    <w:p w:rsidR="00382A2B" w:rsidRDefault="00382A2B" w:rsidP="00382A2B">
      <w:pPr>
        <w:pStyle w:val="Style1"/>
      </w:pPr>
      <w:bookmarkStart w:id="40" w:name="_Toc533061465"/>
      <w:r>
        <w:t>XXXXXXReq1.1.1 Level 5 Requirement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</w:tblGrid>
      <w:tr w:rsidR="00382A2B" w:rsidTr="00603D76">
        <w:tc>
          <w:tcPr>
            <w:tcW w:w="1435" w:type="dxa"/>
          </w:tcPr>
          <w:p w:rsidR="00382A2B" w:rsidRPr="00510EDA" w:rsidRDefault="00382A2B" w:rsidP="00603D76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Priority</w:t>
            </w:r>
          </w:p>
        </w:tc>
        <w:tc>
          <w:tcPr>
            <w:tcW w:w="1710" w:type="dxa"/>
          </w:tcPr>
          <w:p w:rsidR="00382A2B" w:rsidRDefault="00382A2B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High</w:t>
            </w:r>
          </w:p>
        </w:tc>
      </w:tr>
      <w:tr w:rsidR="00382A2B" w:rsidTr="00603D76">
        <w:tc>
          <w:tcPr>
            <w:tcW w:w="1435" w:type="dxa"/>
          </w:tcPr>
          <w:p w:rsidR="00382A2B" w:rsidRPr="00510EDA" w:rsidRDefault="00382A2B" w:rsidP="00603D76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Status</w:t>
            </w:r>
          </w:p>
        </w:tc>
        <w:tc>
          <w:tcPr>
            <w:tcW w:w="1710" w:type="dxa"/>
          </w:tcPr>
          <w:p w:rsidR="00382A2B" w:rsidRDefault="00382A2B" w:rsidP="00603D76">
            <w:pPr>
              <w:rPr>
                <w:lang w:eastAsia="ja-JP"/>
              </w:rPr>
            </w:pPr>
            <w:r>
              <w:rPr>
                <w:lang w:eastAsia="ja-JP"/>
              </w:rPr>
              <w:t>Proposed</w:t>
            </w:r>
          </w:p>
        </w:tc>
      </w:tr>
      <w:tr w:rsidR="00382A2B" w:rsidTr="00603D76">
        <w:tc>
          <w:tcPr>
            <w:tcW w:w="1435" w:type="dxa"/>
          </w:tcPr>
          <w:p w:rsidR="00382A2B" w:rsidRPr="00510EDA" w:rsidRDefault="00382A2B" w:rsidP="00603D76">
            <w:pPr>
              <w:rPr>
                <w:b/>
                <w:lang w:eastAsia="ja-JP"/>
              </w:rPr>
            </w:pPr>
            <w:r w:rsidRPr="00510EDA">
              <w:rPr>
                <w:b/>
                <w:lang w:eastAsia="ja-JP"/>
              </w:rPr>
              <w:t>Phase</w:t>
            </w:r>
          </w:p>
        </w:tc>
        <w:tc>
          <w:tcPr>
            <w:tcW w:w="1710" w:type="dxa"/>
          </w:tcPr>
          <w:p w:rsidR="00382A2B" w:rsidRDefault="00382A2B" w:rsidP="00603D76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</w:tbl>
    <w:p w:rsidR="00382A2B" w:rsidRDefault="00382A2B" w:rsidP="00382A2B">
      <w:pPr>
        <w:rPr>
          <w:lang w:eastAsia="ja-JP"/>
        </w:rPr>
      </w:pPr>
    </w:p>
    <w:p w:rsidR="00382A2B" w:rsidRDefault="00382A2B" w:rsidP="00F728BF">
      <w:pPr>
        <w:pStyle w:val="RqT5"/>
      </w:pPr>
      <w:r>
        <w:t>Detail the first sub requirement of the first sub requirement of the first requirement in the proper language to define requirements.</w:t>
      </w:r>
    </w:p>
    <w:p w:rsidR="00382A2B" w:rsidRDefault="00382A2B" w:rsidP="00914F59"/>
    <w:p w:rsidR="00914F59" w:rsidRDefault="00914F59" w:rsidP="00914F59">
      <w:pPr>
        <w:pStyle w:val="Heading1"/>
      </w:pPr>
      <w:bookmarkStart w:id="41" w:name="_Toc533061466"/>
      <w:r>
        <w:t>Traceability</w:t>
      </w:r>
      <w:bookmarkEnd w:id="41"/>
    </w:p>
    <w:p w:rsidR="00914F59" w:rsidRDefault="00914F59" w:rsidP="00914F59"/>
    <w:p w:rsidR="00A31EF1" w:rsidRDefault="00914F59" w:rsidP="00914F59">
      <w:pPr>
        <w:pStyle w:val="Heading2"/>
      </w:pPr>
      <w:bookmarkStart w:id="42" w:name="_Toc533061467"/>
      <w:r>
        <w:t>Complying Requirements</w:t>
      </w:r>
      <w:bookmarkEnd w:id="42"/>
    </w:p>
    <w:p w:rsidR="00510EDA" w:rsidRDefault="00510EDA" w:rsidP="00510EDA"/>
    <w:tbl>
      <w:tblPr>
        <w:tblW w:w="9720" w:type="dxa"/>
        <w:tblLook w:val="04A0" w:firstRow="1" w:lastRow="0" w:firstColumn="1" w:lastColumn="0" w:noHBand="0" w:noVBand="1"/>
      </w:tblPr>
      <w:tblGrid>
        <w:gridCol w:w="5060"/>
        <w:gridCol w:w="4660"/>
      </w:tblGrid>
      <w:tr w:rsidR="00510EDA" w:rsidRPr="00FC5D7D" w:rsidTr="00603D76">
        <w:trPr>
          <w:trHeight w:val="300"/>
        </w:trPr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0EDA" w:rsidRPr="00FC5D7D" w:rsidRDefault="00510EDA" w:rsidP="00603D7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5D7D">
              <w:rPr>
                <w:rFonts w:ascii="Calibri" w:eastAsia="Times New Roman" w:hAnsi="Calibri" w:cs="Calibri"/>
                <w:b/>
                <w:bCs/>
                <w:color w:val="000000"/>
              </w:rPr>
              <w:t>Defining Requirements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0EDA" w:rsidRPr="00FC5D7D" w:rsidRDefault="00510EDA" w:rsidP="00603D7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5D7D">
              <w:rPr>
                <w:rFonts w:ascii="Calibri" w:eastAsia="Times New Roman" w:hAnsi="Calibri" w:cs="Calibri"/>
                <w:b/>
                <w:bCs/>
                <w:color w:val="000000"/>
              </w:rPr>
              <w:t>Complying Requirements</w:t>
            </w:r>
          </w:p>
        </w:tc>
      </w:tr>
      <w:tr w:rsidR="00510EDA" w:rsidRPr="00FC5D7D" w:rsidTr="00603D76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0EDA" w:rsidRPr="00C4344E" w:rsidRDefault="00C4344E" w:rsidP="00C4344E">
            <w:pPr>
              <w:rPr>
                <w:rFonts w:ascii="Calibri" w:eastAsia="Times New Roman" w:hAnsi="Calibri" w:cs="Calibri"/>
                <w:b/>
                <w:color w:val="FF0000"/>
              </w:rPr>
            </w:pPr>
            <w:r w:rsidRPr="00C4344E">
              <w:rPr>
                <w:rFonts w:ascii="Calibri" w:eastAsia="Times New Roman" w:hAnsi="Calibri" w:cs="Calibri"/>
                <w:b/>
                <w:color w:val="FF0000"/>
              </w:rPr>
              <w:t>No Defining Requirements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0EDA" w:rsidRPr="00C4344E" w:rsidRDefault="00C4344E" w:rsidP="00603D76">
            <w:pPr>
              <w:rPr>
                <w:rFonts w:ascii="Calibri" w:eastAsia="Times New Roman" w:hAnsi="Calibri" w:cs="Calibri"/>
                <w:b/>
                <w:color w:val="FF0000"/>
              </w:rPr>
            </w:pPr>
            <w:r w:rsidRPr="00C4344E">
              <w:rPr>
                <w:rFonts w:ascii="Calibri" w:eastAsia="Times New Roman" w:hAnsi="Calibri" w:cs="Calibri"/>
                <w:b/>
                <w:color w:val="FF0000"/>
              </w:rPr>
              <w:t>No Complying Requirements</w:t>
            </w:r>
          </w:p>
        </w:tc>
      </w:tr>
      <w:tr w:rsidR="00510EDA" w:rsidRPr="00FC5D7D" w:rsidTr="00603D76">
        <w:trPr>
          <w:trHeight w:val="69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0EDA" w:rsidRPr="00C4344E" w:rsidRDefault="00C4344E" w:rsidP="00603D76">
            <w:pPr>
              <w:rPr>
                <w:rFonts w:ascii="Calibri" w:eastAsia="Times New Roman" w:hAnsi="Calibri" w:cs="Calibri"/>
                <w:b/>
                <w:color w:val="FF0000"/>
              </w:rPr>
            </w:pPr>
            <w:r w:rsidRPr="00C4344E">
              <w:rPr>
                <w:rFonts w:ascii="Calibri" w:eastAsia="Times New Roman" w:hAnsi="Calibri" w:cs="Calibri"/>
                <w:b/>
                <w:color w:val="FF0000"/>
              </w:rPr>
              <w:t>No Defining Requirements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0EDA" w:rsidRPr="00C4344E" w:rsidRDefault="00C4344E" w:rsidP="00603D76">
            <w:pPr>
              <w:rPr>
                <w:rFonts w:ascii="Calibri" w:eastAsia="Times New Roman" w:hAnsi="Calibri" w:cs="Calibri"/>
                <w:b/>
                <w:color w:val="FF0000"/>
              </w:rPr>
            </w:pPr>
            <w:r w:rsidRPr="00C4344E">
              <w:rPr>
                <w:rFonts w:ascii="Calibri" w:eastAsia="Times New Roman" w:hAnsi="Calibri" w:cs="Calibri"/>
                <w:b/>
                <w:color w:val="FF0000"/>
              </w:rPr>
              <w:t>No Complying Requirements</w:t>
            </w:r>
          </w:p>
        </w:tc>
      </w:tr>
    </w:tbl>
    <w:p w:rsidR="00510EDA" w:rsidRDefault="00510EDA" w:rsidP="00510EDA"/>
    <w:p w:rsidR="00914F59" w:rsidRDefault="00914F59" w:rsidP="00914F59"/>
    <w:p w:rsidR="00914F59" w:rsidRPr="00914F59" w:rsidRDefault="00914F59" w:rsidP="00914F59"/>
    <w:sectPr w:rsidR="00914F59" w:rsidRPr="00914F59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AF7" w:rsidRDefault="00060AF7" w:rsidP="005B0B1B">
      <w:pPr>
        <w:spacing w:after="0"/>
      </w:pPr>
      <w:r>
        <w:separator/>
      </w:r>
    </w:p>
  </w:endnote>
  <w:endnote w:type="continuationSeparator" w:id="0">
    <w:p w:rsidR="00060AF7" w:rsidRDefault="00060AF7" w:rsidP="005B0B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190CF9" w:rsidTr="00BB02FA">
      <w:tc>
        <w:tcPr>
          <w:tcW w:w="4675" w:type="dxa"/>
        </w:tcPr>
        <w:p w:rsidR="00190CF9" w:rsidRDefault="00190CF9" w:rsidP="00DE1826">
          <w:r>
            <w:t>Rev. 0.1 December 20, 2018</w:t>
          </w:r>
        </w:p>
      </w:tc>
      <w:tc>
        <w:tcPr>
          <w:tcW w:w="4675" w:type="dxa"/>
        </w:tcPr>
        <w:p w:rsidR="00190CF9" w:rsidRDefault="00190CF9" w:rsidP="005B0B1B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01208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</w:tc>
    </w:tr>
  </w:tbl>
  <w:p w:rsidR="00190CF9" w:rsidRDefault="00190CF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AF7" w:rsidRDefault="00060AF7" w:rsidP="005B0B1B">
      <w:pPr>
        <w:spacing w:after="0"/>
      </w:pPr>
      <w:r>
        <w:separator/>
      </w:r>
    </w:p>
  </w:footnote>
  <w:footnote w:type="continuationSeparator" w:id="0">
    <w:p w:rsidR="00060AF7" w:rsidRDefault="00060AF7" w:rsidP="005B0B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CF9" w:rsidRDefault="00190C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551360" o:spid="_x0000_s2050" type="#_x0000_t75" style="position:absolute;margin-left:0;margin-top:0;width:247.5pt;height:67.5pt;z-index:-251657216;mso-position-horizontal:center;mso-position-horizontal-relative:margin;mso-position-vertical:center;mso-position-vertical-relative:margin" o:allowincell="f">
          <v:imagedata r:id="rId1" o:title="Chernick-Consulting-2-9-1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30"/>
      <w:gridCol w:w="3320"/>
    </w:tblGrid>
    <w:tr w:rsidR="00190CF9" w:rsidTr="00603D76">
      <w:sdt>
        <w:sdtPr>
          <w:alias w:val="Title"/>
          <w:tag w:val=""/>
          <w:id w:val="169449514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030" w:type="dxa"/>
            </w:tcPr>
            <w:p w:rsidR="00190CF9" w:rsidRDefault="00190CF9">
              <w:pPr>
                <w:pStyle w:val="Header"/>
              </w:pPr>
              <w:r>
                <w:t>Personal Library Inventory Application Business Requirements</w:t>
              </w:r>
            </w:p>
          </w:tc>
        </w:sdtContent>
      </w:sdt>
      <w:tc>
        <w:tcPr>
          <w:tcW w:w="3320" w:type="dxa"/>
        </w:tcPr>
        <w:p w:rsidR="00190CF9" w:rsidRDefault="00190CF9" w:rsidP="005B0B1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2841093" wp14:editId="2F7CB8F6">
                <wp:extent cx="1243584" cy="338328"/>
                <wp:effectExtent l="0" t="0" r="0" b="508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ernick-Consulting-2-9-13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3584" cy="338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90CF9" w:rsidRDefault="00190C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551361" o:spid="_x0000_s2051" type="#_x0000_t75" style="position:absolute;margin-left:0;margin-top:0;width:247.5pt;height:67.5pt;z-index:-251656192;mso-position-horizontal:center;mso-position-horizontal-relative:margin;mso-position-vertical:center;mso-position-vertical-relative:margin" o:allowincell="f">
          <v:imagedata r:id="rId2" o:title="Chernick-Consulting-2-9-1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CF9" w:rsidRDefault="00190C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551359" o:spid="_x0000_s2049" type="#_x0000_t75" style="position:absolute;margin-left:0;margin-top:0;width:247.5pt;height:67.5pt;z-index:-251658240;mso-position-horizontal:center;mso-position-horizontal-relative:margin;mso-position-vertical:center;mso-position-vertical-relative:margin" o:allowincell="f">
          <v:imagedata r:id="rId1" o:title="Chernick-Consulting-2-9-1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E422B"/>
    <w:multiLevelType w:val="hybridMultilevel"/>
    <w:tmpl w:val="40D6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274D7"/>
    <w:multiLevelType w:val="hybridMultilevel"/>
    <w:tmpl w:val="32CC1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75B5C"/>
    <w:multiLevelType w:val="hybridMultilevel"/>
    <w:tmpl w:val="D88AD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A49D6"/>
    <w:multiLevelType w:val="hybridMultilevel"/>
    <w:tmpl w:val="32CC1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96351"/>
    <w:multiLevelType w:val="hybridMultilevel"/>
    <w:tmpl w:val="EB8E4016"/>
    <w:lvl w:ilvl="0" w:tplc="4642B2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910C9"/>
    <w:multiLevelType w:val="hybridMultilevel"/>
    <w:tmpl w:val="5A84F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C2807"/>
    <w:multiLevelType w:val="hybridMultilevel"/>
    <w:tmpl w:val="B014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E261C"/>
    <w:multiLevelType w:val="hybridMultilevel"/>
    <w:tmpl w:val="C5804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D146F"/>
    <w:multiLevelType w:val="hybridMultilevel"/>
    <w:tmpl w:val="32CC1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11C48"/>
    <w:multiLevelType w:val="hybridMultilevel"/>
    <w:tmpl w:val="52AE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B2271"/>
    <w:multiLevelType w:val="hybridMultilevel"/>
    <w:tmpl w:val="1CB8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B7EE9"/>
    <w:multiLevelType w:val="hybridMultilevel"/>
    <w:tmpl w:val="32CC1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92436C"/>
    <w:multiLevelType w:val="hybridMultilevel"/>
    <w:tmpl w:val="32CC1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2"/>
  </w:num>
  <w:num w:numId="8">
    <w:abstractNumId w:val="8"/>
  </w:num>
  <w:num w:numId="9">
    <w:abstractNumId w:val="11"/>
  </w:num>
  <w:num w:numId="10">
    <w:abstractNumId w:val="6"/>
  </w:num>
  <w:num w:numId="11">
    <w:abstractNumId w:val="10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67"/>
    <w:rsid w:val="00006381"/>
    <w:rsid w:val="000565ED"/>
    <w:rsid w:val="00060AF7"/>
    <w:rsid w:val="00084BDC"/>
    <w:rsid w:val="0008511E"/>
    <w:rsid w:val="000862BC"/>
    <w:rsid w:val="000C2BA1"/>
    <w:rsid w:val="000E69A1"/>
    <w:rsid w:val="00110BA7"/>
    <w:rsid w:val="00124791"/>
    <w:rsid w:val="00126870"/>
    <w:rsid w:val="00145F21"/>
    <w:rsid w:val="00190CF9"/>
    <w:rsid w:val="001B5A9A"/>
    <w:rsid w:val="001C08AA"/>
    <w:rsid w:val="001C47BC"/>
    <w:rsid w:val="001D58AE"/>
    <w:rsid w:val="00204060"/>
    <w:rsid w:val="002311CE"/>
    <w:rsid w:val="00242FA0"/>
    <w:rsid w:val="00252326"/>
    <w:rsid w:val="002769C0"/>
    <w:rsid w:val="00284B01"/>
    <w:rsid w:val="002F6DCE"/>
    <w:rsid w:val="00317AD7"/>
    <w:rsid w:val="003350D3"/>
    <w:rsid w:val="0034557D"/>
    <w:rsid w:val="0036110C"/>
    <w:rsid w:val="00367229"/>
    <w:rsid w:val="00382A2B"/>
    <w:rsid w:val="00393503"/>
    <w:rsid w:val="003B0A59"/>
    <w:rsid w:val="003D4DFF"/>
    <w:rsid w:val="003F4F7D"/>
    <w:rsid w:val="004069D4"/>
    <w:rsid w:val="00422FB6"/>
    <w:rsid w:val="00457A71"/>
    <w:rsid w:val="00465768"/>
    <w:rsid w:val="00475707"/>
    <w:rsid w:val="004A4450"/>
    <w:rsid w:val="004C358E"/>
    <w:rsid w:val="004D4C5C"/>
    <w:rsid w:val="00510EDA"/>
    <w:rsid w:val="00511F08"/>
    <w:rsid w:val="00530943"/>
    <w:rsid w:val="00544718"/>
    <w:rsid w:val="005B0B1B"/>
    <w:rsid w:val="005E3B4F"/>
    <w:rsid w:val="005F5280"/>
    <w:rsid w:val="00603D76"/>
    <w:rsid w:val="0061129D"/>
    <w:rsid w:val="006309E5"/>
    <w:rsid w:val="00647878"/>
    <w:rsid w:val="00650F95"/>
    <w:rsid w:val="00693811"/>
    <w:rsid w:val="00745D7E"/>
    <w:rsid w:val="0076282C"/>
    <w:rsid w:val="007660DA"/>
    <w:rsid w:val="007B42F5"/>
    <w:rsid w:val="008262BC"/>
    <w:rsid w:val="008514E6"/>
    <w:rsid w:val="00881B33"/>
    <w:rsid w:val="008A65D6"/>
    <w:rsid w:val="008C2EA8"/>
    <w:rsid w:val="008C4325"/>
    <w:rsid w:val="008D5913"/>
    <w:rsid w:val="008F0563"/>
    <w:rsid w:val="00914F59"/>
    <w:rsid w:val="00947352"/>
    <w:rsid w:val="009617D3"/>
    <w:rsid w:val="009733CF"/>
    <w:rsid w:val="00986174"/>
    <w:rsid w:val="009B0D7C"/>
    <w:rsid w:val="009C2BB5"/>
    <w:rsid w:val="00A1050D"/>
    <w:rsid w:val="00A31EF1"/>
    <w:rsid w:val="00A729A4"/>
    <w:rsid w:val="00A81358"/>
    <w:rsid w:val="00AF2679"/>
    <w:rsid w:val="00AF7515"/>
    <w:rsid w:val="00B02809"/>
    <w:rsid w:val="00B1772F"/>
    <w:rsid w:val="00B30EAF"/>
    <w:rsid w:val="00B311AD"/>
    <w:rsid w:val="00B35DFC"/>
    <w:rsid w:val="00B45E73"/>
    <w:rsid w:val="00B75343"/>
    <w:rsid w:val="00BA2682"/>
    <w:rsid w:val="00BB02FA"/>
    <w:rsid w:val="00BB1C30"/>
    <w:rsid w:val="00BD1B3B"/>
    <w:rsid w:val="00BD610B"/>
    <w:rsid w:val="00BF643F"/>
    <w:rsid w:val="00BF7935"/>
    <w:rsid w:val="00C31C29"/>
    <w:rsid w:val="00C4344E"/>
    <w:rsid w:val="00C45379"/>
    <w:rsid w:val="00C46EA5"/>
    <w:rsid w:val="00C80F7D"/>
    <w:rsid w:val="00CB16CE"/>
    <w:rsid w:val="00CB2509"/>
    <w:rsid w:val="00CE403B"/>
    <w:rsid w:val="00CF4993"/>
    <w:rsid w:val="00D07EA5"/>
    <w:rsid w:val="00D656F7"/>
    <w:rsid w:val="00D854FA"/>
    <w:rsid w:val="00DA0CAA"/>
    <w:rsid w:val="00DA5488"/>
    <w:rsid w:val="00DB1A0B"/>
    <w:rsid w:val="00DE1826"/>
    <w:rsid w:val="00DE7049"/>
    <w:rsid w:val="00DF2E7F"/>
    <w:rsid w:val="00E01208"/>
    <w:rsid w:val="00E358E5"/>
    <w:rsid w:val="00E536AF"/>
    <w:rsid w:val="00E668EC"/>
    <w:rsid w:val="00E71B71"/>
    <w:rsid w:val="00E80817"/>
    <w:rsid w:val="00E9401C"/>
    <w:rsid w:val="00E959DC"/>
    <w:rsid w:val="00EA4204"/>
    <w:rsid w:val="00EB381C"/>
    <w:rsid w:val="00EC541F"/>
    <w:rsid w:val="00ED2564"/>
    <w:rsid w:val="00F12BC7"/>
    <w:rsid w:val="00F35350"/>
    <w:rsid w:val="00F45067"/>
    <w:rsid w:val="00F64703"/>
    <w:rsid w:val="00F728BF"/>
    <w:rsid w:val="00F858B7"/>
    <w:rsid w:val="00FA0AED"/>
    <w:rsid w:val="00FC1C18"/>
    <w:rsid w:val="00F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9F3E6F4-25F0-406C-9012-89D1D483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71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11A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8EC"/>
    <w:pPr>
      <w:keepNext/>
      <w:keepLines/>
      <w:spacing w:before="40" w:after="0"/>
      <w:ind w:left="288"/>
      <w:outlineLvl w:val="1"/>
    </w:pPr>
    <w:rPr>
      <w:rFonts w:ascii="Arial" w:eastAsiaTheme="majorEastAsia" w:hAnsi="Arial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8EC"/>
    <w:pPr>
      <w:keepNext/>
      <w:keepLines/>
      <w:spacing w:before="40" w:after="0"/>
      <w:ind w:left="576"/>
      <w:outlineLvl w:val="2"/>
    </w:pPr>
    <w:rPr>
      <w:rFonts w:ascii="Arial" w:eastAsiaTheme="majorEastAsia" w:hAnsi="Arial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4703"/>
    <w:pPr>
      <w:keepNext/>
      <w:keepLines/>
      <w:spacing w:before="40" w:after="0"/>
      <w:outlineLvl w:val="3"/>
    </w:pPr>
    <w:rPr>
      <w:rFonts w:ascii="Arial" w:eastAsiaTheme="majorEastAsia" w:hAnsi="Arial" w:cstheme="majorBidi"/>
      <w:b/>
      <w:i/>
      <w:iCs/>
      <w:color w:val="A6A6A6" w:themeColor="background1" w:themeShade="A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35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1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1AD"/>
    <w:rPr>
      <w:rFonts w:ascii="Arial" w:eastAsiaTheme="majorEastAsia" w:hAnsi="Arial" w:cstheme="majorBidi"/>
      <w:b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1B71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B7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B0B1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0B1B"/>
  </w:style>
  <w:style w:type="table" w:styleId="TableGrid">
    <w:name w:val="Table Grid"/>
    <w:basedOn w:val="TableNormal"/>
    <w:uiPriority w:val="39"/>
    <w:rsid w:val="005B0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0B1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668EC"/>
    <w:rPr>
      <w:rFonts w:ascii="Arial" w:eastAsiaTheme="majorEastAsia" w:hAnsi="Aria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811"/>
    <w:p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668EC"/>
    <w:pPr>
      <w:tabs>
        <w:tab w:val="right" w:leader="dot" w:pos="9350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93811"/>
    <w:pPr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B311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787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660D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668EC"/>
    <w:rPr>
      <w:rFonts w:ascii="Arial" w:eastAsiaTheme="majorEastAsia" w:hAnsi="Arial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4703"/>
    <w:rPr>
      <w:rFonts w:ascii="Arial" w:eastAsiaTheme="majorEastAsia" w:hAnsi="Arial" w:cstheme="majorBidi"/>
      <w:b/>
      <w:i/>
      <w:iCs/>
      <w:color w:val="A6A6A6" w:themeColor="background1" w:themeShade="A6"/>
    </w:rPr>
  </w:style>
  <w:style w:type="paragraph" w:styleId="TOC3">
    <w:name w:val="toc 3"/>
    <w:basedOn w:val="Normal"/>
    <w:next w:val="Normal"/>
    <w:autoRedefine/>
    <w:uiPriority w:val="39"/>
    <w:unhideWhenUsed/>
    <w:rsid w:val="00693811"/>
    <w:pPr>
      <w:spacing w:after="100"/>
      <w:ind w:left="440"/>
    </w:pPr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4C358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69381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938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3811"/>
  </w:style>
  <w:style w:type="paragraph" w:customStyle="1" w:styleId="UseCaseBullet">
    <w:name w:val="UseCaseBullet"/>
    <w:basedOn w:val="Normal"/>
    <w:qFormat/>
    <w:rsid w:val="001D58AE"/>
    <w:pPr>
      <w:spacing w:after="0"/>
      <w:ind w:left="288"/>
    </w:pPr>
  </w:style>
  <w:style w:type="paragraph" w:customStyle="1" w:styleId="UCHeader">
    <w:name w:val="UCHeader"/>
    <w:basedOn w:val="Normal"/>
    <w:next w:val="UseCaseBullet"/>
    <w:qFormat/>
    <w:rsid w:val="00B75343"/>
    <w:pPr>
      <w:spacing w:before="120" w:after="0"/>
    </w:pPr>
    <w:rPr>
      <w:b/>
      <w:i/>
      <w:color w:val="1F4E79" w:themeColor="accent1" w:themeShade="80"/>
      <w:sz w:val="24"/>
    </w:rPr>
  </w:style>
  <w:style w:type="paragraph" w:customStyle="1" w:styleId="RQ1">
    <w:name w:val="RQ1"/>
    <w:basedOn w:val="Heading2"/>
    <w:next w:val="Normal"/>
    <w:qFormat/>
    <w:rsid w:val="00B75343"/>
  </w:style>
  <w:style w:type="paragraph" w:customStyle="1" w:styleId="RqH2">
    <w:name w:val="RqH2"/>
    <w:basedOn w:val="Heading3"/>
    <w:next w:val="Normal"/>
    <w:qFormat/>
    <w:rsid w:val="00986174"/>
    <w:rPr>
      <w:sz w:val="32"/>
    </w:rPr>
  </w:style>
  <w:style w:type="paragraph" w:customStyle="1" w:styleId="RqH3">
    <w:name w:val="RqH3"/>
    <w:basedOn w:val="Heading4"/>
    <w:qFormat/>
    <w:rsid w:val="00382A2B"/>
    <w:pPr>
      <w:ind w:left="864"/>
    </w:pPr>
    <w:rPr>
      <w:i w:val="0"/>
      <w:color w:val="auto"/>
      <w:sz w:val="32"/>
    </w:rPr>
  </w:style>
  <w:style w:type="paragraph" w:customStyle="1" w:styleId="RqH4">
    <w:name w:val="RqH4"/>
    <w:basedOn w:val="Heading5"/>
    <w:qFormat/>
    <w:rsid w:val="00986174"/>
    <w:pPr>
      <w:spacing w:before="120"/>
      <w:ind w:left="1152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17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98617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82A2B"/>
    <w:pPr>
      <w:spacing w:after="100"/>
      <w:ind w:left="880"/>
    </w:pPr>
  </w:style>
  <w:style w:type="paragraph" w:customStyle="1" w:styleId="Style1">
    <w:name w:val="Style1"/>
    <w:basedOn w:val="Heading6"/>
    <w:qFormat/>
    <w:rsid w:val="00382A2B"/>
    <w:pPr>
      <w:ind w:left="1440"/>
    </w:pPr>
    <w:rPr>
      <w:rFonts w:ascii="Arial" w:hAnsi="Arial"/>
      <w:b/>
      <w:color w:val="auto"/>
      <w:sz w:val="32"/>
    </w:rPr>
  </w:style>
  <w:style w:type="paragraph" w:customStyle="1" w:styleId="RqT2">
    <w:name w:val="RqT2"/>
    <w:basedOn w:val="Normal"/>
    <w:qFormat/>
    <w:rsid w:val="00F728BF"/>
    <w:pPr>
      <w:ind w:left="576"/>
    </w:pPr>
  </w:style>
  <w:style w:type="paragraph" w:customStyle="1" w:styleId="RqT3">
    <w:name w:val="RqT3"/>
    <w:basedOn w:val="Normal"/>
    <w:qFormat/>
    <w:rsid w:val="00F728BF"/>
    <w:pPr>
      <w:ind w:left="864"/>
    </w:pPr>
  </w:style>
  <w:style w:type="paragraph" w:customStyle="1" w:styleId="RqT4">
    <w:name w:val="RqT4"/>
    <w:basedOn w:val="Normal"/>
    <w:qFormat/>
    <w:rsid w:val="00F728BF"/>
    <w:pPr>
      <w:ind w:left="1152"/>
    </w:pPr>
  </w:style>
  <w:style w:type="paragraph" w:customStyle="1" w:styleId="RqT5">
    <w:name w:val="RqT5"/>
    <w:basedOn w:val="Normal"/>
    <w:qFormat/>
    <w:rsid w:val="00F728BF"/>
    <w:pPr>
      <w:ind w:left="1440"/>
    </w:pPr>
  </w:style>
  <w:style w:type="paragraph" w:styleId="TOC6">
    <w:name w:val="toc 6"/>
    <w:basedOn w:val="Normal"/>
    <w:next w:val="Normal"/>
    <w:autoRedefine/>
    <w:uiPriority w:val="39"/>
    <w:unhideWhenUsed/>
    <w:rsid w:val="00E536AF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cmaninbw\Documents\Custom%20Office%20Templates\ChernickConsulting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1ED27-84D0-4F28-A07B-34CB538BA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ChernickConsulting_Template.dotx</Template>
  <TotalTime>197</TotalTime>
  <Pages>12</Pages>
  <Words>2357</Words>
  <Characters>12827</Characters>
  <Application>Microsoft Office Word</Application>
  <DocSecurity>0</DocSecurity>
  <Lines>712</Lines>
  <Paragraphs>562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Library Inventory Application Business Requirements</vt:lpstr>
    </vt:vector>
  </TitlesOfParts>
  <Company>Chernick Consulting</Company>
  <LinksUpToDate>false</LinksUpToDate>
  <CharactersWithSpaces>14622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Library Inventory Application Business Requirements</dc:title>
  <dc:subject>Chernick Consulting Projects</dc:subject>
  <dc:creator>Paul A. Chernick</dc:creator>
  <cp:keywords>Business Requirements, Functional Requirements</cp:keywords>
  <dc:description/>
  <cp:lastModifiedBy>Paul Chernick</cp:lastModifiedBy>
  <cp:revision>17</cp:revision>
  <dcterms:created xsi:type="dcterms:W3CDTF">2018-12-20T14:33:00Z</dcterms:created>
  <dcterms:modified xsi:type="dcterms:W3CDTF">2018-12-20T17:55:00Z</dcterms:modified>
  <cp:category>Requirements Document</cp:category>
</cp:coreProperties>
</file>